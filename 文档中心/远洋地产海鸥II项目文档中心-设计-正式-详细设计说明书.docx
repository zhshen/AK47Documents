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27064252" w:displacedByCustomXml="next"/>
    <w:sdt>
      <w:sdtPr>
        <w:rPr>
          <w:rFonts w:ascii="微软雅黑" w:eastAsia="微软雅黑" w:hAnsi="微软雅黑" w:cs="Arial"/>
          <w:b w:val="0"/>
          <w:color w:val="808080"/>
          <w:sz w:val="20"/>
          <w:szCs w:val="3276"/>
          <w:lang w:val="en-US" w:eastAsia="en-AU"/>
        </w:rPr>
        <w:id w:val="94592970"/>
        <w:docPartObj>
          <w:docPartGallery w:val="Cover Pages"/>
          <w:docPartUnique/>
        </w:docPartObj>
      </w:sdtPr>
      <w:sdtEndPr>
        <w:rPr>
          <w:rFonts w:cs="宋体"/>
          <w:color w:val="auto"/>
          <w:sz w:val="22"/>
          <w:szCs w:val="22"/>
          <w:lang w:eastAsia="zh-CN"/>
        </w:rPr>
      </w:sdtEndPr>
      <w:sdtContent>
        <w:p w:rsidR="005D2E55" w:rsidRPr="00AC77F6" w:rsidRDefault="00987516" w:rsidP="005A3967">
          <w:pPr>
            <w:pStyle w:val="CoverTitle"/>
            <w:rPr>
              <w:rFonts w:ascii="微软雅黑" w:eastAsia="微软雅黑" w:hAnsi="微软雅黑"/>
              <w:lang w:val="en-US" w:eastAsia="zh-CN"/>
            </w:rPr>
          </w:pPr>
          <w:sdt>
            <w:sdtPr>
              <w:rPr>
                <w:rFonts w:ascii="微软雅黑" w:eastAsia="微软雅黑" w:hAnsi="微软雅黑" w:hint="eastAsia"/>
                <w:lang w:eastAsia="zh-CN"/>
              </w:rPr>
              <w:alias w:val="Title"/>
              <w:id w:val="9459297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gramStart"/>
              <w:r w:rsidR="00FC4150">
                <w:rPr>
                  <w:rFonts w:ascii="微软雅黑" w:eastAsia="微软雅黑" w:hAnsi="微软雅黑" w:hint="eastAsia"/>
                  <w:lang w:eastAsia="zh-CN"/>
                </w:rPr>
                <w:t>平台级</w:t>
              </w:r>
              <w:proofErr w:type="gramEnd"/>
              <w:r w:rsidR="00FC4150">
                <w:rPr>
                  <w:rFonts w:ascii="微软雅黑" w:eastAsia="微软雅黑" w:hAnsi="微软雅黑" w:hint="eastAsia"/>
                  <w:lang w:eastAsia="zh-CN"/>
                </w:rPr>
                <w:t>SOA服务方案</w:t>
              </w:r>
            </w:sdtContent>
          </w:sdt>
        </w:p>
        <w:p w:rsidR="005D2E55" w:rsidRPr="00AC77F6" w:rsidRDefault="00987516" w:rsidP="005A3967">
          <w:pPr>
            <w:pStyle w:val="CoverSubject"/>
            <w:rPr>
              <w:rFonts w:ascii="微软雅黑" w:eastAsia="微软雅黑" w:hAnsi="微软雅黑"/>
              <w:lang w:val="en-US" w:eastAsia="zh-CN"/>
            </w:rPr>
          </w:pPr>
          <w:sdt>
            <w:sdtPr>
              <w:rPr>
                <w:rFonts w:ascii="微软雅黑" w:eastAsia="微软雅黑" w:hAnsi="微软雅黑"/>
              </w:rPr>
              <w:alias w:val="Subject"/>
              <w:id w:val="9459297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708D6" w:rsidRPr="00AC77F6">
                <w:rPr>
                  <w:rFonts w:ascii="微软雅黑" w:eastAsia="微软雅黑" w:hAnsi="微软雅黑" w:hint="eastAsia"/>
                  <w:lang w:eastAsia="zh-CN"/>
                </w:rPr>
                <w:t>设计</w:t>
              </w:r>
              <w:r w:rsidR="00FC4150">
                <w:rPr>
                  <w:rFonts w:ascii="微软雅黑" w:eastAsia="微软雅黑" w:hAnsi="微软雅黑" w:hint="eastAsia"/>
                  <w:lang w:eastAsia="zh-CN"/>
                </w:rPr>
                <w:t>范本</w:t>
              </w:r>
            </w:sdtContent>
          </w:sdt>
        </w:p>
        <w:p w:rsidR="005D2E55" w:rsidRPr="00AC77F6" w:rsidRDefault="005D2E55" w:rsidP="006976BA">
          <w:pPr>
            <w:pStyle w:val="CoverBlockHeading1"/>
            <w:rPr>
              <w:rFonts w:ascii="微软雅黑" w:eastAsia="微软雅黑" w:hAnsi="微软雅黑"/>
              <w:lang w:eastAsia="zh-CN"/>
            </w:rPr>
          </w:pPr>
          <w:r w:rsidRPr="00AC77F6">
            <w:rPr>
              <w:rFonts w:ascii="微软雅黑" w:eastAsia="微软雅黑" w:hAnsi="微软雅黑" w:cs="Arial"/>
              <w:noProof/>
              <w:lang w:val="en-US" w:eastAsia="zh-CN"/>
            </w:rPr>
            <w:drawing>
              <wp:anchor distT="0" distB="0" distL="0" distR="0" simplePos="0" relativeHeight="251659264" behindDoc="1" locked="0" layoutInCell="1" allowOverlap="1" wp14:anchorId="1DD970A6" wp14:editId="39C3456E">
                <wp:simplePos x="0" y="0"/>
                <wp:positionH relativeFrom="page">
                  <wp:align>left</wp:align>
                </wp:positionH>
                <wp:positionV relativeFrom="line">
                  <wp:posOffset>-1260475</wp:posOffset>
                </wp:positionV>
                <wp:extent cx="7888605" cy="2836545"/>
                <wp:effectExtent l="19050" t="0" r="0" b="0"/>
                <wp:wrapNone/>
                <wp:docPr id="3" name="Picture 4" descr="NewsLetter_header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NewsLetter_header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8605" cy="283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04CC3">
            <w:fldChar w:fldCharType="begin"/>
          </w:r>
          <w:r w:rsidR="00D04CC3">
            <w:rPr>
              <w:lang w:eastAsia="zh-CN"/>
            </w:rPr>
            <w:instrText xml:space="preserve"> DOCPROPERTY  Customer  \* MERGEFORMAT </w:instrText>
          </w:r>
          <w:r w:rsidR="00D04CC3">
            <w:fldChar w:fldCharType="separate"/>
          </w:r>
          <w:r w:rsidR="008C6B79" w:rsidRPr="00AC77F6">
            <w:rPr>
              <w:rFonts w:ascii="微软雅黑" w:eastAsia="微软雅黑" w:hAnsi="微软雅黑" w:hint="eastAsia"/>
              <w:lang w:eastAsia="zh-CN"/>
            </w:rPr>
            <w:t>远洋地产有限公司</w:t>
          </w:r>
          <w:r w:rsidR="00D04CC3">
            <w:rPr>
              <w:rFonts w:ascii="微软雅黑" w:eastAsia="微软雅黑" w:hAnsi="微软雅黑"/>
            </w:rPr>
            <w:fldChar w:fldCharType="end"/>
          </w:r>
        </w:p>
        <w:p w:rsidR="005D2E55" w:rsidRPr="00AC77F6" w:rsidRDefault="00344962" w:rsidP="005A3967">
          <w:pPr>
            <w:pStyle w:val="CoverBlockTextBold"/>
            <w:rPr>
              <w:rFonts w:ascii="微软雅黑" w:eastAsia="微软雅黑" w:hAnsi="微软雅黑"/>
            </w:rPr>
          </w:pPr>
          <w:r w:rsidRPr="00AC77F6">
            <w:rPr>
              <w:rFonts w:ascii="微软雅黑" w:eastAsia="微软雅黑" w:hAnsi="微软雅黑" w:hint="eastAsia"/>
              <w:lang w:eastAsia="zh-CN"/>
            </w:rPr>
            <w:t>版本</w:t>
          </w:r>
          <w:r w:rsidR="00FC4150">
            <w:rPr>
              <w:rFonts w:ascii="微软雅黑" w:eastAsia="微软雅黑" w:hAnsi="微软雅黑" w:hint="eastAsia"/>
              <w:lang w:eastAsia="zh-CN"/>
            </w:rPr>
            <w:t>0</w:t>
          </w:r>
          <w:r w:rsidR="00987516">
            <w:fldChar w:fldCharType="begin"/>
          </w:r>
          <w:r w:rsidR="00987516">
            <w:instrText xml:space="preserve"> DOCPROPERTY  Version  \* MERGEFORMAT </w:instrText>
          </w:r>
          <w:r w:rsidR="00987516">
            <w:fldChar w:fldCharType="separate"/>
          </w:r>
          <w:r w:rsidR="008C6B79" w:rsidRPr="00AC77F6">
            <w:rPr>
              <w:rFonts w:ascii="微软雅黑" w:eastAsia="微软雅黑" w:hAnsi="微软雅黑"/>
            </w:rPr>
            <w:t>.1</w:t>
          </w:r>
          <w:r w:rsidR="00987516">
            <w:rPr>
              <w:rFonts w:ascii="微软雅黑" w:eastAsia="微软雅黑" w:hAnsi="微软雅黑"/>
            </w:rPr>
            <w:fldChar w:fldCharType="end"/>
          </w:r>
          <w:r w:rsidR="00987516">
            <w:fldChar w:fldCharType="begin"/>
          </w:r>
          <w:r w:rsidR="00987516">
            <w:instrText xml:space="preserve"> DOCPROPERTY  Status  \* MERGEFORMAT </w:instrText>
          </w:r>
          <w:r w:rsidR="00987516">
            <w:fldChar w:fldCharType="separate"/>
          </w:r>
          <w:r w:rsidR="008C6B79" w:rsidRPr="00AC77F6">
            <w:rPr>
              <w:rFonts w:ascii="微软雅黑" w:eastAsia="微软雅黑" w:hAnsi="微软雅黑" w:hint="eastAsia"/>
            </w:rPr>
            <w:t>草稿</w:t>
          </w:r>
          <w:r w:rsidR="00987516">
            <w:rPr>
              <w:rFonts w:ascii="微软雅黑" w:eastAsia="微软雅黑" w:hAnsi="微软雅黑"/>
            </w:rPr>
            <w:fldChar w:fldCharType="end"/>
          </w:r>
        </w:p>
        <w:p w:rsidR="005D2E55" w:rsidRPr="00AC77F6" w:rsidRDefault="00987516" w:rsidP="005A3967">
          <w:pPr>
            <w:pStyle w:val="CoverBlockTextBold"/>
            <w:rPr>
              <w:rFonts w:ascii="微软雅黑" w:eastAsia="微软雅黑" w:hAnsi="微软雅黑"/>
            </w:rPr>
          </w:pPr>
          <w:sdt>
            <w:sdtPr>
              <w:rPr>
                <w:rFonts w:ascii="微软雅黑" w:eastAsia="微软雅黑" w:hAnsi="微软雅黑"/>
              </w:rPr>
              <w:alias w:val="Author"/>
              <w:id w:val="9459299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C4150">
                <w:rPr>
                  <w:rFonts w:ascii="微软雅黑" w:eastAsia="微软雅黑" w:hAnsi="微软雅黑"/>
                  <w:lang w:val="en-US"/>
                </w:rPr>
                <w:t>郑桂龙</w:t>
              </w:r>
            </w:sdtContent>
          </w:sdt>
        </w:p>
        <w:p w:rsidR="005D2E55" w:rsidRPr="00AC77F6" w:rsidRDefault="00987516" w:rsidP="005A3967">
          <w:pPr>
            <w:pStyle w:val="CoverBlockTextBold"/>
            <w:rPr>
              <w:rFonts w:ascii="微软雅黑" w:eastAsia="微软雅黑" w:hAnsi="微软雅黑"/>
            </w:rPr>
          </w:pPr>
          <w:r>
            <w:fldChar w:fldCharType="begin"/>
          </w:r>
          <w:r>
            <w:instrText xml:space="preserve"> DOCPROPERTY  AuthorPosition  \* MERGEFORMAT </w:instrText>
          </w:r>
          <w:r>
            <w:fldChar w:fldCharType="separate"/>
          </w:r>
          <w:r w:rsidR="008C6B79" w:rsidRPr="00AC77F6">
            <w:rPr>
              <w:rFonts w:ascii="微软雅黑" w:eastAsia="微软雅黑" w:hAnsi="微软雅黑" w:cs="宋体" w:hint="eastAsia"/>
            </w:rPr>
            <w:t>顾问</w:t>
          </w:r>
          <w:r>
            <w:rPr>
              <w:rFonts w:ascii="微软雅黑" w:eastAsia="微软雅黑" w:hAnsi="微软雅黑" w:cs="宋体"/>
            </w:rPr>
            <w:fldChar w:fldCharType="end"/>
          </w:r>
        </w:p>
        <w:p w:rsidR="005D2E55" w:rsidRPr="00AC77F6" w:rsidRDefault="00987516" w:rsidP="005A3967">
          <w:pPr>
            <w:pStyle w:val="CoverBlockText"/>
            <w:rPr>
              <w:rFonts w:ascii="微软雅黑" w:eastAsia="微软雅黑" w:hAnsi="微软雅黑"/>
              <w:lang w:val="en-US"/>
            </w:rPr>
          </w:pPr>
          <w:r>
            <w:fldChar w:fldCharType="begin"/>
          </w:r>
          <w:r>
            <w:instrText xml:space="preserve"> DOCPROPERTY  AuthorEmail  \* MERGEFORMAT </w:instrText>
          </w:r>
          <w:r>
            <w:fldChar w:fldCharType="separate"/>
          </w:r>
          <w:r w:rsidR="00FC4150">
            <w:rPr>
              <w:rFonts w:ascii="微软雅黑" w:eastAsia="微软雅黑" w:hAnsi="微软雅黑" w:hint="eastAsia"/>
              <w:lang w:val="en-US" w:eastAsia="zh-CN"/>
            </w:rPr>
            <w:t>guilongz</w:t>
          </w:r>
          <w:r w:rsidR="008C6B79" w:rsidRPr="00AC77F6">
            <w:rPr>
              <w:rFonts w:ascii="微软雅黑" w:eastAsia="微软雅黑" w:hAnsi="微软雅黑"/>
              <w:lang w:val="en-US"/>
            </w:rPr>
            <w:t>@microsoft.com</w:t>
          </w:r>
          <w:r>
            <w:rPr>
              <w:rFonts w:ascii="微软雅黑" w:eastAsia="微软雅黑" w:hAnsi="微软雅黑"/>
              <w:lang w:val="en-US"/>
            </w:rPr>
            <w:fldChar w:fldCharType="end"/>
          </w:r>
        </w:p>
        <w:p w:rsidR="005D2E55" w:rsidRPr="00AC77F6" w:rsidRDefault="005D2E55" w:rsidP="005A3967">
          <w:pPr>
            <w:rPr>
              <w:rFonts w:ascii="微软雅黑" w:eastAsia="微软雅黑" w:hAnsi="微软雅黑"/>
              <w:lang w:val="en-US"/>
            </w:rPr>
          </w:pPr>
          <w:r w:rsidRPr="00AC77F6">
            <w:rPr>
              <w:rFonts w:ascii="微软雅黑" w:eastAsia="微软雅黑" w:hAnsi="微软雅黑"/>
              <w:lang w:val="en-US"/>
            </w:rPr>
            <w:br w:type="page"/>
          </w:r>
        </w:p>
        <w:p w:rsidR="005D2E55" w:rsidRPr="00AC77F6" w:rsidRDefault="00D02DA1" w:rsidP="00DD07DF">
          <w:pPr>
            <w:pStyle w:val="Seagull2Heading1"/>
          </w:pPr>
          <w:bookmarkStart w:id="1" w:name="_Toc295741927"/>
          <w:r w:rsidRPr="00AC77F6">
            <w:rPr>
              <w:rFonts w:hint="eastAsia"/>
            </w:rPr>
            <w:lastRenderedPageBreak/>
            <w:t>版本历史</w:t>
          </w:r>
          <w:bookmarkEnd w:id="1"/>
        </w:p>
        <w:p w:rsidR="005D2E55" w:rsidRPr="00AC77F6" w:rsidRDefault="007949FD" w:rsidP="00DD07DF">
          <w:pPr>
            <w:pStyle w:val="Seagull2Heading2"/>
            <w:rPr>
              <w:szCs w:val="26"/>
              <w:lang w:val="en-US"/>
            </w:rPr>
          </w:pPr>
          <w:bookmarkStart w:id="2" w:name="_Toc295741928"/>
          <w:r w:rsidRPr="00DD07DF">
            <w:rPr>
              <w:rFonts w:hint="eastAsia"/>
            </w:rPr>
            <w:t>变更记录</w:t>
          </w:r>
          <w:bookmarkEnd w:id="2"/>
        </w:p>
        <w:tbl>
          <w:tblPr>
            <w:tblStyle w:val="a5"/>
            <w:tblW w:w="0" w:type="auto"/>
            <w:tblLook w:val="0620" w:firstRow="1" w:lastRow="0" w:firstColumn="0" w:lastColumn="0" w:noHBand="1" w:noVBand="1"/>
          </w:tblPr>
          <w:tblGrid>
            <w:gridCol w:w="1119"/>
            <w:gridCol w:w="1415"/>
            <w:gridCol w:w="1244"/>
            <w:gridCol w:w="5006"/>
          </w:tblGrid>
          <w:tr w:rsidR="00A062B4" w:rsidRPr="00AC77F6" w:rsidTr="00A062B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119" w:type="dxa"/>
              </w:tcPr>
              <w:p w:rsidR="00A062B4" w:rsidRPr="00AC77F6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日期</w:t>
                </w:r>
              </w:p>
            </w:tc>
            <w:tc>
              <w:tcPr>
                <w:tcW w:w="1415" w:type="dxa"/>
              </w:tcPr>
              <w:p w:rsidR="00A062B4" w:rsidRPr="00AC77F6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作者</w:t>
                </w:r>
              </w:p>
            </w:tc>
            <w:tc>
              <w:tcPr>
                <w:tcW w:w="1244" w:type="dxa"/>
              </w:tcPr>
              <w:p w:rsidR="00A062B4" w:rsidRPr="00AC77F6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版本</w:t>
                </w:r>
              </w:p>
            </w:tc>
            <w:tc>
              <w:tcPr>
                <w:tcW w:w="5006" w:type="dxa"/>
              </w:tcPr>
              <w:p w:rsidR="00A062B4" w:rsidRPr="00AC77F6" w:rsidRDefault="00A062B4" w:rsidP="00A062B4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变更内容</w:t>
                </w:r>
              </w:p>
            </w:tc>
          </w:tr>
          <w:tr w:rsidR="009B3C76" w:rsidRPr="00AC77F6" w:rsidTr="00A062B4">
            <w:tc>
              <w:tcPr>
                <w:tcW w:w="1119" w:type="dxa"/>
              </w:tcPr>
              <w:p w:rsidR="009B3C76" w:rsidRPr="00AC77F6" w:rsidRDefault="00FC4150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/>
                    <w:lang w:val="en-US"/>
                  </w:rPr>
                  <w:t>201</w:t>
                </w: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1</w:t>
                </w:r>
                <w:r w:rsidR="00DC1E6B">
                  <w:rPr>
                    <w:rFonts w:ascii="微软雅黑" w:eastAsia="微软雅黑" w:hAnsi="微软雅黑"/>
                    <w:lang w:val="en-US"/>
                  </w:rPr>
                  <w:t>-</w:t>
                </w: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5</w:t>
                </w:r>
                <w:r w:rsidR="00DC1E6B">
                  <w:rPr>
                    <w:rFonts w:ascii="微软雅黑" w:eastAsia="微软雅黑" w:hAnsi="微软雅黑"/>
                    <w:lang w:val="en-US"/>
                  </w:rPr>
                  <w:t>-</w:t>
                </w: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26</w:t>
                </w:r>
              </w:p>
            </w:tc>
            <w:tc>
              <w:tcPr>
                <w:tcW w:w="1415" w:type="dxa"/>
              </w:tcPr>
              <w:p w:rsidR="009B3C76" w:rsidRPr="00AC77F6" w:rsidRDefault="00FC4150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郑桂龙</w:t>
                </w:r>
              </w:p>
            </w:tc>
            <w:tc>
              <w:tcPr>
                <w:tcW w:w="1244" w:type="dxa"/>
              </w:tcPr>
              <w:p w:rsidR="009B3C76" w:rsidRPr="00AC77F6" w:rsidRDefault="00FC4150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  <w:r>
                  <w:rPr>
                    <w:rFonts w:ascii="微软雅黑" w:eastAsia="微软雅黑" w:hAnsi="微软雅黑" w:hint="eastAsia"/>
                    <w:lang w:val="en-US" w:eastAsia="zh-CN"/>
                  </w:rPr>
                  <w:t>0</w:t>
                </w:r>
                <w:r w:rsidR="009B3C76" w:rsidRPr="00AC77F6">
                  <w:rPr>
                    <w:rFonts w:ascii="微软雅黑" w:eastAsia="微软雅黑" w:hAnsi="微软雅黑" w:hint="eastAsia"/>
                    <w:lang w:val="en-US" w:eastAsia="zh-CN"/>
                  </w:rPr>
                  <w:t>.1</w:t>
                </w:r>
              </w:p>
            </w:tc>
            <w:tc>
              <w:tcPr>
                <w:tcW w:w="5006" w:type="dxa"/>
              </w:tcPr>
              <w:p w:rsidR="009B3C76" w:rsidRPr="00AC77F6" w:rsidRDefault="009B3C76" w:rsidP="00C32452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 w:eastAsia="zh-CN"/>
                  </w:rPr>
                  <w:t>建立文档</w:t>
                </w:r>
              </w:p>
            </w:tc>
          </w:tr>
          <w:tr w:rsidR="009B3C76" w:rsidRPr="00AC77F6" w:rsidTr="00A062B4">
            <w:tc>
              <w:tcPr>
                <w:tcW w:w="1119" w:type="dxa"/>
              </w:tcPr>
              <w:p w:rsidR="009B3C76" w:rsidRPr="00AC77F6" w:rsidRDefault="009B3C76" w:rsidP="00C32452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415" w:type="dxa"/>
              </w:tcPr>
              <w:p w:rsidR="009B3C76" w:rsidRPr="00AC77F6" w:rsidRDefault="009B3C76" w:rsidP="00C32452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244" w:type="dxa"/>
              </w:tcPr>
              <w:p w:rsidR="009B3C76" w:rsidRPr="00AC77F6" w:rsidRDefault="009B3C76" w:rsidP="00C32452">
                <w:pPr>
                  <w:rPr>
                    <w:rFonts w:ascii="微软雅黑" w:eastAsia="微软雅黑" w:hAnsi="微软雅黑"/>
                    <w:lang w:val="en-US" w:eastAsia="zh-CN"/>
                  </w:rPr>
                </w:pPr>
              </w:p>
            </w:tc>
            <w:tc>
              <w:tcPr>
                <w:tcW w:w="5006" w:type="dxa"/>
              </w:tcPr>
              <w:p w:rsidR="009B3C76" w:rsidRPr="00AC77F6" w:rsidRDefault="009B3C76" w:rsidP="00C32452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  <w:tr w:rsidR="005D2E55" w:rsidRPr="00AC77F6" w:rsidTr="00A062B4">
            <w:tc>
              <w:tcPr>
                <w:tcW w:w="1119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415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244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5006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</w:tbl>
        <w:p w:rsidR="005D2E55" w:rsidRPr="00AC77F6" w:rsidRDefault="00E0534D" w:rsidP="00DD07DF">
          <w:pPr>
            <w:pStyle w:val="Seagull2Heading2"/>
            <w:rPr>
              <w:szCs w:val="26"/>
              <w:lang w:val="en-US"/>
            </w:rPr>
          </w:pPr>
          <w:bookmarkStart w:id="3" w:name="_Toc295741929"/>
          <w:r w:rsidRPr="00DD07DF">
            <w:rPr>
              <w:rFonts w:hint="eastAsia"/>
            </w:rPr>
            <w:t>审阅记录</w:t>
          </w:r>
          <w:bookmarkEnd w:id="3"/>
        </w:p>
        <w:tbl>
          <w:tblPr>
            <w:tblStyle w:val="a5"/>
            <w:tblW w:w="0" w:type="auto"/>
            <w:tblLook w:val="0620" w:firstRow="1" w:lastRow="0" w:firstColumn="0" w:lastColumn="0" w:noHBand="1" w:noVBand="1"/>
          </w:tblPr>
          <w:tblGrid>
            <w:gridCol w:w="1469"/>
            <w:gridCol w:w="1771"/>
            <w:gridCol w:w="4010"/>
            <w:gridCol w:w="1534"/>
          </w:tblGrid>
          <w:tr w:rsidR="00A73F7F" w:rsidRPr="00AC77F6" w:rsidTr="00A73F7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69" w:type="dxa"/>
              </w:tcPr>
              <w:p w:rsidR="00A73F7F" w:rsidRPr="00AC77F6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姓名</w:t>
                </w:r>
                <w:r w:rsidRPr="00AC77F6">
                  <w:rPr>
                    <w:rFonts w:ascii="微软雅黑" w:eastAsia="微软雅黑" w:hAnsi="微软雅黑"/>
                    <w:lang w:val="en-US"/>
                  </w:rPr>
                  <w:tab/>
                </w:r>
              </w:p>
            </w:tc>
            <w:tc>
              <w:tcPr>
                <w:tcW w:w="1771" w:type="dxa"/>
              </w:tcPr>
              <w:p w:rsidR="00A73F7F" w:rsidRPr="00AC77F6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审阅版本</w:t>
                </w:r>
              </w:p>
            </w:tc>
            <w:tc>
              <w:tcPr>
                <w:tcW w:w="4010" w:type="dxa"/>
              </w:tcPr>
              <w:p w:rsidR="00A73F7F" w:rsidRPr="00AC77F6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职位</w:t>
                </w:r>
              </w:p>
            </w:tc>
            <w:tc>
              <w:tcPr>
                <w:tcW w:w="1534" w:type="dxa"/>
              </w:tcPr>
              <w:p w:rsidR="00A73F7F" w:rsidRPr="00AC77F6" w:rsidRDefault="00A73F7F" w:rsidP="00A73F7F">
                <w:pPr>
                  <w:rPr>
                    <w:rFonts w:ascii="微软雅黑" w:eastAsia="微软雅黑" w:hAnsi="微软雅黑"/>
                    <w:lang w:val="en-US"/>
                  </w:rPr>
                </w:pPr>
                <w:r w:rsidRPr="00AC77F6">
                  <w:rPr>
                    <w:rFonts w:ascii="微软雅黑" w:eastAsia="微软雅黑" w:hAnsi="微软雅黑" w:hint="eastAsia"/>
                    <w:lang w:val="en-US"/>
                  </w:rPr>
                  <w:t>日期</w:t>
                </w:r>
              </w:p>
            </w:tc>
          </w:tr>
          <w:tr w:rsidR="005D2E55" w:rsidRPr="00AC77F6" w:rsidTr="00A73F7F">
            <w:tc>
              <w:tcPr>
                <w:tcW w:w="1469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771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4010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534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  <w:tr w:rsidR="005D2E55" w:rsidRPr="00AC77F6" w:rsidTr="00A73F7F">
            <w:tc>
              <w:tcPr>
                <w:tcW w:w="1469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771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4010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534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  <w:tr w:rsidR="005D2E55" w:rsidRPr="00AC77F6" w:rsidTr="00A73F7F">
            <w:tc>
              <w:tcPr>
                <w:tcW w:w="1469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771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4010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  <w:tc>
              <w:tcPr>
                <w:tcW w:w="1534" w:type="dxa"/>
              </w:tcPr>
              <w:p w:rsidR="005D2E55" w:rsidRPr="00AC77F6" w:rsidRDefault="005D2E55" w:rsidP="005A3967">
                <w:pPr>
                  <w:rPr>
                    <w:rFonts w:ascii="微软雅黑" w:eastAsia="微软雅黑" w:hAnsi="微软雅黑"/>
                    <w:lang w:val="en-US"/>
                  </w:rPr>
                </w:pPr>
              </w:p>
            </w:tc>
          </w:tr>
        </w:tbl>
        <w:p w:rsidR="005D2E55" w:rsidRPr="00AC77F6" w:rsidRDefault="005D2E55" w:rsidP="005A3967">
          <w:pPr>
            <w:rPr>
              <w:rFonts w:ascii="微软雅黑" w:eastAsia="微软雅黑" w:hAnsi="微软雅黑"/>
              <w:lang w:val="en-US"/>
            </w:rPr>
          </w:pPr>
        </w:p>
        <w:p w:rsidR="005D2E55" w:rsidRPr="00AC77F6" w:rsidRDefault="005D2E55" w:rsidP="005A3967">
          <w:pPr>
            <w:pStyle w:val="CoverHeading1"/>
            <w:rPr>
              <w:rFonts w:ascii="微软雅黑" w:eastAsia="微软雅黑" w:hAnsi="微软雅黑"/>
            </w:rPr>
          </w:pPr>
          <w:r w:rsidRPr="00AC77F6">
            <w:rPr>
              <w:rFonts w:ascii="微软雅黑" w:eastAsia="微软雅黑" w:hAnsi="微软雅黑"/>
            </w:rPr>
            <w:br w:type="page"/>
          </w:r>
          <w:r w:rsidR="00AB3AF2" w:rsidRPr="00AC77F6">
            <w:rPr>
              <w:rFonts w:ascii="微软雅黑" w:eastAsia="微软雅黑" w:hAnsi="微软雅黑" w:hint="eastAsia"/>
              <w:lang w:eastAsia="zh-CN"/>
            </w:rPr>
            <w:lastRenderedPageBreak/>
            <w:t>内容大纲</w:t>
          </w:r>
        </w:p>
        <w:p w:rsidR="00767441" w:rsidRDefault="00FC53A5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r w:rsidRPr="0033557F">
            <w:rPr>
              <w:rFonts w:ascii="微软雅黑" w:eastAsia="微软雅黑" w:hAnsi="微软雅黑"/>
              <w:i/>
              <w:lang w:val="en-US"/>
            </w:rPr>
            <w:fldChar w:fldCharType="begin"/>
          </w:r>
          <w:r w:rsidR="005D2E55" w:rsidRPr="0033557F">
            <w:rPr>
              <w:rFonts w:ascii="微软雅黑" w:eastAsia="微软雅黑" w:hAnsi="微软雅黑"/>
              <w:lang w:val="en-US"/>
            </w:rPr>
            <w:instrText xml:space="preserve"> TOC \o "1-3" \h \z \t "Heading 9,9,Heading Part,9" </w:instrText>
          </w:r>
          <w:r w:rsidRPr="0033557F">
            <w:rPr>
              <w:rFonts w:ascii="微软雅黑" w:eastAsia="微软雅黑" w:hAnsi="微软雅黑"/>
              <w:i/>
              <w:lang w:val="en-US"/>
            </w:rPr>
            <w:fldChar w:fldCharType="separate"/>
          </w:r>
          <w:hyperlink w:anchor="_Toc295741927" w:history="1">
            <w:r w:rsidR="00767441" w:rsidRPr="002B3259">
              <w:rPr>
                <w:rStyle w:val="ad"/>
                <w:noProof/>
              </w:rPr>
              <w:t>1.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</w:rPr>
              <w:t>版本历史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_Toc295741927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28" w:history="1">
            <w:r w:rsidR="00767441" w:rsidRPr="002B3259">
              <w:rPr>
                <w:rStyle w:val="ad"/>
                <w:noProof/>
                <w:lang w:val="en-US"/>
              </w:rPr>
              <w:t>1.1.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</w:rPr>
              <w:t>变更记录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_Toc295741928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29" w:history="1">
            <w:r w:rsidR="00767441" w:rsidRPr="002B3259">
              <w:rPr>
                <w:rStyle w:val="ad"/>
                <w:noProof/>
                <w:lang w:val="en-US"/>
              </w:rPr>
              <w:t>1.2.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</w:rPr>
              <w:t>审阅记录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_Toc295741929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30" w:history="1">
            <w:r w:rsidR="00767441" w:rsidRPr="002B3259">
              <w:rPr>
                <w:rStyle w:val="ad"/>
                <w:noProof/>
              </w:rPr>
              <w:t>2.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</w:rPr>
              <w:t>总体介绍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_Toc295741930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1" w:history="1">
            <w:r w:rsidR="00767441" w:rsidRPr="002B3259">
              <w:rPr>
                <w:rStyle w:val="ad"/>
                <w:noProof/>
              </w:rPr>
              <w:t>2.1.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</w:rPr>
              <w:t>目标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_Toc295741931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2" w:history="1">
            <w:r w:rsidR="00767441" w:rsidRPr="002B3259">
              <w:rPr>
                <w:rStyle w:val="ad"/>
                <w:rFonts w:ascii="微软雅黑" w:eastAsia="微软雅黑" w:hAnsi="微软雅黑"/>
                <w:noProof/>
              </w:rPr>
              <w:t>2.2.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微软雅黑" w:eastAsia="微软雅黑" w:hAnsi="微软雅黑" w:hint="eastAsia"/>
                <w:noProof/>
              </w:rPr>
              <w:t>范围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_Toc295741932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3" w:history="1">
            <w:r w:rsidR="00767441" w:rsidRPr="002B3259">
              <w:rPr>
                <w:rStyle w:val="ad"/>
                <w:rFonts w:ascii="微软雅黑" w:eastAsia="微软雅黑" w:hAnsi="微软雅黑"/>
                <w:noProof/>
              </w:rPr>
              <w:t>2.3.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微软雅黑" w:eastAsia="微软雅黑" w:hAnsi="微软雅黑" w:hint="eastAsia"/>
                <w:noProof/>
              </w:rPr>
              <w:t>术语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_Toc295741933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34" w:history="1">
            <w:r w:rsidR="00767441" w:rsidRPr="002B3259">
              <w:rPr>
                <w:rStyle w:val="ad"/>
                <w:noProof/>
              </w:rPr>
              <w:t>3.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依赖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_Toc295741934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5" w:history="1">
            <w:r w:rsidR="00767441" w:rsidRPr="002B3259">
              <w:rPr>
                <w:rStyle w:val="ad"/>
                <w:noProof/>
              </w:rPr>
              <w:t>3.1.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项目依赖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_Toc295741935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6" w:history="1">
            <w:r w:rsidR="00767441" w:rsidRPr="002B3259">
              <w:rPr>
                <w:rStyle w:val="ad"/>
                <w:noProof/>
              </w:rPr>
              <w:t>3.2.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硬件依赖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_Toc295741936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7" w:history="1">
            <w:r w:rsidR="00767441" w:rsidRPr="002B3259">
              <w:rPr>
                <w:rStyle w:val="ad"/>
                <w:noProof/>
              </w:rPr>
              <w:t>3.3.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软件依赖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_Toc295741937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38" w:history="1">
            <w:r w:rsidR="00767441" w:rsidRPr="002B3259">
              <w:rPr>
                <w:rStyle w:val="ad"/>
                <w:noProof/>
                <w:lang w:val="en-US" w:eastAsia="zh-CN"/>
              </w:rPr>
              <w:t>4.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总体结构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_Toc295741938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39" w:history="1">
            <w:r w:rsidR="00767441" w:rsidRPr="002B3259">
              <w:rPr>
                <w:rStyle w:val="ad"/>
                <w:noProof/>
                <w:lang w:val="en-US" w:eastAsia="zh-CN"/>
              </w:rPr>
              <w:t>4.1.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逻辑结构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_Toc295741939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0" w:history="1">
            <w:r w:rsidR="00767441" w:rsidRPr="002B3259">
              <w:rPr>
                <w:rStyle w:val="ad"/>
                <w:noProof/>
                <w:lang w:val="en-US" w:eastAsia="zh-CN"/>
              </w:rPr>
              <w:t>4.2.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物理结构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_Toc295741940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3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41" w:history="1">
            <w:r w:rsidR="00767441" w:rsidRPr="002B3259">
              <w:rPr>
                <w:rStyle w:val="ad"/>
                <w:noProof/>
                <w:lang w:val="en-US" w:eastAsia="zh-CN"/>
              </w:rPr>
              <w:t>5.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分层设计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_Toc295741941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3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2" w:history="1">
            <w:r w:rsidR="00767441" w:rsidRPr="002B3259">
              <w:rPr>
                <w:rStyle w:val="ad"/>
                <w:noProof/>
                <w:lang w:val="en-US" w:eastAsia="zh-CN"/>
              </w:rPr>
              <w:t>5.1.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用户界面层（</w:t>
            </w:r>
            <w:r w:rsidR="00767441" w:rsidRPr="002B3259">
              <w:rPr>
                <w:rStyle w:val="ad"/>
                <w:noProof/>
                <w:lang w:val="en-US" w:eastAsia="zh-CN"/>
              </w:rPr>
              <w:t>UI</w:t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）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_Toc295741942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3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3" w:history="1">
            <w:r w:rsidR="00767441" w:rsidRPr="002B3259">
              <w:rPr>
                <w:rStyle w:val="ad"/>
                <w:noProof/>
                <w:lang w:val="en-US" w:eastAsia="zh-CN"/>
              </w:rPr>
              <w:t>5.2.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业务服务层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_Toc295741943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3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4" w:history="1">
            <w:r w:rsidR="00767441" w:rsidRPr="002B3259">
              <w:rPr>
                <w:rStyle w:val="ad"/>
                <w:noProof/>
                <w:lang w:val="en-US"/>
              </w:rPr>
              <w:t>5.2.1.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/>
              </w:rPr>
              <w:t>文档存储服务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_Toc295741944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3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5" w:history="1">
            <w:r w:rsidR="00767441" w:rsidRPr="002B3259">
              <w:rPr>
                <w:rStyle w:val="ad"/>
                <w:noProof/>
                <w:lang w:val="en-US"/>
              </w:rPr>
              <w:t>5.2.2.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/>
              </w:rPr>
              <w:t>文档权限管理服务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_Toc295741945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11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6" w:history="1">
            <w:r w:rsidR="00767441" w:rsidRPr="002B3259">
              <w:rPr>
                <w:rStyle w:val="ad"/>
                <w:noProof/>
                <w:lang w:val="en-US"/>
              </w:rPr>
              <w:t>5.2.3.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/>
              </w:rPr>
              <w:t>文档访问服务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_Toc295741946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14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7" w:history="1">
            <w:r w:rsidR="00767441" w:rsidRPr="002B3259">
              <w:rPr>
                <w:rStyle w:val="ad"/>
                <w:noProof/>
                <w:lang w:val="en-US"/>
              </w:rPr>
              <w:t>5.2.4.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/>
              </w:rPr>
              <w:t>文档生成服务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_Toc295741947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16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30"/>
            <w:tabs>
              <w:tab w:val="left" w:pos="105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48" w:history="1">
            <w:r w:rsidR="00767441" w:rsidRPr="002B3259">
              <w:rPr>
                <w:rStyle w:val="ad"/>
                <w:noProof/>
                <w:lang w:val="en-US"/>
              </w:rPr>
              <w:t>5.2.5.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/>
              </w:rPr>
              <w:t>文档数据采集服务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_Toc295741948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18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49" w:history="1">
            <w:r w:rsidR="00767441" w:rsidRPr="002B3259">
              <w:rPr>
                <w:rStyle w:val="ad"/>
                <w:noProof/>
                <w:lang w:val="en-US" w:eastAsia="zh-CN"/>
              </w:rPr>
              <w:t>6.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部署（可能需要放到技术手册范本里）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_Toc295741949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50" w:history="1">
            <w:r w:rsidR="00767441" w:rsidRPr="002B3259">
              <w:rPr>
                <w:rStyle w:val="ad"/>
                <w:noProof/>
                <w:lang w:val="en-US" w:eastAsia="zh-CN"/>
              </w:rPr>
              <w:t>6.1.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硬件环境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_Toc295741950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51" w:history="1">
            <w:r w:rsidR="00767441" w:rsidRPr="002B3259">
              <w:rPr>
                <w:rStyle w:val="ad"/>
                <w:noProof/>
                <w:lang w:val="en-US" w:eastAsia="zh-CN"/>
              </w:rPr>
              <w:t>6.2.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软件环境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_Toc295741951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52" w:history="1">
            <w:r w:rsidR="00767441" w:rsidRPr="002B3259">
              <w:rPr>
                <w:rStyle w:val="ad"/>
                <w:noProof/>
                <w:lang w:val="en-US" w:eastAsia="zh-CN"/>
              </w:rPr>
              <w:t>6.3.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配置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_Toc295741952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22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/>
            </w:rPr>
          </w:pPr>
          <w:hyperlink w:anchor="_Toc295741953" w:history="1">
            <w:r w:rsidR="00767441" w:rsidRPr="002B3259">
              <w:rPr>
                <w:rStyle w:val="ad"/>
                <w:noProof/>
                <w:lang w:val="en-US" w:eastAsia="zh-CN"/>
              </w:rPr>
              <w:t>6.4.</w:t>
            </w:r>
            <w:r w:rsidR="00767441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数据迁移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_Toc295741953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54" w:history="1">
            <w:r w:rsidR="00767441" w:rsidRPr="002B3259">
              <w:rPr>
                <w:rStyle w:val="ad"/>
                <w:noProof/>
                <w:lang w:val="en-US" w:eastAsia="zh-CN"/>
              </w:rPr>
              <w:t>7.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迁移方案（或有）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_Toc295741954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55" w:history="1">
            <w:r w:rsidR="00767441" w:rsidRPr="002B3259">
              <w:rPr>
                <w:rStyle w:val="ad"/>
                <w:noProof/>
                <w:lang w:val="en-US" w:eastAsia="zh-CN"/>
              </w:rPr>
              <w:t>8.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日志</w:t>
            </w:r>
            <w:r w:rsidR="00767441" w:rsidRPr="002B3259">
              <w:rPr>
                <w:rStyle w:val="ad"/>
                <w:noProof/>
                <w:lang w:val="en-US" w:eastAsia="zh-CN"/>
              </w:rPr>
              <w:t>/</w:t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事件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_Toc295741955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56" w:history="1">
            <w:r w:rsidR="00767441" w:rsidRPr="002B3259">
              <w:rPr>
                <w:rStyle w:val="ad"/>
                <w:noProof/>
                <w:lang w:val="en-US" w:eastAsia="zh-CN"/>
              </w:rPr>
              <w:t>9.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val="en-US" w:eastAsia="zh-CN"/>
              </w:rPr>
              <w:t>安全（或有）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_Toc295741956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767441" w:rsidRDefault="00987516">
          <w:pPr>
            <w:pStyle w:val="10"/>
            <w:tabs>
              <w:tab w:val="left" w:pos="630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1"/>
              <w:lang w:val="en-US" w:eastAsia="zh-CN"/>
            </w:rPr>
          </w:pPr>
          <w:hyperlink w:anchor="_Toc295741957" w:history="1">
            <w:r w:rsidR="00767441" w:rsidRPr="002B3259">
              <w:rPr>
                <w:rStyle w:val="ad"/>
                <w:noProof/>
                <w:lang w:val="en-US" w:eastAsia="zh-CN"/>
              </w:rPr>
              <w:t>10.</w:t>
            </w:r>
            <w:r w:rsidR="00767441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1"/>
                <w:lang w:val="en-US" w:eastAsia="zh-CN"/>
              </w:rPr>
              <w:tab/>
            </w:r>
            <w:r w:rsidR="00767441" w:rsidRPr="002B3259">
              <w:rPr>
                <w:rStyle w:val="ad"/>
                <w:rFonts w:ascii="宋体" w:eastAsia="宋体" w:hAnsi="宋体" w:cs="宋体" w:hint="eastAsia"/>
                <w:noProof/>
                <w:lang w:eastAsia="zh-CN"/>
              </w:rPr>
              <w:t>附录</w:t>
            </w:r>
            <w:r w:rsidR="00767441">
              <w:rPr>
                <w:noProof/>
                <w:webHidden/>
              </w:rPr>
              <w:tab/>
            </w:r>
            <w:r w:rsidR="00767441">
              <w:rPr>
                <w:noProof/>
                <w:webHidden/>
              </w:rPr>
              <w:fldChar w:fldCharType="begin"/>
            </w:r>
            <w:r w:rsidR="00767441">
              <w:rPr>
                <w:noProof/>
                <w:webHidden/>
              </w:rPr>
              <w:instrText xml:space="preserve"> PAGEREF _Toc295741957 \h </w:instrText>
            </w:r>
            <w:r w:rsidR="00767441">
              <w:rPr>
                <w:noProof/>
                <w:webHidden/>
              </w:rPr>
            </w:r>
            <w:r w:rsidR="00767441">
              <w:rPr>
                <w:noProof/>
                <w:webHidden/>
              </w:rPr>
              <w:fldChar w:fldCharType="separate"/>
            </w:r>
            <w:r w:rsidR="00767441">
              <w:rPr>
                <w:noProof/>
                <w:webHidden/>
              </w:rPr>
              <w:t>20</w:t>
            </w:r>
            <w:r w:rsidR="00767441">
              <w:rPr>
                <w:noProof/>
                <w:webHidden/>
              </w:rPr>
              <w:fldChar w:fldCharType="end"/>
            </w:r>
          </w:hyperlink>
        </w:p>
        <w:p w:rsidR="005D2E55" w:rsidRPr="00AC77F6" w:rsidRDefault="00FC53A5" w:rsidP="000A1BE4">
          <w:pPr>
            <w:pStyle w:val="Style1"/>
            <w:sectPr w:rsidR="005D2E55" w:rsidRPr="00AC77F6" w:rsidSect="005A3967">
              <w:footerReference w:type="default" r:id="rId13"/>
              <w:pgSz w:w="11907" w:h="16840" w:code="9"/>
              <w:pgMar w:top="1440" w:right="1440" w:bottom="1440" w:left="1797" w:header="709" w:footer="567" w:gutter="0"/>
              <w:cols w:space="708"/>
              <w:docGrid w:linePitch="360"/>
            </w:sectPr>
          </w:pPr>
          <w:r w:rsidRPr="0033557F">
            <w:fldChar w:fldCharType="end"/>
          </w:r>
        </w:p>
      </w:sdtContent>
    </w:sdt>
    <w:p w:rsidR="00D63D70" w:rsidRPr="00AC77F6" w:rsidRDefault="00D63D70" w:rsidP="007D481E">
      <w:pPr>
        <w:pStyle w:val="Seagull2Heading1"/>
      </w:pPr>
      <w:bookmarkStart w:id="4" w:name="_Toc258399477"/>
      <w:bookmarkStart w:id="5" w:name="_Toc295741930"/>
      <w:bookmarkEnd w:id="0"/>
      <w:r w:rsidRPr="00AC77F6">
        <w:rPr>
          <w:rFonts w:hint="eastAsia"/>
        </w:rPr>
        <w:lastRenderedPageBreak/>
        <w:t>总体介绍</w:t>
      </w:r>
      <w:bookmarkEnd w:id="4"/>
      <w:bookmarkEnd w:id="5"/>
    </w:p>
    <w:p w:rsidR="00D63D70" w:rsidRPr="00AC77F6" w:rsidRDefault="00D63D70" w:rsidP="007D481E">
      <w:pPr>
        <w:pStyle w:val="Seagull2Heading2"/>
      </w:pPr>
      <w:bookmarkStart w:id="6" w:name="_Toc258399478"/>
      <w:bookmarkStart w:id="7" w:name="_Toc295741931"/>
      <w:r w:rsidRPr="00AC77F6">
        <w:rPr>
          <w:rFonts w:hint="eastAsia"/>
        </w:rPr>
        <w:t>目标</w:t>
      </w:r>
      <w:bookmarkEnd w:id="6"/>
      <w:bookmarkEnd w:id="7"/>
    </w:p>
    <w:p w:rsidR="000A1117" w:rsidRPr="00AC77F6" w:rsidRDefault="00DC1E6B" w:rsidP="007D481E">
      <w:pPr>
        <w:pStyle w:val="Seagull2Normal1"/>
      </w:pPr>
      <w:r>
        <w:rPr>
          <w:rFonts w:hint="eastAsia"/>
        </w:rPr>
        <w:t>指导</w:t>
      </w:r>
      <w:proofErr w:type="gramStart"/>
      <w:r w:rsidR="00DD07DF">
        <w:rPr>
          <w:rFonts w:hint="eastAsia"/>
        </w:rPr>
        <w:t>平台级</w:t>
      </w:r>
      <w:proofErr w:type="gramEnd"/>
      <w:r w:rsidR="00DD07DF">
        <w:rPr>
          <w:rFonts w:hint="eastAsia"/>
        </w:rPr>
        <w:t>SOA服务方案</w:t>
      </w:r>
      <w:r>
        <w:rPr>
          <w:rFonts w:hint="eastAsia"/>
        </w:rPr>
        <w:t>设计阶段工作。</w:t>
      </w:r>
    </w:p>
    <w:p w:rsidR="00D63D70" w:rsidRPr="00AC77F6" w:rsidRDefault="00D63D70" w:rsidP="00E86BC0">
      <w:pPr>
        <w:pStyle w:val="20"/>
        <w:numPr>
          <w:ilvl w:val="1"/>
          <w:numId w:val="14"/>
        </w:numPr>
        <w:rPr>
          <w:rFonts w:ascii="微软雅黑" w:eastAsia="微软雅黑" w:hAnsi="微软雅黑"/>
        </w:rPr>
      </w:pPr>
      <w:bookmarkStart w:id="8" w:name="_Toc258399479"/>
      <w:bookmarkStart w:id="9" w:name="_Toc295741932"/>
      <w:r w:rsidRPr="00AC77F6">
        <w:rPr>
          <w:rFonts w:ascii="微软雅黑" w:eastAsia="微软雅黑" w:hAnsi="微软雅黑" w:hint="eastAsia"/>
        </w:rPr>
        <w:t>范围</w:t>
      </w:r>
      <w:bookmarkEnd w:id="8"/>
      <w:bookmarkEnd w:id="9"/>
    </w:p>
    <w:p w:rsidR="005E24FF" w:rsidRPr="00AC77F6" w:rsidRDefault="00DD07DF" w:rsidP="00011CA5">
      <w:pPr>
        <w:pStyle w:val="Style1"/>
      </w:pPr>
      <w:proofErr w:type="gramStart"/>
      <w:r>
        <w:rPr>
          <w:rFonts w:hint="eastAsia"/>
        </w:rPr>
        <w:t>平台级</w:t>
      </w:r>
      <w:proofErr w:type="gramEnd"/>
      <w:r>
        <w:rPr>
          <w:rFonts w:hint="eastAsia"/>
        </w:rPr>
        <w:t>SOA服务方案的</w:t>
      </w:r>
      <w:r w:rsidR="00DC1E6B">
        <w:rPr>
          <w:rFonts w:hint="eastAsia"/>
        </w:rPr>
        <w:t>设计。</w:t>
      </w:r>
    </w:p>
    <w:p w:rsidR="00D63D70" w:rsidRPr="00AC77F6" w:rsidRDefault="00D63D70" w:rsidP="00E86BC0">
      <w:pPr>
        <w:pStyle w:val="20"/>
        <w:numPr>
          <w:ilvl w:val="1"/>
          <w:numId w:val="14"/>
        </w:numPr>
        <w:rPr>
          <w:rFonts w:ascii="微软雅黑" w:eastAsia="微软雅黑" w:hAnsi="微软雅黑"/>
        </w:rPr>
      </w:pPr>
      <w:bookmarkStart w:id="10" w:name="_Toc258399481"/>
      <w:bookmarkStart w:id="11" w:name="_Toc295741933"/>
      <w:r w:rsidRPr="00AC77F6">
        <w:rPr>
          <w:rFonts w:ascii="微软雅黑" w:eastAsia="微软雅黑" w:hAnsi="微软雅黑" w:hint="eastAsia"/>
        </w:rPr>
        <w:t>术语</w:t>
      </w:r>
      <w:bookmarkEnd w:id="10"/>
      <w:bookmarkEnd w:id="11"/>
    </w:p>
    <w:p w:rsidR="00DD07DF" w:rsidRPr="00DD07DF" w:rsidRDefault="00DD07DF" w:rsidP="00DD07DF">
      <w:pPr>
        <w:pStyle w:val="Style1"/>
        <w:numPr>
          <w:ilvl w:val="0"/>
          <w:numId w:val="13"/>
        </w:numPr>
      </w:pPr>
      <w:r w:rsidRPr="00DD07DF">
        <w:rPr>
          <w:rFonts w:hint="eastAsia"/>
        </w:rPr>
        <w:t xml:space="preserve">SOA：Service </w:t>
      </w:r>
      <w:r w:rsidRPr="00DD07DF">
        <w:t>Oriented</w:t>
      </w:r>
      <w:r w:rsidRPr="00DD07DF">
        <w:rPr>
          <w:rFonts w:hint="eastAsia"/>
        </w:rPr>
        <w:t xml:space="preserve"> Architecture面向服务架构，是目前业界先进的架构设计模型，它将应用程序的不同功能定义为服务，通过这些服务之间定义良好的接口和契约将他们联系起来；</w:t>
      </w:r>
    </w:p>
    <w:p w:rsidR="00DD07DF" w:rsidRPr="00AC77F6" w:rsidRDefault="00DD07DF" w:rsidP="00DD07DF">
      <w:pPr>
        <w:pStyle w:val="Style1"/>
        <w:numPr>
          <w:ilvl w:val="0"/>
          <w:numId w:val="13"/>
        </w:numPr>
      </w:pPr>
      <w:r w:rsidRPr="00DD07DF">
        <w:rPr>
          <w:rFonts w:hint="eastAsia"/>
        </w:rPr>
        <w:t>ESB：Enterprise Service Bus企业服务总线，它是传统中间件技术与</w:t>
      </w:r>
      <w:r w:rsidRPr="00DD07DF">
        <w:t>XML</w:t>
      </w:r>
      <w:r w:rsidRPr="00DD07DF">
        <w:rPr>
          <w:rFonts w:hint="eastAsia"/>
        </w:rPr>
        <w:t>、</w:t>
      </w:r>
      <w:r w:rsidRPr="00DD07DF">
        <w:t>Web</w:t>
      </w:r>
      <w:r w:rsidRPr="00DD07DF">
        <w:rPr>
          <w:rFonts w:hint="eastAsia"/>
        </w:rPr>
        <w:t>服务等技术结合的产物。</w:t>
      </w:r>
      <w:r w:rsidRPr="00DD07DF">
        <w:t>ESB</w:t>
      </w:r>
      <w:r w:rsidRPr="00DD07DF">
        <w:rPr>
          <w:rFonts w:hint="eastAsia"/>
        </w:rPr>
        <w:t>提供了网络中最基本的连接中枢，是构筑企业高效信息系统的必要元素。</w:t>
      </w:r>
    </w:p>
    <w:p w:rsidR="00DD07DF" w:rsidRDefault="00DD07DF" w:rsidP="005B6443">
      <w:pPr>
        <w:pStyle w:val="Seagull2Heading1"/>
      </w:pPr>
      <w:bookmarkStart w:id="12" w:name="_Toc295741934"/>
      <w:r>
        <w:rPr>
          <w:rFonts w:hint="eastAsia"/>
          <w:lang w:eastAsia="zh-CN"/>
        </w:rPr>
        <w:t>依赖</w:t>
      </w:r>
      <w:bookmarkEnd w:id="12"/>
    </w:p>
    <w:p w:rsidR="00DD07DF" w:rsidRDefault="00DD07DF" w:rsidP="00DD07DF">
      <w:pPr>
        <w:pStyle w:val="Seagull2Heading2"/>
      </w:pPr>
      <w:bookmarkStart w:id="13" w:name="_Toc295741935"/>
      <w:r>
        <w:rPr>
          <w:rFonts w:hint="eastAsia"/>
          <w:lang w:eastAsia="zh-CN"/>
        </w:rPr>
        <w:t>项目依赖</w:t>
      </w:r>
      <w:bookmarkEnd w:id="13"/>
    </w:p>
    <w:p w:rsidR="001D259D" w:rsidRDefault="001D259D" w:rsidP="001D259D">
      <w:r w:rsidRPr="001D259D">
        <w:rPr>
          <w:rFonts w:ascii="微软雅黑" w:eastAsia="微软雅黑" w:hAnsi="微软雅黑" w:cs="宋体" w:hint="eastAsia"/>
          <w:lang w:val="en-US" w:eastAsia="zh-CN"/>
        </w:rPr>
        <w:t>无。</w:t>
      </w:r>
    </w:p>
    <w:p w:rsidR="00DD07DF" w:rsidRDefault="00DD07DF" w:rsidP="00DD07DF">
      <w:pPr>
        <w:pStyle w:val="Seagull2Heading2"/>
      </w:pPr>
      <w:bookmarkStart w:id="14" w:name="_Toc295741936"/>
      <w:r>
        <w:rPr>
          <w:rFonts w:hint="eastAsia"/>
          <w:lang w:eastAsia="zh-CN"/>
        </w:rPr>
        <w:t>硬件依赖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0"/>
        <w:gridCol w:w="3040"/>
      </w:tblGrid>
      <w:tr w:rsidR="00251BA8" w:rsidTr="00251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251BA8" w:rsidRDefault="00251BA8" w:rsidP="001D259D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服务器角色</w:t>
            </w:r>
          </w:p>
        </w:tc>
        <w:tc>
          <w:tcPr>
            <w:tcW w:w="3040" w:type="dxa"/>
          </w:tcPr>
          <w:p w:rsidR="00251BA8" w:rsidRDefault="00251BA8" w:rsidP="001D25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配置</w:t>
            </w:r>
          </w:p>
        </w:tc>
      </w:tr>
      <w:tr w:rsidR="00251BA8" w:rsidTr="0025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251BA8" w:rsidRDefault="002D6140" w:rsidP="001D259D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Web服务器</w:t>
            </w:r>
          </w:p>
        </w:tc>
        <w:tc>
          <w:tcPr>
            <w:tcW w:w="3040" w:type="dxa"/>
          </w:tcPr>
          <w:p w:rsidR="00251BA8" w:rsidRDefault="002D6140" w:rsidP="001D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处理器：64位，4个内核</w:t>
            </w:r>
          </w:p>
          <w:p w:rsidR="002D6140" w:rsidRDefault="002D6140" w:rsidP="001D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RAM：8GB</w:t>
            </w:r>
          </w:p>
          <w:p w:rsidR="002D6140" w:rsidRDefault="002D6140" w:rsidP="001D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硬盘：80GB</w:t>
            </w:r>
          </w:p>
        </w:tc>
      </w:tr>
      <w:tr w:rsidR="00251BA8" w:rsidTr="00251B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251BA8" w:rsidRDefault="002D6140" w:rsidP="001D259D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数据库服务器</w:t>
            </w:r>
          </w:p>
        </w:tc>
        <w:tc>
          <w:tcPr>
            <w:tcW w:w="3040" w:type="dxa"/>
          </w:tcPr>
          <w:p w:rsidR="00251BA8" w:rsidRDefault="002D6140" w:rsidP="001D2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处理器：64位，8个内核</w:t>
            </w:r>
          </w:p>
          <w:p w:rsidR="002D6140" w:rsidRDefault="002D6140" w:rsidP="001D2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RAM:16GB</w:t>
            </w:r>
          </w:p>
          <w:p w:rsidR="002D6140" w:rsidRDefault="002D6140" w:rsidP="001D2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硬盘：</w:t>
            </w:r>
            <w:r w:rsidR="008C49D5">
              <w:rPr>
                <w:rFonts w:asciiTheme="minorEastAsia" w:eastAsiaTheme="minorEastAsia" w:hAnsiTheme="minorEastAsia" w:hint="eastAsia"/>
                <w:lang w:val="en-US" w:eastAsia="zh-CN"/>
              </w:rPr>
              <w:t>5.3</w:t>
            </w:r>
            <w:r w:rsidR="00AC51A8">
              <w:rPr>
                <w:rFonts w:asciiTheme="minorEastAsia" w:eastAsiaTheme="minorEastAsia" w:hAnsiTheme="minorEastAsia" w:hint="eastAsia"/>
                <w:lang w:val="en-US" w:eastAsia="zh-CN"/>
              </w:rPr>
              <w:t>TB</w:t>
            </w:r>
            <w:r w:rsidR="008C49D5">
              <w:rPr>
                <w:rStyle w:val="af3"/>
                <w:rFonts w:asciiTheme="minorEastAsia" w:eastAsiaTheme="minorEastAsia" w:hAnsiTheme="minorEastAsia"/>
                <w:lang w:val="en-US" w:eastAsia="zh-CN"/>
              </w:rPr>
              <w:footnoteReference w:id="1"/>
            </w:r>
          </w:p>
        </w:tc>
      </w:tr>
      <w:tr w:rsidR="00251BA8" w:rsidTr="0025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251BA8" w:rsidRDefault="00251BA8" w:rsidP="001D259D">
            <w:pPr>
              <w:rPr>
                <w:rFonts w:asciiTheme="minorEastAsia" w:eastAsiaTheme="minorEastAsia" w:hAnsiTheme="minorEastAsia"/>
                <w:lang w:val="en-US" w:eastAsia="zh-CN"/>
              </w:rPr>
            </w:pPr>
          </w:p>
        </w:tc>
        <w:tc>
          <w:tcPr>
            <w:tcW w:w="3040" w:type="dxa"/>
          </w:tcPr>
          <w:p w:rsidR="00251BA8" w:rsidRDefault="00251BA8" w:rsidP="001D2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</w:p>
        </w:tc>
      </w:tr>
    </w:tbl>
    <w:p w:rsidR="001D259D" w:rsidRPr="001D259D" w:rsidRDefault="001D259D" w:rsidP="001D259D">
      <w:pPr>
        <w:rPr>
          <w:rFonts w:asciiTheme="minorEastAsia" w:eastAsiaTheme="minorEastAsia" w:hAnsiTheme="minorEastAsia"/>
          <w:lang w:val="en-US" w:eastAsia="zh-CN"/>
        </w:rPr>
      </w:pPr>
    </w:p>
    <w:p w:rsidR="007D29B0" w:rsidRDefault="00DD07DF" w:rsidP="007D29B0">
      <w:pPr>
        <w:pStyle w:val="Seagull2Heading2"/>
      </w:pPr>
      <w:bookmarkStart w:id="15" w:name="_Toc295741937"/>
      <w:r>
        <w:rPr>
          <w:rFonts w:hint="eastAsia"/>
          <w:lang w:eastAsia="zh-CN"/>
        </w:rPr>
        <w:t>软件依赖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0"/>
        <w:gridCol w:w="3040"/>
      </w:tblGrid>
      <w:tr w:rsidR="007D29B0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7D29B0" w:rsidRDefault="007D29B0" w:rsidP="00004244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软件类型</w:t>
            </w:r>
          </w:p>
        </w:tc>
        <w:tc>
          <w:tcPr>
            <w:tcW w:w="3040" w:type="dxa"/>
          </w:tcPr>
          <w:p w:rsidR="007D29B0" w:rsidRDefault="007D29B0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产品名称</w:t>
            </w:r>
          </w:p>
        </w:tc>
      </w:tr>
      <w:tr w:rsidR="007D29B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7D29B0" w:rsidRDefault="007D29B0" w:rsidP="00004244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操作系统</w:t>
            </w:r>
          </w:p>
        </w:tc>
        <w:tc>
          <w:tcPr>
            <w:tcW w:w="3040" w:type="dxa"/>
          </w:tcPr>
          <w:p w:rsidR="007D29B0" w:rsidRDefault="007D29B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Windows Server 2008</w:t>
            </w:r>
          </w:p>
        </w:tc>
      </w:tr>
      <w:tr w:rsidR="007D29B0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7D29B0" w:rsidRDefault="007D29B0" w:rsidP="00004244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数据库</w:t>
            </w:r>
          </w:p>
        </w:tc>
        <w:tc>
          <w:tcPr>
            <w:tcW w:w="3040" w:type="dxa"/>
          </w:tcPr>
          <w:p w:rsidR="007D29B0" w:rsidRDefault="007D29B0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>Sql</w:t>
            </w:r>
            <w:proofErr w:type="spellEnd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 xml:space="preserve"> Server 2008</w:t>
            </w:r>
          </w:p>
        </w:tc>
      </w:tr>
      <w:tr w:rsidR="007D29B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</w:tcPr>
          <w:p w:rsidR="007D29B0" w:rsidRDefault="007D29B0" w:rsidP="00004244">
            <w:pPr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中间件</w:t>
            </w:r>
          </w:p>
        </w:tc>
        <w:tc>
          <w:tcPr>
            <w:tcW w:w="3040" w:type="dxa"/>
          </w:tcPr>
          <w:p w:rsidR="007D29B0" w:rsidRDefault="007D29B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>Sharepoint</w:t>
            </w:r>
            <w:proofErr w:type="spellEnd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 xml:space="preserve"> Server 2010</w:t>
            </w:r>
          </w:p>
        </w:tc>
      </w:tr>
    </w:tbl>
    <w:p w:rsidR="007D29B0" w:rsidRPr="007D29B0" w:rsidRDefault="007D29B0" w:rsidP="007D29B0">
      <w:pPr>
        <w:rPr>
          <w:rFonts w:eastAsiaTheme="minorEastAsia"/>
          <w:lang w:eastAsia="zh-CN"/>
        </w:rPr>
      </w:pPr>
    </w:p>
    <w:p w:rsidR="00DD07DF" w:rsidRDefault="00DD07DF" w:rsidP="005B6443">
      <w:pPr>
        <w:pStyle w:val="Seagull2Heading1"/>
        <w:rPr>
          <w:lang w:val="en-US" w:eastAsia="zh-CN"/>
        </w:rPr>
      </w:pPr>
      <w:bookmarkStart w:id="16" w:name="_Toc295741938"/>
      <w:r>
        <w:rPr>
          <w:rFonts w:hint="eastAsia"/>
          <w:lang w:val="en-US" w:eastAsia="zh-CN"/>
        </w:rPr>
        <w:t>总体结构</w:t>
      </w:r>
      <w:bookmarkEnd w:id="16"/>
    </w:p>
    <w:p w:rsidR="00DD07DF" w:rsidRDefault="00DD07DF" w:rsidP="00DD07DF">
      <w:pPr>
        <w:pStyle w:val="Seagull2Heading2"/>
        <w:rPr>
          <w:lang w:val="en-US" w:eastAsia="zh-CN"/>
        </w:rPr>
      </w:pPr>
      <w:bookmarkStart w:id="17" w:name="_Toc295741939"/>
      <w:r>
        <w:rPr>
          <w:rFonts w:hint="eastAsia"/>
          <w:lang w:val="en-US" w:eastAsia="zh-CN"/>
        </w:rPr>
        <w:t>逻辑结构</w:t>
      </w:r>
      <w:bookmarkEnd w:id="17"/>
    </w:p>
    <w:p w:rsidR="00DD07DF" w:rsidRDefault="00DD07DF" w:rsidP="00DD07DF">
      <w:pPr>
        <w:pStyle w:val="Style1"/>
      </w:pPr>
      <w:r>
        <w:rPr>
          <w:noProof/>
        </w:rPr>
        <w:drawing>
          <wp:inline distT="0" distB="0" distL="0" distR="0" wp14:anchorId="30A0926F" wp14:editId="1B1E844B">
            <wp:extent cx="5486400" cy="439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DF" w:rsidRDefault="00DD07DF" w:rsidP="00DD07DF">
      <w:pPr>
        <w:pStyle w:val="Seagull2Heading2"/>
        <w:rPr>
          <w:lang w:val="en-US" w:eastAsia="zh-CN"/>
        </w:rPr>
      </w:pPr>
      <w:bookmarkStart w:id="18" w:name="_Toc295741940"/>
      <w:r>
        <w:rPr>
          <w:rFonts w:hint="eastAsia"/>
          <w:lang w:val="en-US" w:eastAsia="zh-CN"/>
        </w:rPr>
        <w:lastRenderedPageBreak/>
        <w:t>物理结构</w:t>
      </w:r>
      <w:bookmarkEnd w:id="18"/>
    </w:p>
    <w:p w:rsidR="00DD07DF" w:rsidRDefault="00DD07DF" w:rsidP="00DD07DF">
      <w:pPr>
        <w:pStyle w:val="Style1"/>
        <w:rPr>
          <w:noProof/>
        </w:rPr>
      </w:pPr>
      <w:r>
        <w:rPr>
          <w:noProof/>
        </w:rPr>
        <w:drawing>
          <wp:inline distT="0" distB="0" distL="0" distR="0" wp14:anchorId="30C5B4C3" wp14:editId="2BB47961">
            <wp:extent cx="5477510" cy="3588385"/>
            <wp:effectExtent l="0" t="0" r="0" b="0"/>
            <wp:docPr id="6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DF" w:rsidRDefault="00DD07DF" w:rsidP="005B6443">
      <w:pPr>
        <w:pStyle w:val="Seagull2Heading1"/>
        <w:rPr>
          <w:lang w:val="en-US" w:eastAsia="zh-CN"/>
        </w:rPr>
      </w:pPr>
      <w:bookmarkStart w:id="19" w:name="_Toc295741941"/>
      <w:r>
        <w:rPr>
          <w:rFonts w:hint="eastAsia"/>
          <w:lang w:val="en-US" w:eastAsia="zh-CN"/>
        </w:rPr>
        <w:t>分层设计</w:t>
      </w:r>
      <w:bookmarkEnd w:id="19"/>
    </w:p>
    <w:p w:rsidR="00DD07DF" w:rsidRDefault="00F953BD" w:rsidP="00DD07DF">
      <w:pPr>
        <w:pStyle w:val="Seagull2Heading2"/>
        <w:rPr>
          <w:lang w:val="en-US" w:eastAsia="zh-CN"/>
        </w:rPr>
      </w:pPr>
      <w:bookmarkStart w:id="20" w:name="_Toc295741942"/>
      <w:r>
        <w:rPr>
          <w:rFonts w:hint="eastAsia"/>
          <w:lang w:val="en-US" w:eastAsia="zh-CN"/>
        </w:rPr>
        <w:t>调用</w:t>
      </w:r>
      <w:r w:rsidR="00AB6799">
        <w:rPr>
          <w:rFonts w:hint="eastAsia"/>
          <w:lang w:val="en-US" w:eastAsia="zh-CN"/>
        </w:rPr>
        <w:t>层</w:t>
      </w:r>
      <w:bookmarkEnd w:id="20"/>
    </w:p>
    <w:p w:rsidR="00F953BD" w:rsidRDefault="00F953BD" w:rsidP="00F953BD">
      <w:pPr>
        <w:pStyle w:val="Seagull2Heading4"/>
        <w:rPr>
          <w:lang w:val="en-US"/>
        </w:rPr>
      </w:pPr>
      <w:r>
        <w:rPr>
          <w:rFonts w:hint="eastAsia"/>
          <w:lang w:val="en-US"/>
        </w:rPr>
        <w:t>概要</w:t>
      </w:r>
    </w:p>
    <w:p w:rsidR="00E424FC" w:rsidRDefault="00F953BD" w:rsidP="00F953BD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在调用层，提供了一套客户端模型，以方便对文档服务进行访问。</w:t>
      </w:r>
    </w:p>
    <w:p w:rsidR="00F90EAF" w:rsidRPr="00F90EAF" w:rsidRDefault="00F90EAF" w:rsidP="00F90EAF">
      <w:pPr>
        <w:pStyle w:val="Seagull2Heading4"/>
        <w:numPr>
          <w:ilvl w:val="3"/>
          <w:numId w:val="46"/>
        </w:numPr>
        <w:rPr>
          <w:lang w:val="en-US"/>
        </w:rPr>
      </w:pPr>
      <w:r w:rsidRPr="00F90EAF">
        <w:rPr>
          <w:rFonts w:hint="eastAsia"/>
          <w:lang w:val="en-US"/>
        </w:rPr>
        <w:t>依赖（或有）</w:t>
      </w:r>
    </w:p>
    <w:p w:rsidR="00F90EAF" w:rsidRDefault="00F90EAF" w:rsidP="00F90EAF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MCS.Library</w:t>
      </w:r>
      <w:proofErr w:type="spellEnd"/>
    </w:p>
    <w:p w:rsidR="00F90EAF" w:rsidRDefault="00F90EAF" w:rsidP="00F90EAF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MCS.Library.OGUPermission</w:t>
      </w:r>
      <w:proofErr w:type="spellEnd"/>
    </w:p>
    <w:p w:rsidR="00F90EAF" w:rsidRDefault="00F90EAF" w:rsidP="00F90EAF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MCS.Library.Passport</w:t>
      </w:r>
      <w:proofErr w:type="spellEnd"/>
    </w:p>
    <w:p w:rsidR="00F90EAF" w:rsidRDefault="00F90EAF" w:rsidP="00F90EAF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MCS.Library.SOA.Contract</w:t>
      </w:r>
      <w:proofErr w:type="spellEnd"/>
    </w:p>
    <w:p w:rsidR="00F90EAF" w:rsidRDefault="00F90EAF" w:rsidP="00F90EAF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MCS.Library.SOA.DataObjects</w:t>
      </w:r>
      <w:proofErr w:type="spellEnd"/>
    </w:p>
    <w:p w:rsidR="00F90EAF" w:rsidRDefault="00F90EAF" w:rsidP="00F90EAF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MCS.Library.DocServiceContract</w:t>
      </w:r>
      <w:proofErr w:type="spellEnd"/>
    </w:p>
    <w:p w:rsidR="00F90EAF" w:rsidRPr="00F90EAF" w:rsidRDefault="00F90EAF" w:rsidP="00F90EAF">
      <w:pPr>
        <w:pStyle w:val="Seagull2Heading4"/>
        <w:numPr>
          <w:ilvl w:val="3"/>
          <w:numId w:val="47"/>
        </w:numPr>
        <w:rPr>
          <w:lang w:val="en-US"/>
        </w:rPr>
      </w:pPr>
      <w:r w:rsidRPr="00F90EAF">
        <w:rPr>
          <w:rFonts w:hint="eastAsia"/>
          <w:lang w:val="en-US"/>
        </w:rPr>
        <w:t>组件设计图</w:t>
      </w:r>
    </w:p>
    <w:p w:rsidR="00F90EAF" w:rsidRDefault="00F90EAF" w:rsidP="00F90EAF">
      <w:pPr>
        <w:rPr>
          <w:rFonts w:eastAsia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客户端</w:t>
      </w:r>
      <w:r>
        <w:rPr>
          <w:rFonts w:hint="eastAsia"/>
          <w:lang w:val="en-US" w:eastAsia="zh-CN"/>
        </w:rPr>
        <w:t>对象模型类设计图</w:t>
      </w:r>
    </w:p>
    <w:p w:rsidR="006F7FDE" w:rsidRPr="006F7FDE" w:rsidRDefault="006A4208" w:rsidP="00F90EAF">
      <w:pPr>
        <w:rPr>
          <w:rFonts w:eastAsiaTheme="minorEastAsia"/>
          <w:lang w:eastAsia="zh-CN"/>
        </w:rPr>
      </w:pPr>
      <w:r>
        <w:object w:dxaOrig="10601" w:dyaOrig="10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2.25pt" o:ole="">
            <v:imagedata r:id="rId16" o:title=""/>
          </v:shape>
          <o:OLEObject Type="Embed" ProgID="Visio.Drawing.11" ShapeID="_x0000_i1025" DrawAspect="Content" ObjectID="_1385476155" r:id="rId17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0"/>
        <w:gridCol w:w="4558"/>
      </w:tblGrid>
      <w:tr w:rsidR="006A44B8" w:rsidTr="006A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Default="006A44B8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类名</w:t>
            </w:r>
          </w:p>
        </w:tc>
        <w:tc>
          <w:tcPr>
            <w:tcW w:w="4558" w:type="dxa"/>
          </w:tcPr>
          <w:p w:rsidR="006A44B8" w:rsidRDefault="006A44B8" w:rsidP="00F90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DCSClient</w:t>
            </w:r>
            <w:proofErr w:type="spellEnd"/>
          </w:p>
        </w:tc>
      </w:tr>
      <w:tr w:rsidR="006A44B8" w:rsidTr="006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Default="006A44B8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</w:t>
            </w:r>
            <w:r>
              <w:rPr>
                <w:rFonts w:eastAsiaTheme="minorEastAsia" w:hint="eastAsia"/>
                <w:lang w:val="en-US" w:eastAsia="zh-CN"/>
              </w:rPr>
              <w:t>/</w:t>
            </w:r>
            <w:r>
              <w:rPr>
                <w:rFonts w:eastAsiaTheme="minorEastAsia" w:hint="eastAsia"/>
                <w:lang w:val="en-US" w:eastAsia="zh-CN"/>
              </w:rPr>
              <w:t>属性名</w:t>
            </w:r>
          </w:p>
        </w:tc>
        <w:tc>
          <w:tcPr>
            <w:tcW w:w="4558" w:type="dxa"/>
          </w:tcPr>
          <w:p w:rsidR="006A44B8" w:rsidRDefault="006A44B8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功能描述</w:t>
            </w:r>
          </w:p>
        </w:tc>
      </w:tr>
      <w:tr w:rsidR="006A44B8" w:rsidTr="006A44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DCSClient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构造函数</w:t>
            </w:r>
          </w:p>
        </w:tc>
      </w:tr>
      <w:tr w:rsidR="006A44B8" w:rsidTr="006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RootFolder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根文件夹</w:t>
            </w:r>
          </w:p>
        </w:tc>
      </w:tr>
      <w:tr w:rsidR="006A44B8" w:rsidTr="006A44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OpenFile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打开文件</w:t>
            </w:r>
          </w:p>
        </w:tc>
      </w:tr>
      <w:tr w:rsidR="006A44B8" w:rsidTr="006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GetFile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获取文件信息</w:t>
            </w:r>
          </w:p>
        </w:tc>
      </w:tr>
      <w:tr w:rsidR="006A44B8" w:rsidTr="006A44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GetFolder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获取文件夹</w:t>
            </w:r>
          </w:p>
        </w:tc>
      </w:tr>
      <w:tr w:rsidR="006A44B8" w:rsidTr="006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AddField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添加字段</w:t>
            </w:r>
          </w:p>
        </w:tc>
      </w:tr>
      <w:tr w:rsidR="006A44B8" w:rsidTr="006A44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Fields</w:t>
            </w:r>
          </w:p>
        </w:tc>
        <w:tc>
          <w:tcPr>
            <w:tcW w:w="4558" w:type="dxa"/>
          </w:tcPr>
          <w:p w:rsidR="006A44B8" w:rsidRDefault="006A44B8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字段</w:t>
            </w:r>
          </w:p>
        </w:tc>
      </w:tr>
      <w:tr w:rsidR="006A44B8" w:rsidTr="006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Search</w:t>
            </w:r>
          </w:p>
        </w:tc>
        <w:tc>
          <w:tcPr>
            <w:tcW w:w="4558" w:type="dxa"/>
          </w:tcPr>
          <w:p w:rsidR="006A44B8" w:rsidRDefault="006A44B8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搜索</w:t>
            </w:r>
          </w:p>
        </w:tc>
      </w:tr>
      <w:tr w:rsidR="006A44B8" w:rsidTr="006A44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QueryFile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查询（根据字段）</w:t>
            </w:r>
          </w:p>
        </w:tc>
      </w:tr>
      <w:tr w:rsidR="006A44B8" w:rsidTr="006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6A44B8" w:rsidRPr="006A44B8" w:rsidRDefault="006A44B8" w:rsidP="006A44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AnalyzeDocument</w:t>
            </w:r>
            <w:proofErr w:type="spellEnd"/>
          </w:p>
        </w:tc>
        <w:tc>
          <w:tcPr>
            <w:tcW w:w="4558" w:type="dxa"/>
          </w:tcPr>
          <w:p w:rsidR="006A44B8" w:rsidRDefault="006A44B8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采集数据</w:t>
            </w:r>
          </w:p>
        </w:tc>
      </w:tr>
    </w:tbl>
    <w:p w:rsidR="006A4208" w:rsidRPr="006A4208" w:rsidRDefault="006A4208" w:rsidP="00F90EAF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8"/>
        <w:gridCol w:w="4560"/>
      </w:tblGrid>
      <w:tr w:rsidR="00AC4D84" w:rsidTr="00AC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类名</w:t>
            </w:r>
          </w:p>
        </w:tc>
        <w:tc>
          <w:tcPr>
            <w:tcW w:w="4610" w:type="dxa"/>
          </w:tcPr>
          <w:p w:rsidR="00AC4D84" w:rsidRPr="00AC4D84" w:rsidRDefault="00AC4D84" w:rsidP="00F90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DCTClientFolder</w:t>
            </w:r>
            <w:proofErr w:type="spellEnd"/>
          </w:p>
        </w:tc>
      </w:tr>
      <w:tr w:rsidR="00AC4D84" w:rsidTr="00AC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Default="00AC4D84" w:rsidP="00F90EAF">
            <w:pPr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方法名/属性名</w:t>
            </w:r>
          </w:p>
        </w:tc>
        <w:tc>
          <w:tcPr>
            <w:tcW w:w="4610" w:type="dxa"/>
          </w:tcPr>
          <w:p w:rsidR="00AC4D84" w:rsidRPr="00AC4D84" w:rsidRDefault="00AC4D84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功能描述</w:t>
            </w:r>
          </w:p>
        </w:tc>
      </w:tr>
      <w:tr w:rsidR="00AC4D84" w:rsidTr="00AC4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Files</w:t>
            </w:r>
          </w:p>
        </w:tc>
        <w:tc>
          <w:tcPr>
            <w:tcW w:w="4610" w:type="dxa"/>
          </w:tcPr>
          <w:p w:rsidR="00AC4D84" w:rsidRPr="00AC4D84" w:rsidRDefault="00AC4D84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文件夹下的文件</w:t>
            </w:r>
          </w:p>
        </w:tc>
      </w:tr>
      <w:tr w:rsidR="00AC4D84" w:rsidTr="00AC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GetFile</w:t>
            </w:r>
            <w:proofErr w:type="spellEnd"/>
          </w:p>
        </w:tc>
        <w:tc>
          <w:tcPr>
            <w:tcW w:w="4610" w:type="dxa"/>
          </w:tcPr>
          <w:p w:rsidR="00AC4D84" w:rsidRPr="00AC4D84" w:rsidRDefault="00AC4D84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获取文件（根据文件名）</w:t>
            </w:r>
          </w:p>
        </w:tc>
      </w:tr>
      <w:tr w:rsidR="00AC4D84" w:rsidTr="00AC4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CreateFolder</w:t>
            </w:r>
            <w:proofErr w:type="spellEnd"/>
          </w:p>
        </w:tc>
        <w:tc>
          <w:tcPr>
            <w:tcW w:w="4610" w:type="dxa"/>
          </w:tcPr>
          <w:p w:rsidR="00AC4D84" w:rsidRDefault="00AC4D84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创建文件夹</w:t>
            </w:r>
          </w:p>
        </w:tc>
      </w:tr>
      <w:tr w:rsidR="00AC4D84" w:rsidTr="00AC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GetFolder</w:t>
            </w:r>
            <w:proofErr w:type="spellEnd"/>
          </w:p>
        </w:tc>
        <w:tc>
          <w:tcPr>
            <w:tcW w:w="4610" w:type="dxa"/>
          </w:tcPr>
          <w:p w:rsidR="00AC4D84" w:rsidRPr="00AC4D84" w:rsidRDefault="00AC4D84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获取文件夹（根据名称）</w:t>
            </w:r>
          </w:p>
        </w:tc>
      </w:tr>
      <w:tr w:rsidR="00AC4D84" w:rsidTr="00AC4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Delete</w:t>
            </w:r>
          </w:p>
        </w:tc>
        <w:tc>
          <w:tcPr>
            <w:tcW w:w="4610" w:type="dxa"/>
          </w:tcPr>
          <w:p w:rsidR="00AC4D84" w:rsidRDefault="00AC4D84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删除文件夹</w:t>
            </w:r>
          </w:p>
        </w:tc>
      </w:tr>
      <w:tr w:rsidR="00AC4D84" w:rsidTr="00AC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SubFolders</w:t>
            </w:r>
            <w:proofErr w:type="spellEnd"/>
          </w:p>
        </w:tc>
        <w:tc>
          <w:tcPr>
            <w:tcW w:w="4610" w:type="dxa"/>
          </w:tcPr>
          <w:p w:rsidR="00AC4D84" w:rsidRDefault="00AC4D84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子文件夹</w:t>
            </w:r>
          </w:p>
        </w:tc>
      </w:tr>
      <w:tr w:rsidR="00AC4D84" w:rsidTr="00AC4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Children</w:t>
            </w:r>
          </w:p>
        </w:tc>
        <w:tc>
          <w:tcPr>
            <w:tcW w:w="4610" w:type="dxa"/>
          </w:tcPr>
          <w:p w:rsidR="00AC4D84" w:rsidRDefault="00AC4D84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子文件或文件夹</w:t>
            </w:r>
          </w:p>
        </w:tc>
      </w:tr>
      <w:tr w:rsidR="00AC4D84" w:rsidTr="00AC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Parent</w:t>
            </w:r>
          </w:p>
        </w:tc>
        <w:tc>
          <w:tcPr>
            <w:tcW w:w="4610" w:type="dxa"/>
          </w:tcPr>
          <w:p w:rsidR="00AC4D84" w:rsidRDefault="00AC4D84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父文件夹</w:t>
            </w:r>
          </w:p>
        </w:tc>
      </w:tr>
      <w:tr w:rsidR="00AC4D84" w:rsidTr="00AC4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C4D84" w:rsidRPr="00AC4D84" w:rsidRDefault="00AC4D84" w:rsidP="00AC4D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Save</w:t>
            </w:r>
          </w:p>
        </w:tc>
        <w:tc>
          <w:tcPr>
            <w:tcW w:w="4610" w:type="dxa"/>
          </w:tcPr>
          <w:p w:rsidR="00AC4D84" w:rsidRDefault="00AC4D84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保存文件</w:t>
            </w:r>
          </w:p>
        </w:tc>
      </w:tr>
    </w:tbl>
    <w:p w:rsidR="00F90EAF" w:rsidRDefault="00F90EAF" w:rsidP="00F90EAF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1"/>
        <w:gridCol w:w="4557"/>
      </w:tblGrid>
      <w:tr w:rsidR="00735D5B" w:rsidTr="00735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Default="00735D5B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类名</w:t>
            </w:r>
          </w:p>
        </w:tc>
        <w:tc>
          <w:tcPr>
            <w:tcW w:w="4610" w:type="dxa"/>
          </w:tcPr>
          <w:p w:rsidR="00735D5B" w:rsidRDefault="00735D5B" w:rsidP="00F90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DCTClientFile</w:t>
            </w:r>
            <w:proofErr w:type="spellEnd"/>
          </w:p>
        </w:tc>
      </w:tr>
      <w:tr w:rsidR="00AE4BAE" w:rsidTr="00735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E4BAE" w:rsidRDefault="00AE4BAE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</w:t>
            </w:r>
            <w:r>
              <w:rPr>
                <w:rFonts w:eastAsiaTheme="minorEastAsia" w:hint="eastAsia"/>
                <w:lang w:val="en-US" w:eastAsia="zh-CN"/>
              </w:rPr>
              <w:t>/</w:t>
            </w:r>
            <w:r>
              <w:rPr>
                <w:rFonts w:eastAsiaTheme="minorEastAsia" w:hint="eastAsia"/>
                <w:lang w:val="en-US" w:eastAsia="zh-CN"/>
              </w:rPr>
              <w:t>属性名</w:t>
            </w:r>
          </w:p>
        </w:tc>
        <w:tc>
          <w:tcPr>
            <w:tcW w:w="4610" w:type="dxa"/>
          </w:tcPr>
          <w:p w:rsidR="00AE4BAE" w:rsidRDefault="00AE4BAE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功能描述</w:t>
            </w:r>
          </w:p>
        </w:tc>
      </w:tr>
      <w:tr w:rsidR="00735D5B" w:rsidTr="00735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Parent</w:t>
            </w:r>
          </w:p>
        </w:tc>
        <w:tc>
          <w:tcPr>
            <w:tcW w:w="4610" w:type="dxa"/>
          </w:tcPr>
          <w:p w:rsidR="00735D5B" w:rsidRDefault="00735D5B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父文件夹</w:t>
            </w:r>
          </w:p>
        </w:tc>
      </w:tr>
      <w:tr w:rsidR="00735D5B" w:rsidTr="00735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GetFileContent</w:t>
            </w:r>
            <w:proofErr w:type="spellEnd"/>
          </w:p>
        </w:tc>
        <w:tc>
          <w:tcPr>
            <w:tcW w:w="4610" w:type="dxa"/>
          </w:tcPr>
          <w:p w:rsidR="00735D5B" w:rsidRDefault="00735D5B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获取文件内容</w:t>
            </w:r>
          </w:p>
        </w:tc>
      </w:tr>
      <w:tr w:rsidR="00735D5B" w:rsidTr="00735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Delete</w:t>
            </w:r>
          </w:p>
        </w:tc>
        <w:tc>
          <w:tcPr>
            <w:tcW w:w="4610" w:type="dxa"/>
          </w:tcPr>
          <w:p w:rsidR="00735D5B" w:rsidRDefault="00735D5B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删除文件</w:t>
            </w:r>
          </w:p>
        </w:tc>
      </w:tr>
      <w:tr w:rsidR="00735D5B" w:rsidTr="00735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Update</w:t>
            </w:r>
          </w:p>
        </w:tc>
        <w:tc>
          <w:tcPr>
            <w:tcW w:w="4610" w:type="dxa"/>
          </w:tcPr>
          <w:p w:rsidR="00735D5B" w:rsidRDefault="00735D5B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更新文件的字段</w:t>
            </w:r>
          </w:p>
        </w:tc>
      </w:tr>
      <w:tr w:rsidR="00735D5B" w:rsidTr="00735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AsTemplate</w:t>
            </w:r>
            <w:proofErr w:type="spellEnd"/>
          </w:p>
        </w:tc>
        <w:tc>
          <w:tcPr>
            <w:tcW w:w="4610" w:type="dxa"/>
          </w:tcPr>
          <w:p w:rsidR="00735D5B" w:rsidRDefault="00735D5B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拿到模板对象</w:t>
            </w:r>
          </w:p>
        </w:tc>
      </w:tr>
      <w:tr w:rsidR="00735D5B" w:rsidTr="00735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CheckIn</w:t>
            </w:r>
            <w:proofErr w:type="spellEnd"/>
          </w:p>
        </w:tc>
        <w:tc>
          <w:tcPr>
            <w:tcW w:w="4610" w:type="dxa"/>
          </w:tcPr>
          <w:p w:rsidR="00735D5B" w:rsidRDefault="00735D5B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签入</w:t>
            </w:r>
          </w:p>
        </w:tc>
      </w:tr>
      <w:tr w:rsidR="00735D5B" w:rsidTr="00735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CheckOut</w:t>
            </w:r>
            <w:proofErr w:type="spellEnd"/>
          </w:p>
        </w:tc>
        <w:tc>
          <w:tcPr>
            <w:tcW w:w="4610" w:type="dxa"/>
          </w:tcPr>
          <w:p w:rsidR="00735D5B" w:rsidRDefault="00735D5B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签出</w:t>
            </w:r>
          </w:p>
        </w:tc>
      </w:tr>
      <w:tr w:rsidR="00735D5B" w:rsidTr="00735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UndoCheckOut</w:t>
            </w:r>
            <w:proofErr w:type="spellEnd"/>
          </w:p>
        </w:tc>
        <w:tc>
          <w:tcPr>
            <w:tcW w:w="4610" w:type="dxa"/>
          </w:tcPr>
          <w:p w:rsidR="00735D5B" w:rsidRDefault="00735D5B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撤销签出</w:t>
            </w:r>
          </w:p>
        </w:tc>
      </w:tr>
      <w:tr w:rsidR="00735D5B" w:rsidTr="00735D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735D5B" w:rsidRPr="00735D5B" w:rsidRDefault="00735D5B" w:rsidP="00735D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FileVersions</w:t>
            </w:r>
            <w:proofErr w:type="spellEnd"/>
          </w:p>
        </w:tc>
        <w:tc>
          <w:tcPr>
            <w:tcW w:w="4610" w:type="dxa"/>
          </w:tcPr>
          <w:p w:rsidR="00735D5B" w:rsidRDefault="00735D5B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文件版本</w:t>
            </w:r>
          </w:p>
        </w:tc>
      </w:tr>
    </w:tbl>
    <w:p w:rsidR="00735D5B" w:rsidRDefault="00735D5B" w:rsidP="00F90EAF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1"/>
        <w:gridCol w:w="4567"/>
      </w:tblGrid>
      <w:tr w:rsidR="00AE4BAE" w:rsidTr="00AE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E4BAE" w:rsidRDefault="00AE4BAE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类名</w:t>
            </w:r>
          </w:p>
        </w:tc>
        <w:tc>
          <w:tcPr>
            <w:tcW w:w="4610" w:type="dxa"/>
          </w:tcPr>
          <w:p w:rsidR="00AE4BAE" w:rsidRPr="00AE4BAE" w:rsidRDefault="00AE4BAE" w:rsidP="00AE4B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Theme="minorEastAsia" w:hAnsi="NSimSun" w:cs="NSimSun"/>
                <w:color w:val="2B91AF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DCTClientFileVersion</w:t>
            </w:r>
            <w:proofErr w:type="spellEnd"/>
          </w:p>
        </w:tc>
      </w:tr>
      <w:tr w:rsidR="00AE4BAE" w:rsidTr="00A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E4BAE" w:rsidRPr="00AE4BAE" w:rsidRDefault="00AE4BAE" w:rsidP="00AE4B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方法名</w:t>
            </w:r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/</w:t>
            </w:r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属性名</w:t>
            </w:r>
          </w:p>
        </w:tc>
        <w:tc>
          <w:tcPr>
            <w:tcW w:w="4610" w:type="dxa"/>
          </w:tcPr>
          <w:p w:rsidR="00AE4BAE" w:rsidRDefault="00AE4BAE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功能描述</w:t>
            </w:r>
          </w:p>
        </w:tc>
      </w:tr>
      <w:tr w:rsidR="00AE4BAE" w:rsidTr="00AE4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E4BAE" w:rsidRDefault="00AE4BAE" w:rsidP="00F90EAF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ClientFile</w:t>
            </w:r>
            <w:proofErr w:type="spellEnd"/>
          </w:p>
        </w:tc>
        <w:tc>
          <w:tcPr>
            <w:tcW w:w="4610" w:type="dxa"/>
          </w:tcPr>
          <w:p w:rsidR="00AE4BAE" w:rsidRDefault="00AE4BAE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文件信息</w:t>
            </w:r>
          </w:p>
        </w:tc>
      </w:tr>
      <w:tr w:rsidR="00AE4BAE" w:rsidTr="00AE4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E4BAE" w:rsidRPr="00AE4BAE" w:rsidRDefault="00AE4BAE" w:rsidP="00AE4B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GetContent</w:t>
            </w:r>
            <w:proofErr w:type="spellEnd"/>
          </w:p>
        </w:tc>
        <w:tc>
          <w:tcPr>
            <w:tcW w:w="4610" w:type="dxa"/>
          </w:tcPr>
          <w:p w:rsidR="00AE4BAE" w:rsidRDefault="00AE4BAE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获取版本内容</w:t>
            </w:r>
          </w:p>
        </w:tc>
      </w:tr>
    </w:tbl>
    <w:p w:rsidR="00AE4BAE" w:rsidRDefault="00AE4BAE" w:rsidP="00F90EAF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2"/>
        <w:gridCol w:w="4556"/>
      </w:tblGrid>
      <w:tr w:rsidR="00084FD3" w:rsidTr="0008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:rsidR="00084FD3" w:rsidRDefault="00084FD3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类名</w:t>
            </w:r>
          </w:p>
        </w:tc>
        <w:tc>
          <w:tcPr>
            <w:tcW w:w="4556" w:type="dxa"/>
          </w:tcPr>
          <w:p w:rsidR="00084FD3" w:rsidRPr="00084FD3" w:rsidRDefault="00084FD3" w:rsidP="00084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Theme="minorEastAsia" w:hAnsi="NSimSun" w:cs="NSimSun"/>
                <w:color w:val="2B91AF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WordTemplate</w:t>
            </w:r>
            <w:proofErr w:type="spellEnd"/>
          </w:p>
        </w:tc>
      </w:tr>
      <w:tr w:rsidR="00084FD3" w:rsidTr="00084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:rsidR="00084FD3" w:rsidRDefault="00084FD3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</w:t>
            </w:r>
            <w:r>
              <w:rPr>
                <w:rFonts w:eastAsiaTheme="minorEastAsia" w:hint="eastAsia"/>
                <w:lang w:val="en-US" w:eastAsia="zh-CN"/>
              </w:rPr>
              <w:t>/</w:t>
            </w:r>
            <w:r>
              <w:rPr>
                <w:rFonts w:eastAsiaTheme="minorEastAsia" w:hint="eastAsia"/>
                <w:lang w:val="en-US" w:eastAsia="zh-CN"/>
              </w:rPr>
              <w:t>属性名</w:t>
            </w:r>
          </w:p>
        </w:tc>
        <w:tc>
          <w:tcPr>
            <w:tcW w:w="4556" w:type="dxa"/>
          </w:tcPr>
          <w:p w:rsidR="00084FD3" w:rsidRDefault="00084FD3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功能描述</w:t>
            </w:r>
          </w:p>
        </w:tc>
      </w:tr>
      <w:tr w:rsidR="00084FD3" w:rsidTr="00084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:rsidR="00084FD3" w:rsidRPr="00084FD3" w:rsidRDefault="00084FD3" w:rsidP="00084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Load</w:t>
            </w:r>
          </w:p>
        </w:tc>
        <w:tc>
          <w:tcPr>
            <w:tcW w:w="4556" w:type="dxa"/>
          </w:tcPr>
          <w:p w:rsidR="00084FD3" w:rsidRDefault="00084FD3" w:rsidP="00F90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加载数据</w:t>
            </w:r>
          </w:p>
        </w:tc>
      </w:tr>
      <w:tr w:rsidR="00084FD3" w:rsidTr="00084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:rsidR="00084FD3" w:rsidRPr="00084FD3" w:rsidRDefault="00084FD3" w:rsidP="00084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GenerateDocument</w:t>
            </w:r>
            <w:proofErr w:type="spellEnd"/>
          </w:p>
        </w:tc>
        <w:tc>
          <w:tcPr>
            <w:tcW w:w="4556" w:type="dxa"/>
          </w:tcPr>
          <w:p w:rsidR="00084FD3" w:rsidRDefault="00084FD3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生成文档</w:t>
            </w:r>
          </w:p>
        </w:tc>
      </w:tr>
    </w:tbl>
    <w:p w:rsidR="00084FD3" w:rsidRDefault="00084FD3" w:rsidP="00F90EAF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8"/>
        <w:gridCol w:w="4570"/>
      </w:tblGrid>
      <w:tr w:rsidR="00865EB0" w:rsidTr="0086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:rsidR="00865EB0" w:rsidRDefault="00865EB0" w:rsidP="00F90EA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类名</w:t>
            </w:r>
          </w:p>
        </w:tc>
        <w:tc>
          <w:tcPr>
            <w:tcW w:w="4570" w:type="dxa"/>
          </w:tcPr>
          <w:p w:rsidR="00865EB0" w:rsidRPr="00865EB0" w:rsidRDefault="00865EB0" w:rsidP="0086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Theme="minorEastAsia" w:hAnsi="NSimSun" w:cs="NSimSun"/>
                <w:color w:val="2B91AF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DCTClientSearchResult</w:t>
            </w:r>
            <w:proofErr w:type="spellEnd"/>
          </w:p>
        </w:tc>
      </w:tr>
      <w:tr w:rsidR="00865EB0" w:rsidTr="008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8" w:type="dxa"/>
          </w:tcPr>
          <w:p w:rsidR="00865EB0" w:rsidRPr="00865EB0" w:rsidRDefault="00865EB0" w:rsidP="00865E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GetFile</w:t>
            </w:r>
            <w:proofErr w:type="spellEnd"/>
          </w:p>
        </w:tc>
        <w:tc>
          <w:tcPr>
            <w:tcW w:w="4570" w:type="dxa"/>
          </w:tcPr>
          <w:p w:rsidR="00865EB0" w:rsidRDefault="00865EB0" w:rsidP="00F90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获取文件</w:t>
            </w:r>
          </w:p>
        </w:tc>
      </w:tr>
    </w:tbl>
    <w:p w:rsidR="00865EB0" w:rsidRDefault="00865EB0" w:rsidP="00F90EAF">
      <w:pPr>
        <w:rPr>
          <w:rFonts w:eastAsiaTheme="minorEastAsia"/>
          <w:lang w:val="en-US" w:eastAsia="zh-CN"/>
        </w:rPr>
      </w:pPr>
    </w:p>
    <w:p w:rsidR="00B265E2" w:rsidRDefault="00D30E46" w:rsidP="00F90EAF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调用范例</w:t>
      </w:r>
    </w:p>
    <w:p w:rsidR="004D6CFE" w:rsidRPr="003C1480" w:rsidRDefault="004D6CFE" w:rsidP="004D6CFE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 w:rsidRPr="004D6CFE">
        <w:rPr>
          <w:rFonts w:eastAsiaTheme="minorEastAsia" w:hint="eastAsia"/>
          <w:lang w:val="en-US" w:eastAsia="zh-CN"/>
        </w:rPr>
        <w:t>获取根文件夹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rootFolder.AbsoluteUri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3C1480" w:rsidRPr="004D6CFE" w:rsidRDefault="003C1480" w:rsidP="004D6CFE">
      <w:pPr>
        <w:rPr>
          <w:rFonts w:eastAsiaTheme="minorEastAsia"/>
          <w:lang w:val="en-US" w:eastAsia="zh-CN"/>
        </w:rPr>
      </w:pPr>
    </w:p>
    <w:p w:rsidR="004D6CFE" w:rsidRPr="003C1480" w:rsidRDefault="003C1480" w:rsidP="00F90EAF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获取子对象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BaseCollection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IDCSClientStorageObject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rootFolder.Children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foreach</w:t>
      </w:r>
      <w:proofErr w:type="spellEnd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(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IDCSClientStorageObject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in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{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    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storageObj.AbsoluteUri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    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storageObj.Parent.AbsoluteUri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}</w:t>
      </w:r>
    </w:p>
    <w:p w:rsidR="003C1480" w:rsidRDefault="003C1480" w:rsidP="00F90EAF">
      <w:pPr>
        <w:rPr>
          <w:rFonts w:eastAsiaTheme="minorEastAsia"/>
          <w:lang w:val="en-US" w:eastAsia="zh-CN"/>
        </w:rPr>
      </w:pPr>
    </w:p>
    <w:p w:rsidR="004D6CFE" w:rsidRPr="00D63EBD" w:rsidRDefault="003C1480" w:rsidP="00F90EAF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获取子文件夹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BaseCollection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foreach</w:t>
      </w:r>
      <w:proofErr w:type="spellEnd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(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in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{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    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storageObj.AbsoluteUri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    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storageObj.Parent.AbsoluteUri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3C1480" w:rsidRDefault="003C1480" w:rsidP="003C1480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}</w:t>
      </w:r>
    </w:p>
    <w:p w:rsidR="00B46801" w:rsidRDefault="00B46801" w:rsidP="00B46801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打开文件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BaseCollection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DCTClientFile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rootFolder.Files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if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(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storageObjects.Count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&gt; 0)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Theme="minorEastAsia" w:hAnsi="NSimSun" w:cs="NSimSun"/>
          <w:sz w:val="19"/>
          <w:szCs w:val="19"/>
          <w:lang w:val="en-US" w:eastAsia="zh-CN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{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byte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[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]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fileContent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[0].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GetFileContent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();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      </w:t>
      </w:r>
      <w:r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 xml:space="preserve">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storageObjects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[0].Name);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      </w:t>
      </w:r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Console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.WriteLine(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System.Text.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Encoding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.Default.GetString(fileContent));</w:t>
      </w:r>
    </w:p>
    <w:p w:rsidR="00957F35" w:rsidRDefault="00957F35" w:rsidP="00957F35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}</w:t>
      </w:r>
    </w:p>
    <w:p w:rsidR="00957F35" w:rsidRDefault="00957F35" w:rsidP="00F90EAF">
      <w:pPr>
        <w:rPr>
          <w:rFonts w:eastAsiaTheme="minorEastAsia"/>
          <w:lang w:val="en-US" w:eastAsia="zh-CN"/>
        </w:rPr>
      </w:pPr>
    </w:p>
    <w:p w:rsidR="00B46801" w:rsidRDefault="00B46801" w:rsidP="00D35DD3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保存文件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BaseCollection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lastRenderedPageBreak/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null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if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(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subFolders.Count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&gt; 0)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{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</w:t>
      </w:r>
      <w:proofErr w:type="spellEnd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[0];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byte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[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] data = 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File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.ReadAllBytes(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Path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.Combine(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AppDomain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.CurrentDomain.BaseDirectory,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"Documents\\output.docx"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));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subFolder.Save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data,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测试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文件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+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.Now.ToString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yyyyMMddhhmmss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) +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".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docx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true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B46801" w:rsidRDefault="00B46801" w:rsidP="00B46801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}</w:t>
      </w:r>
    </w:p>
    <w:p w:rsidR="00B46801" w:rsidRDefault="00B46801" w:rsidP="00F90EAF">
      <w:pPr>
        <w:rPr>
          <w:rFonts w:eastAsiaTheme="minorEastAsia"/>
          <w:lang w:val="en-US" w:eastAsia="zh-CN"/>
        </w:rPr>
      </w:pPr>
    </w:p>
    <w:p w:rsidR="000D7F78" w:rsidRPr="00144054" w:rsidRDefault="000D7F78" w:rsidP="00F90EAF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删除文件夹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BaseCollection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if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(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subFolders.Count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&gt; 0)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{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subFolders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[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0].Delete();</w:t>
      </w:r>
    </w:p>
    <w:p w:rsidR="000D7F78" w:rsidRDefault="000D7F78" w:rsidP="000D7F7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}</w:t>
      </w:r>
    </w:p>
    <w:p w:rsidR="000D7F78" w:rsidRDefault="000D7F78" w:rsidP="00F90EAF">
      <w:pPr>
        <w:rPr>
          <w:rFonts w:eastAsiaTheme="minorEastAsia"/>
          <w:lang w:val="en-US" w:eastAsia="zh-CN"/>
        </w:rPr>
      </w:pPr>
    </w:p>
    <w:p w:rsidR="00823D9F" w:rsidRDefault="006E1038" w:rsidP="006E1038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删除文件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</w:t>
      </w:r>
      <w:r w:rsidR="006C4E32" w:rsidRP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 xml:space="preserve">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BaseCollection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DCTClientFile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files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rootFolder.Files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if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(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files.Count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&gt; 0)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{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files[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0].Delete();</w:t>
      </w:r>
    </w:p>
    <w:p w:rsidR="006E1038" w:rsidRDefault="006E1038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Theme="minorEastAsia" w:hAnsi="NSimSun" w:cs="NSimSun"/>
          <w:sz w:val="19"/>
          <w:szCs w:val="19"/>
          <w:lang w:val="en-US" w:eastAsia="zh-CN"/>
        </w:rPr>
      </w:pPr>
      <w:r>
        <w:rPr>
          <w:rFonts w:ascii="NSimSun" w:eastAsia="MS Mincho" w:hAnsi="NSimSun" w:cs="NSimSun"/>
          <w:sz w:val="19"/>
          <w:szCs w:val="19"/>
          <w:lang w:val="en-US" w:eastAsia="en-AU"/>
        </w:rPr>
        <w:t>}</w:t>
      </w:r>
    </w:p>
    <w:p w:rsidR="00BA388B" w:rsidRDefault="00BA388B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Theme="minorEastAsia" w:hAnsi="NSimSun" w:cs="NSimSun"/>
          <w:sz w:val="19"/>
          <w:szCs w:val="19"/>
          <w:lang w:val="en-US" w:eastAsia="zh-CN"/>
        </w:rPr>
      </w:pPr>
    </w:p>
    <w:p w:rsidR="00A320DF" w:rsidRDefault="00A320DF" w:rsidP="00A320DF">
      <w:pPr>
        <w:pStyle w:val="aa"/>
        <w:numPr>
          <w:ilvl w:val="0"/>
          <w:numId w:val="48"/>
        </w:numPr>
        <w:rPr>
          <w:rFonts w:ascii="NSimSun" w:eastAsiaTheme="minorEastAsia" w:hAnsi="NSimSun" w:cs="NSimSun"/>
          <w:sz w:val="19"/>
          <w:szCs w:val="19"/>
          <w:lang w:val="en-US" w:eastAsia="zh-CN"/>
        </w:rPr>
      </w:pPr>
      <w:r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根据名称获取文件夹</w:t>
      </w:r>
    </w:p>
    <w:p w:rsidR="00A320DF" w:rsidRDefault="00A320DF" w:rsidP="00A320D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A320DF" w:rsidRDefault="00A320DF" w:rsidP="00A320D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string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newFoldername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测试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文件</w:t>
      </w:r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夹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+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.Now.ToString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yyyyMMddhhmmss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A320DF" w:rsidRDefault="00A320DF" w:rsidP="00A320D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client.RootFolder.CreateFolder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newFoldername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A320DF" w:rsidRDefault="00A320DF" w:rsidP="00A320DF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client.RootFolder.GetFolder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spellStart"/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newFoldername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BA388B" w:rsidRPr="00A320DF" w:rsidRDefault="00BA388B" w:rsidP="006E10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Theme="minorEastAsia" w:hAnsi="NSimSun" w:cs="NSimSun"/>
          <w:sz w:val="19"/>
          <w:szCs w:val="19"/>
          <w:lang w:val="en-US" w:eastAsia="zh-CN"/>
        </w:rPr>
      </w:pPr>
    </w:p>
    <w:p w:rsidR="006E1038" w:rsidRDefault="00C253F6" w:rsidP="00C253F6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创建子文件夹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proofErr w:type="spellStart"/>
      <w:proofErr w:type="gramStart"/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proofErr w:type="spell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)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client.RootFolder.CreateFolder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测试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文件</w:t>
      </w:r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夹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+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.Now.ToString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yyyyMMddhhmmss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));</w:t>
      </w:r>
    </w:p>
    <w:p w:rsidR="00C253F6" w:rsidRPr="00C253F6" w:rsidRDefault="00C253F6" w:rsidP="00F90EAF">
      <w:pPr>
        <w:rPr>
          <w:rFonts w:eastAsiaTheme="minorEastAsia"/>
          <w:lang w:val="en-US" w:eastAsia="zh-CN"/>
        </w:rPr>
      </w:pPr>
    </w:p>
    <w:p w:rsidR="000D7F78" w:rsidRDefault="009B5140" w:rsidP="009B5140">
      <w:pPr>
        <w:pStyle w:val="aa"/>
        <w:numPr>
          <w:ilvl w:val="0"/>
          <w:numId w:val="48"/>
        </w:num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生成文档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client = </w:t>
      </w:r>
      <w:r w:rsidR="006C4E32"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DCSClient</w:t>
      </w:r>
      <w:r w:rsidR="006C4E32">
        <w:rPr>
          <w:rFonts w:ascii="NSimSun" w:eastAsiaTheme="minorEastAsia" w:hAnsi="NSimSun" w:cs="NSimSun" w:hint="eastAsia"/>
          <w:color w:val="2B91AF"/>
          <w:sz w:val="19"/>
          <w:szCs w:val="19"/>
          <w:lang w:val="en-US" w:eastAsia="zh-CN"/>
        </w:rPr>
        <w:t>.</w:t>
      </w:r>
      <w:r w:rsidR="006C4E32" w:rsidRPr="006C4E32">
        <w:rPr>
          <w:rFonts w:ascii="NSimSun" w:eastAsiaTheme="minorEastAsia" w:hAnsi="NSimSun" w:cs="NSimSun" w:hint="eastAsia"/>
          <w:sz w:val="19"/>
          <w:szCs w:val="19"/>
          <w:lang w:val="en-US" w:eastAsia="zh-CN"/>
        </w:rPr>
        <w:t>Create</w:t>
      </w:r>
      <w:r w:rsidR="006C4E32">
        <w:rPr>
          <w:rFonts w:ascii="NSimSun" w:eastAsia="MS Mincho" w:hAnsi="NSimSun" w:cs="NSimSun"/>
          <w:sz w:val="19"/>
          <w:szCs w:val="19"/>
          <w:lang w:val="en-US" w:eastAsia="en-AU"/>
        </w:rPr>
        <w:t>()</w:t>
      </w:r>
      <w:bookmarkStart w:id="21" w:name="_GoBack"/>
      <w:bookmarkEnd w:id="21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DCTClientFolder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client.RootFolder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byte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[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] data = 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File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.ReadAllBytes(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Path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.Combine(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AppDomain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.CurrentDomain.BaseDirectory,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"Table.docx"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rootFolder.Save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data,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测试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模板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.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docx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true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EmployeeInfo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empInfo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EmployeeInfo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) { Name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张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三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, Age = 22 };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List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EducationInfo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&gt;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eduInfoList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List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&lt;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EducationInfo</w:t>
      </w:r>
      <w:proofErr w:type="spellEnd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&gt;(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eduInfoList.Add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EducationInfo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() {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GraduatedDate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(2001, 1, 1),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lastRenderedPageBreak/>
        <w:t>GraduatedLocation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"A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学校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Speciality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"A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专业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});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eduInfoList.Add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EducationInfo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() {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GraduatedDate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(2003, 1, 1),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GraduatedLocation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"B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学校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Speciality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"B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专业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});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sz w:val="19"/>
          <w:szCs w:val="19"/>
          <w:lang w:val="en-US" w:eastAsia="en-AU"/>
        </w:rPr>
        <w:t>eduInfoList.Add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EducationInfo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() {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GraduatedDate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new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(2004, 1, 1),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GraduatedLocation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"C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学校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Speciality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"C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专业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});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gramStart"/>
      <w:r>
        <w:rPr>
          <w:rFonts w:ascii="NSimSun" w:eastAsia="MS Mincho" w:hAnsi="NSimSun" w:cs="NSimSun"/>
          <w:color w:val="0000FF"/>
          <w:sz w:val="19"/>
          <w:szCs w:val="19"/>
          <w:lang w:val="en-US" w:eastAsia="en-AU"/>
        </w:rPr>
        <w:t>byte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[</w:t>
      </w:r>
      <w:proofErr w:type="gram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]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generateResult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=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rootFolder.GetFile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测试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模板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.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docx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).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AsTemplate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().Load(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empInfo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).Load(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eduInfoList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学</w:t>
      </w:r>
      <w:r>
        <w:rPr>
          <w:rFonts w:ascii="宋体" w:eastAsia="宋体" w:hAnsi="宋体" w:cs="宋体" w:hint="eastAsia"/>
          <w:color w:val="A31515"/>
          <w:sz w:val="19"/>
          <w:szCs w:val="19"/>
          <w:lang w:val="en-US" w:eastAsia="en-AU"/>
        </w:rPr>
        <w:t>历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信息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).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GenerateDocument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();</w:t>
      </w:r>
    </w:p>
    <w:p w:rsidR="00C253F6" w:rsidRDefault="00C253F6" w:rsidP="00C253F6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eastAsia="MS Mincho" w:hAnsi="NSimSun" w:cs="NSimSun"/>
          <w:sz w:val="19"/>
          <w:szCs w:val="19"/>
          <w:lang w:val="en-US" w:eastAsia="en-AU"/>
        </w:rPr>
      </w:pPr>
      <w:proofErr w:type="spellStart"/>
      <w:proofErr w:type="gram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File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.WriteAllBytes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proofErr w:type="gram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"c:\\result"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 + </w:t>
      </w:r>
      <w:proofErr w:type="spellStart"/>
      <w:r>
        <w:rPr>
          <w:rFonts w:ascii="NSimSun" w:eastAsia="MS Mincho" w:hAnsi="NSimSun" w:cs="NSimSun"/>
          <w:color w:val="2B91AF"/>
          <w:sz w:val="19"/>
          <w:szCs w:val="19"/>
          <w:lang w:val="en-US" w:eastAsia="en-AU"/>
        </w:rPr>
        <w:t>DateTime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>.Now.ToString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(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yyyyMMddhhmmss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) + </w:t>
      </w:r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".</w:t>
      </w:r>
      <w:proofErr w:type="spellStart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docx</w:t>
      </w:r>
      <w:proofErr w:type="spellEnd"/>
      <w:r>
        <w:rPr>
          <w:rFonts w:ascii="NSimSun" w:eastAsia="MS Mincho" w:hAnsi="NSimSun" w:cs="NSimSun"/>
          <w:color w:val="A31515"/>
          <w:sz w:val="19"/>
          <w:szCs w:val="19"/>
          <w:lang w:val="en-US" w:eastAsia="en-AU"/>
        </w:rPr>
        <w:t>"</w:t>
      </w:r>
      <w:r>
        <w:rPr>
          <w:rFonts w:ascii="NSimSun" w:eastAsia="MS Mincho" w:hAnsi="NSimSun" w:cs="NSimSun"/>
          <w:sz w:val="19"/>
          <w:szCs w:val="19"/>
          <w:lang w:val="en-US" w:eastAsia="en-AU"/>
        </w:rPr>
        <w:t xml:space="preserve">, </w:t>
      </w:r>
      <w:proofErr w:type="spellStart"/>
      <w:r>
        <w:rPr>
          <w:rFonts w:ascii="NSimSun" w:eastAsia="MS Mincho" w:hAnsi="NSimSun" w:cs="NSimSun"/>
          <w:sz w:val="19"/>
          <w:szCs w:val="19"/>
          <w:lang w:val="en-US" w:eastAsia="en-AU"/>
        </w:rPr>
        <w:t>generateResult</w:t>
      </w:r>
      <w:proofErr w:type="spellEnd"/>
      <w:r>
        <w:rPr>
          <w:rFonts w:ascii="NSimSun" w:eastAsia="MS Mincho" w:hAnsi="NSimSun" w:cs="NSimSun"/>
          <w:sz w:val="19"/>
          <w:szCs w:val="19"/>
          <w:lang w:val="en-US" w:eastAsia="en-AU"/>
        </w:rPr>
        <w:t>);</w:t>
      </w:r>
    </w:p>
    <w:p w:rsidR="00C253F6" w:rsidRDefault="00C253F6" w:rsidP="00F90EAF">
      <w:pPr>
        <w:rPr>
          <w:rFonts w:eastAsiaTheme="minorEastAsia"/>
          <w:lang w:val="en-US" w:eastAsia="zh-CN"/>
        </w:rPr>
      </w:pPr>
    </w:p>
    <w:p w:rsidR="00545A72" w:rsidRPr="00C253F6" w:rsidRDefault="00545A72" w:rsidP="00F90EAF">
      <w:pPr>
        <w:rPr>
          <w:rFonts w:eastAsiaTheme="minorEastAsia"/>
          <w:lang w:val="en-US" w:eastAsia="zh-CN"/>
        </w:rPr>
      </w:pPr>
    </w:p>
    <w:p w:rsidR="004D6CFE" w:rsidRPr="00735D5B" w:rsidRDefault="004D6CFE" w:rsidP="00F90EAF">
      <w:pPr>
        <w:rPr>
          <w:rFonts w:eastAsiaTheme="minorEastAsia"/>
          <w:lang w:val="en-US" w:eastAsia="zh-CN"/>
        </w:rPr>
      </w:pPr>
    </w:p>
    <w:p w:rsidR="00DD07DF" w:rsidRDefault="00DD07DF" w:rsidP="00DD07DF">
      <w:pPr>
        <w:pStyle w:val="Seagull2Heading2"/>
        <w:rPr>
          <w:lang w:val="en-US" w:eastAsia="zh-CN"/>
        </w:rPr>
      </w:pPr>
      <w:bookmarkStart w:id="22" w:name="_Toc295741943"/>
      <w:r>
        <w:rPr>
          <w:rFonts w:hint="eastAsia"/>
          <w:lang w:val="en-US" w:eastAsia="zh-CN"/>
        </w:rPr>
        <w:t>业务服务</w:t>
      </w:r>
      <w:r w:rsidR="00AB6799">
        <w:rPr>
          <w:rFonts w:hint="eastAsia"/>
          <w:lang w:val="en-US" w:eastAsia="zh-CN"/>
        </w:rPr>
        <w:t>层</w:t>
      </w:r>
      <w:bookmarkEnd w:id="22"/>
    </w:p>
    <w:p w:rsidR="00DD07DF" w:rsidRDefault="00783F79" w:rsidP="00DD07DF">
      <w:pPr>
        <w:pStyle w:val="Seagull2Heading3"/>
        <w:rPr>
          <w:lang w:val="en-US"/>
        </w:rPr>
      </w:pPr>
      <w:bookmarkStart w:id="23" w:name="_Toc295741944"/>
      <w:r>
        <w:rPr>
          <w:rFonts w:hint="eastAsia"/>
          <w:lang w:val="en-US"/>
        </w:rPr>
        <w:t>文档存储服务</w:t>
      </w:r>
      <w:bookmarkEnd w:id="23"/>
    </w:p>
    <w:p w:rsidR="00DD07DF" w:rsidRDefault="00DD07DF" w:rsidP="00DD07DF">
      <w:pPr>
        <w:pStyle w:val="Seagull2Heading4"/>
        <w:rPr>
          <w:lang w:val="en-US"/>
        </w:rPr>
      </w:pPr>
      <w:r>
        <w:rPr>
          <w:rFonts w:hint="eastAsia"/>
          <w:lang w:val="en-US"/>
        </w:rPr>
        <w:t>概要</w:t>
      </w:r>
    </w:p>
    <w:p w:rsidR="008F6EF3" w:rsidRPr="008F6EF3" w:rsidRDefault="008F6EF3" w:rsidP="008F6EF3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文档存储服务，主要为要访问企业服务总线的调用者提供文档存储的调用接口。</w:t>
      </w:r>
    </w:p>
    <w:p w:rsidR="008D613B" w:rsidRDefault="009E3346" w:rsidP="008D613B">
      <w:pPr>
        <w:pStyle w:val="Seagull2Heading4"/>
        <w:rPr>
          <w:lang w:val="en-US"/>
        </w:rPr>
      </w:pPr>
      <w:r>
        <w:rPr>
          <w:rFonts w:hint="eastAsia"/>
          <w:lang w:val="en-US"/>
        </w:rPr>
        <w:t>依赖（或有）</w:t>
      </w:r>
    </w:p>
    <w:p w:rsidR="00783F79" w:rsidRPr="00783F79" w:rsidRDefault="00783F79" w:rsidP="00783F79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Server Client Object Modal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>客户端对象模型。</w:t>
      </w:r>
    </w:p>
    <w:p w:rsidR="00DD07DF" w:rsidRDefault="00DD07DF" w:rsidP="00DD07DF">
      <w:pPr>
        <w:pStyle w:val="Seagull2Heading4"/>
        <w:rPr>
          <w:lang w:val="en-US"/>
        </w:rPr>
      </w:pPr>
      <w:r>
        <w:rPr>
          <w:rFonts w:hint="eastAsia"/>
          <w:lang w:val="en-US"/>
        </w:rPr>
        <w:t>组件设计图</w:t>
      </w:r>
    </w:p>
    <w:p w:rsidR="00497266" w:rsidRDefault="00497266" w:rsidP="00497266">
      <w:pPr>
        <w:rPr>
          <w:lang w:val="en-US" w:eastAsia="zh-CN"/>
        </w:rPr>
      </w:pPr>
      <w:r>
        <w:rPr>
          <w:rFonts w:hint="eastAsia"/>
          <w:lang w:val="en-US" w:eastAsia="zh-CN"/>
        </w:rPr>
        <w:t>文档库对象模型类设计图</w:t>
      </w:r>
    </w:p>
    <w:p w:rsidR="00497266" w:rsidRDefault="00497266" w:rsidP="00497266">
      <w:pPr>
        <w:rPr>
          <w:rFonts w:eastAsiaTheme="minorEastAsia"/>
          <w:lang w:eastAsia="zh-CN"/>
        </w:rPr>
      </w:pPr>
      <w:r>
        <w:object w:dxaOrig="7685" w:dyaOrig="6969">
          <v:shape id="_x0000_i1026" type="#_x0000_t75" style="width:384pt;height:348.75pt" o:ole="">
            <v:imagedata r:id="rId18" o:title=""/>
          </v:shape>
          <o:OLEObject Type="Embed" ProgID="Visio.Drawing.11" ShapeID="_x0000_i1026" DrawAspect="Content" ObjectID="_1385476156" r:id="rId19"/>
        </w:object>
      </w:r>
    </w:p>
    <w:p w:rsidR="00497266" w:rsidRPr="00E516F0" w:rsidRDefault="00497266" w:rsidP="00497266">
      <w:pPr>
        <w:rPr>
          <w:lang w:val="en-US" w:eastAsia="zh-CN"/>
        </w:rPr>
      </w:pPr>
    </w:p>
    <w:p w:rsidR="00497266" w:rsidRDefault="00497266" w:rsidP="00497266">
      <w:pPr>
        <w:rPr>
          <w:lang w:val="en-US" w:eastAsia="zh-CN"/>
        </w:rPr>
      </w:pPr>
      <w:r>
        <w:rPr>
          <w:rFonts w:hint="eastAsia"/>
          <w:lang w:val="en-US" w:eastAsia="zh-CN"/>
        </w:rPr>
        <w:t>文档库权限模型类设计图</w:t>
      </w:r>
    </w:p>
    <w:p w:rsidR="00497266" w:rsidRPr="00E516F0" w:rsidRDefault="00497266" w:rsidP="00497266">
      <w:pPr>
        <w:rPr>
          <w:rFonts w:eastAsiaTheme="minorEastAsia"/>
          <w:lang w:val="en-US" w:eastAsia="zh-CN"/>
        </w:rPr>
      </w:pPr>
      <w:r>
        <w:object w:dxaOrig="10854" w:dyaOrig="7529">
          <v:shape id="_x0000_i1027" type="#_x0000_t75" style="width:450pt;height:312pt" o:ole="">
            <v:imagedata r:id="rId20" o:title=""/>
          </v:shape>
          <o:OLEObject Type="Embed" ProgID="Visio.Drawing.11" ShapeID="_x0000_i1027" DrawAspect="Content" ObjectID="_1385476157" r:id="rId21"/>
        </w:object>
      </w:r>
    </w:p>
    <w:p w:rsidR="00497266" w:rsidRDefault="00497266" w:rsidP="00497266">
      <w:pPr>
        <w:rPr>
          <w:lang w:val="en-US" w:eastAsia="zh-CN"/>
        </w:rPr>
      </w:pPr>
    </w:p>
    <w:p w:rsidR="0045287F" w:rsidRPr="006F7987" w:rsidRDefault="0045287F" w:rsidP="0045287F">
      <w:pPr>
        <w:rPr>
          <w:lang w:val="en-US"/>
        </w:rPr>
      </w:pPr>
    </w:p>
    <w:p w:rsidR="0060261A" w:rsidRDefault="0060261A" w:rsidP="00DD07DF">
      <w:pPr>
        <w:pStyle w:val="Seagull2Heading4"/>
        <w:rPr>
          <w:lang w:val="en-US"/>
        </w:rPr>
      </w:pPr>
      <w:r>
        <w:rPr>
          <w:rFonts w:hint="eastAsia"/>
          <w:lang w:val="en-US"/>
        </w:rPr>
        <w:t>功能描述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7"/>
        <w:gridCol w:w="4561"/>
      </w:tblGrid>
      <w:tr w:rsidR="00A92FC8" w:rsidTr="005B3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功能名称</w:t>
            </w:r>
          </w:p>
        </w:tc>
        <w:tc>
          <w:tcPr>
            <w:tcW w:w="4610" w:type="dxa"/>
          </w:tcPr>
          <w:p w:rsidR="005B3E65" w:rsidRDefault="005B3E65" w:rsidP="00452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功能描述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获取根文件夹</w:t>
            </w:r>
          </w:p>
        </w:tc>
        <w:tc>
          <w:tcPr>
            <w:tcW w:w="4610" w:type="dxa"/>
          </w:tcPr>
          <w:p w:rsidR="005B3E65" w:rsidRPr="005B3E65" w:rsidRDefault="005B3E65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获取文档库的根文件夹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Default="005B3E65" w:rsidP="0045287F">
            <w:pPr>
              <w:rPr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根据</w:t>
            </w:r>
            <w:r w:rsidRPr="005B3E65">
              <w:rPr>
                <w:lang w:val="en-US"/>
              </w:rPr>
              <w:t>Id</w:t>
            </w:r>
            <w:r w:rsidRPr="005B3E65">
              <w:rPr>
                <w:rFonts w:ascii="宋体" w:eastAsia="宋体" w:hAnsi="宋体" w:cs="宋体" w:hint="eastAsia"/>
                <w:lang w:val="en-US"/>
              </w:rPr>
              <w:t>获取文件夹</w:t>
            </w:r>
          </w:p>
        </w:tc>
        <w:tc>
          <w:tcPr>
            <w:tcW w:w="4610" w:type="dxa"/>
          </w:tcPr>
          <w:p w:rsidR="005B3E65" w:rsidRDefault="005B3E65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传入ID获取对应的文件夹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Default="005B3E65" w:rsidP="0045287F">
            <w:pPr>
              <w:rPr>
                <w:lang w:val="en-US" w:eastAsia="zh-CN"/>
              </w:rPr>
            </w:pP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Pr="005B3E65">
              <w:rPr>
                <w:lang w:val="en-US" w:eastAsia="zh-CN"/>
              </w:rPr>
              <w:t>Uri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打开文件夹</w:t>
            </w:r>
          </w:p>
        </w:tc>
        <w:tc>
          <w:tcPr>
            <w:tcW w:w="4610" w:type="dxa"/>
          </w:tcPr>
          <w:p w:rsidR="005B3E65" w:rsidRDefault="005B3E65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传入Uri，获取对应的文件夹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Default="005B3E65" w:rsidP="0045287F">
            <w:pPr>
              <w:rPr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获取上一级文件夹</w:t>
            </w:r>
          </w:p>
        </w:tc>
        <w:tc>
          <w:tcPr>
            <w:tcW w:w="4610" w:type="dxa"/>
          </w:tcPr>
          <w:p w:rsidR="005B3E65" w:rsidRDefault="005B3E65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传入文件或文件夹，</w:t>
            </w:r>
            <w:proofErr w:type="gramStart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</w:t>
            </w:r>
            <w:r w:rsidR="004D28B3">
              <w:rPr>
                <w:rFonts w:asciiTheme="minorEastAsia" w:eastAsiaTheme="minorEastAsia" w:hAnsiTheme="minorEastAsia" w:hint="eastAsia"/>
                <w:lang w:val="en-US" w:eastAsia="zh-CN"/>
              </w:rPr>
              <w:t>父级文件夹</w:t>
            </w:r>
            <w:proofErr w:type="gramEnd"/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Default="005B3E65" w:rsidP="0045287F">
            <w:pPr>
              <w:rPr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获取子对象</w:t>
            </w:r>
          </w:p>
        </w:tc>
        <w:tc>
          <w:tcPr>
            <w:tcW w:w="4610" w:type="dxa"/>
          </w:tcPr>
          <w:p w:rsidR="005B3E65" w:rsidRDefault="004D28B3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传入文件夹，获取文件夹下所包含的文件和文件夹（非递归）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Default="005B3E65" w:rsidP="0045287F">
            <w:pPr>
              <w:rPr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创建文件夹</w:t>
            </w:r>
          </w:p>
        </w:tc>
        <w:tc>
          <w:tcPr>
            <w:tcW w:w="4610" w:type="dxa"/>
          </w:tcPr>
          <w:p w:rsidR="005B3E65" w:rsidRDefault="004D28B3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传入文件夹和文件夹名，在传入</w:t>
            </w:r>
            <w:r w:rsidR="00033654">
              <w:rPr>
                <w:rFonts w:asciiTheme="minorEastAsia" w:eastAsiaTheme="minorEastAsia" w:hAnsiTheme="minorEastAsia" w:hint="eastAsia"/>
                <w:lang w:val="en-US" w:eastAsia="zh-CN"/>
              </w:rPr>
              <w:t>的文件夹中创建给定文件名的文件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Default="005B3E65" w:rsidP="0045287F">
            <w:pPr>
              <w:rPr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删除文件或文件夹</w:t>
            </w:r>
          </w:p>
        </w:tc>
        <w:tc>
          <w:tcPr>
            <w:tcW w:w="4610" w:type="dxa"/>
          </w:tcPr>
          <w:p w:rsidR="005B3E65" w:rsidRDefault="00001027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删除传入的文件或文件夹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保存文件</w:t>
            </w:r>
          </w:p>
        </w:tc>
        <w:tc>
          <w:tcPr>
            <w:tcW w:w="4610" w:type="dxa"/>
          </w:tcPr>
          <w:p w:rsidR="005B3E65" w:rsidRDefault="00001027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保存传入的二进制流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 w:eastAsia="zh-CN"/>
              </w:rPr>
            </w:pP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Pr="005B3E65">
              <w:rPr>
                <w:rFonts w:ascii="宋体" w:eastAsia="宋体" w:hAnsi="宋体" w:cs="宋体"/>
                <w:lang w:val="en-US" w:eastAsia="zh-CN"/>
              </w:rPr>
              <w:t>Id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获取文件信息</w:t>
            </w:r>
          </w:p>
        </w:tc>
        <w:tc>
          <w:tcPr>
            <w:tcW w:w="4610" w:type="dxa"/>
          </w:tcPr>
          <w:p w:rsidR="005B3E65" w:rsidRDefault="00222CAD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传入文件的ID，返回</w:t>
            </w:r>
            <w:r w:rsidR="00591BC5">
              <w:rPr>
                <w:rFonts w:asciiTheme="minorEastAsia" w:eastAsiaTheme="minorEastAsia" w:hAnsiTheme="minorEastAsia" w:hint="eastAsia"/>
                <w:lang w:val="en-US" w:eastAsia="zh-CN"/>
              </w:rPr>
              <w:t>文件信息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 w:eastAsia="zh-CN"/>
              </w:rPr>
            </w:pP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Pr="005B3E65">
              <w:rPr>
                <w:rFonts w:ascii="宋体" w:eastAsia="宋体" w:hAnsi="宋体" w:cs="宋体"/>
                <w:lang w:val="en-US" w:eastAsia="zh-CN"/>
              </w:rPr>
              <w:t>Id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获取文件的内容</w:t>
            </w:r>
          </w:p>
        </w:tc>
        <w:tc>
          <w:tcPr>
            <w:tcW w:w="4610" w:type="dxa"/>
          </w:tcPr>
          <w:p w:rsidR="005B3E65" w:rsidRPr="00892F8D" w:rsidRDefault="00892F8D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传入文件的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  <w:r>
              <w:rPr>
                <w:rFonts w:eastAsiaTheme="minorEastAsia" w:hint="eastAsia"/>
                <w:lang w:val="en-US" w:eastAsia="zh-CN"/>
              </w:rPr>
              <w:t>，返回文件的二进制数据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设置文件的字段值</w:t>
            </w:r>
          </w:p>
        </w:tc>
        <w:tc>
          <w:tcPr>
            <w:tcW w:w="4610" w:type="dxa"/>
          </w:tcPr>
          <w:p w:rsidR="005B3E65" w:rsidRDefault="00892F8D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设置文件的属性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 w:eastAsia="zh-CN"/>
              </w:rPr>
            </w:pP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获取文件的全部字段值</w:t>
            </w:r>
          </w:p>
        </w:tc>
        <w:tc>
          <w:tcPr>
            <w:tcW w:w="4610" w:type="dxa"/>
          </w:tcPr>
          <w:p w:rsidR="005B3E65" w:rsidRDefault="00892F8D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获取文件全部的属性字段值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 w:eastAsia="zh-CN"/>
              </w:rPr>
            </w:pP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获取特定的文件字段值</w:t>
            </w:r>
          </w:p>
        </w:tc>
        <w:tc>
          <w:tcPr>
            <w:tcW w:w="4610" w:type="dxa"/>
          </w:tcPr>
          <w:p w:rsidR="005B3E65" w:rsidRDefault="00892F8D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获取文件特定的属性字段值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lastRenderedPageBreak/>
              <w:t>签入</w:t>
            </w:r>
          </w:p>
        </w:tc>
        <w:tc>
          <w:tcPr>
            <w:tcW w:w="4610" w:type="dxa"/>
          </w:tcPr>
          <w:p w:rsidR="005B3E65" w:rsidRDefault="00055B69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签入文件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签出</w:t>
            </w:r>
          </w:p>
        </w:tc>
        <w:tc>
          <w:tcPr>
            <w:tcW w:w="4610" w:type="dxa"/>
          </w:tcPr>
          <w:p w:rsidR="005B3E65" w:rsidRDefault="00055B69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签出文件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撤销签出</w:t>
            </w:r>
          </w:p>
        </w:tc>
        <w:tc>
          <w:tcPr>
            <w:tcW w:w="4610" w:type="dxa"/>
          </w:tcPr>
          <w:p w:rsidR="005B3E65" w:rsidRDefault="00055B69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撤销签出文件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获取版本</w:t>
            </w:r>
          </w:p>
        </w:tc>
        <w:tc>
          <w:tcPr>
            <w:tcW w:w="4610" w:type="dxa"/>
          </w:tcPr>
          <w:p w:rsidR="005B3E65" w:rsidRDefault="00055B69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获取特定版本的文件信息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5B3E65" w:rsidRDefault="005B3E65" w:rsidP="0045287F">
            <w:pPr>
              <w:rPr>
                <w:rFonts w:ascii="宋体" w:eastAsia="宋体" w:hAnsi="宋体" w:cs="宋体"/>
                <w:lang w:val="en-US"/>
              </w:rPr>
            </w:pPr>
            <w:r w:rsidRPr="005B3E65">
              <w:rPr>
                <w:rFonts w:ascii="宋体" w:eastAsia="宋体" w:hAnsi="宋体" w:cs="宋体" w:hint="eastAsia"/>
                <w:lang w:val="en-US"/>
              </w:rPr>
              <w:t>获取版本内容</w:t>
            </w:r>
          </w:p>
        </w:tc>
        <w:tc>
          <w:tcPr>
            <w:tcW w:w="4610" w:type="dxa"/>
          </w:tcPr>
          <w:p w:rsidR="005B3E65" w:rsidRDefault="00055B69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获取特定版本的文件二进制内容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5B3E65" w:rsidRPr="008F6AB4" w:rsidRDefault="008F6AB4" w:rsidP="0045287F">
            <w:pPr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 w:hint="eastAsia"/>
                <w:lang w:val="en-US" w:eastAsia="zh-CN"/>
              </w:rPr>
              <w:t>创建字段</w:t>
            </w:r>
          </w:p>
        </w:tc>
        <w:tc>
          <w:tcPr>
            <w:tcW w:w="4610" w:type="dxa"/>
          </w:tcPr>
          <w:p w:rsidR="005B3E65" w:rsidRDefault="008F6AB4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为文档</w:t>
            </w:r>
            <w:proofErr w:type="gramStart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库创建</w:t>
            </w:r>
            <w:proofErr w:type="gramEnd"/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字段</w:t>
            </w:r>
          </w:p>
        </w:tc>
      </w:tr>
      <w:tr w:rsidR="00A92FC8" w:rsidTr="005B3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92FC8" w:rsidRDefault="00A92FC8" w:rsidP="00A92FC8">
            <w:pPr>
              <w:rPr>
                <w:rFonts w:ascii="宋体" w:eastAsia="宋体" w:hAnsi="宋体" w:cs="宋体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lang w:val="en-US" w:eastAsia="zh-CN"/>
              </w:rPr>
              <w:t>获取字段信息</w:t>
            </w:r>
          </w:p>
        </w:tc>
        <w:tc>
          <w:tcPr>
            <w:tcW w:w="4610" w:type="dxa"/>
          </w:tcPr>
          <w:p w:rsidR="00A92FC8" w:rsidRDefault="00A92FC8" w:rsidP="004528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从文档库中获取所有的字段信息</w:t>
            </w:r>
          </w:p>
        </w:tc>
      </w:tr>
      <w:tr w:rsidR="00A92FC8" w:rsidTr="005B3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A92FC8" w:rsidRDefault="00A92FC8" w:rsidP="00A92FC8">
            <w:pPr>
              <w:rPr>
                <w:rFonts w:ascii="宋体" w:eastAsia="宋体" w:hAnsi="宋体" w:cs="宋体"/>
                <w:lang w:val="en-US" w:eastAsia="zh-CN"/>
              </w:rPr>
            </w:pPr>
            <w:r>
              <w:t>删除字段</w:t>
            </w:r>
          </w:p>
        </w:tc>
        <w:tc>
          <w:tcPr>
            <w:tcW w:w="4610" w:type="dxa"/>
          </w:tcPr>
          <w:p w:rsidR="00A92FC8" w:rsidRDefault="00A92FC8" w:rsidP="00452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从文档库中删除字段</w:t>
            </w:r>
          </w:p>
        </w:tc>
      </w:tr>
    </w:tbl>
    <w:p w:rsidR="0045287F" w:rsidRDefault="0045287F" w:rsidP="0045287F">
      <w:pPr>
        <w:rPr>
          <w:lang w:val="en-US"/>
        </w:rPr>
      </w:pPr>
    </w:p>
    <w:p w:rsidR="00AB6799" w:rsidRDefault="00AB6799" w:rsidP="00AB6799">
      <w:pPr>
        <w:pStyle w:val="Seagull2Heading4"/>
        <w:rPr>
          <w:lang w:val="en-US"/>
        </w:rPr>
      </w:pPr>
      <w:r>
        <w:rPr>
          <w:rFonts w:hint="eastAsia"/>
          <w:lang w:val="en-US"/>
        </w:rPr>
        <w:t>接口定义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617E8C" w:rsidTr="0061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17E8C" w:rsidRDefault="00617E8C" w:rsidP="006D015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6D0157">
              <w:rPr>
                <w:rStyle w:val="identifier"/>
              </w:rPr>
              <w:t>DCMGetRootFolder</w:t>
            </w:r>
            <w:proofErr w:type="spellEnd"/>
          </w:p>
        </w:tc>
        <w:tc>
          <w:tcPr>
            <w:tcW w:w="4568" w:type="dxa"/>
          </w:tcPr>
          <w:p w:rsidR="00617E8C" w:rsidRDefault="00617E8C" w:rsidP="006D0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="006D0157"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="006D0157" w:rsidRPr="005B3E65">
              <w:rPr>
                <w:lang w:val="en-US" w:eastAsia="zh-CN"/>
              </w:rPr>
              <w:t>Id</w:t>
            </w:r>
            <w:r w:rsidR="006D0157" w:rsidRPr="005B3E65">
              <w:rPr>
                <w:rFonts w:ascii="宋体" w:eastAsia="宋体" w:hAnsi="宋体" w:cs="宋体" w:hint="eastAsia"/>
                <w:lang w:val="en-US" w:eastAsia="zh-CN"/>
              </w:rPr>
              <w:t>获取文件夹</w:t>
            </w:r>
          </w:p>
        </w:tc>
      </w:tr>
      <w:tr w:rsidR="00617E8C" w:rsidTr="0061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17E8C" w:rsidRDefault="00617E8C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617E8C" w:rsidRDefault="00617E8C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617E8C" w:rsidTr="00617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17E8C" w:rsidRDefault="00617E8C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617E8C" w:rsidRDefault="00617E8C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617E8C" w:rsidTr="0061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17E8C" w:rsidRDefault="00617E8C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617E8C" w:rsidRDefault="00617E8C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617E8C" w:rsidTr="00617E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17E8C" w:rsidRDefault="00617E8C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DCTFolder</w:t>
            </w:r>
            <w:proofErr w:type="spellEnd"/>
          </w:p>
        </w:tc>
        <w:tc>
          <w:tcPr>
            <w:tcW w:w="4568" w:type="dxa"/>
          </w:tcPr>
          <w:p w:rsidR="00617E8C" w:rsidRDefault="00617E8C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</w:p>
        </w:tc>
      </w:tr>
    </w:tbl>
    <w:p w:rsidR="005B3E65" w:rsidRDefault="005B3E65" w:rsidP="00617E8C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6D0157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D0157" w:rsidRDefault="006D0157" w:rsidP="006D015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r>
              <w:rPr>
                <w:rFonts w:eastAsiaTheme="minorEastAsia"/>
                <w:lang w:val="en-US" w:eastAsia="zh-CN"/>
              </w:rPr>
              <w:t xml:space="preserve"> </w:t>
            </w:r>
            <w:proofErr w:type="spellStart"/>
            <w:r w:rsidR="008D1D7A">
              <w:t>DCMGetFolderById</w:t>
            </w:r>
            <w:proofErr w:type="spellEnd"/>
          </w:p>
        </w:tc>
        <w:tc>
          <w:tcPr>
            <w:tcW w:w="4568" w:type="dxa"/>
          </w:tcPr>
          <w:p w:rsidR="006D0157" w:rsidRDefault="006D0157" w:rsidP="006D0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="00B952C5"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="00B952C5" w:rsidRPr="005B3E65">
              <w:rPr>
                <w:lang w:val="en-US" w:eastAsia="zh-CN"/>
              </w:rPr>
              <w:t>Id</w:t>
            </w:r>
            <w:r w:rsidR="00B952C5" w:rsidRPr="005B3E65">
              <w:rPr>
                <w:rFonts w:ascii="宋体" w:eastAsia="宋体" w:hAnsi="宋体" w:cs="宋体" w:hint="eastAsia"/>
                <w:lang w:val="en-US" w:eastAsia="zh-CN"/>
              </w:rPr>
              <w:t>获取文件夹</w:t>
            </w:r>
          </w:p>
        </w:tc>
      </w:tr>
      <w:tr w:rsidR="006D0157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D0157" w:rsidRDefault="006D0157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6D0157" w:rsidRDefault="006D0157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8D1D7A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D7A" w:rsidRDefault="008D1D7A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8D1D7A" w:rsidRDefault="008D1D7A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8D1D7A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D7A" w:rsidRDefault="008D1D7A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id（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zh-CN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8D1D7A" w:rsidRDefault="008D1D7A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6D0157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D0157" w:rsidRDefault="006D0157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6D0157" w:rsidRDefault="006D0157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6D0157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D0157" w:rsidRDefault="006D0157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6D0157" w:rsidRDefault="006D0157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6D0157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D0157" w:rsidRDefault="006D0157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DCTFolder</w:t>
            </w:r>
            <w:proofErr w:type="spellEnd"/>
          </w:p>
        </w:tc>
        <w:tc>
          <w:tcPr>
            <w:tcW w:w="4568" w:type="dxa"/>
          </w:tcPr>
          <w:p w:rsidR="006D0157" w:rsidRDefault="006D0157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</w:p>
        </w:tc>
      </w:tr>
    </w:tbl>
    <w:p w:rsidR="006D0157" w:rsidRDefault="006D0157" w:rsidP="00617E8C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4A48BF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t>DCMGetFolderByUri</w:t>
            </w:r>
            <w:proofErr w:type="spellEnd"/>
          </w:p>
        </w:tc>
        <w:tc>
          <w:tcPr>
            <w:tcW w:w="4568" w:type="dxa"/>
          </w:tcPr>
          <w:p w:rsidR="004A48BF" w:rsidRDefault="004A48BF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Pr="005B3E65">
              <w:rPr>
                <w:lang w:val="en-US" w:eastAsia="zh-CN"/>
              </w:rPr>
              <w:t>Uri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打开文件夹</w:t>
            </w:r>
          </w:p>
        </w:tc>
      </w:tr>
      <w:tr w:rsidR="004A48B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4A48BF" w:rsidRDefault="004A48B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4A48B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4A48BF" w:rsidRDefault="004A48B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4A48B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zh-CN"/>
              </w:rPr>
              <w:t>uri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（string）</w:t>
            </w:r>
          </w:p>
        </w:tc>
        <w:tc>
          <w:tcPr>
            <w:tcW w:w="4568" w:type="dxa"/>
          </w:tcPr>
          <w:p w:rsidR="004A48BF" w:rsidRDefault="004A48B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文件夹地址</w:t>
            </w:r>
          </w:p>
        </w:tc>
      </w:tr>
      <w:tr w:rsidR="004A48B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4A48BF" w:rsidRDefault="004A48B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4A48B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4A48BF" w:rsidRDefault="004A48B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4A48B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A48BF" w:rsidRDefault="004A48B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DCTFolder</w:t>
            </w:r>
            <w:proofErr w:type="spellEnd"/>
          </w:p>
        </w:tc>
        <w:tc>
          <w:tcPr>
            <w:tcW w:w="4568" w:type="dxa"/>
          </w:tcPr>
          <w:p w:rsidR="004A48BF" w:rsidRDefault="004A48B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</w:p>
        </w:tc>
      </w:tr>
    </w:tbl>
    <w:p w:rsidR="0046631A" w:rsidRDefault="0046631A" w:rsidP="00617E8C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691F76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691F76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t>DCMGetParentFolder</w:t>
            </w:r>
            <w:proofErr w:type="spellEnd"/>
          </w:p>
        </w:tc>
        <w:tc>
          <w:tcPr>
            <w:tcW w:w="4568" w:type="dxa"/>
          </w:tcPr>
          <w:p w:rsidR="00691F76" w:rsidRDefault="00691F76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获取上一级文件夹</w:t>
            </w:r>
          </w:p>
        </w:tc>
      </w:tr>
      <w:tr w:rsidR="00691F76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691F76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691F76" w:rsidRDefault="00691F76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691F76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691F76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名称（类型）</w:t>
            </w:r>
          </w:p>
        </w:tc>
        <w:tc>
          <w:tcPr>
            <w:tcW w:w="4568" w:type="dxa"/>
          </w:tcPr>
          <w:p w:rsidR="00691F76" w:rsidRDefault="00691F76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691F76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AF3D39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</w:rPr>
              <w:t>storageObject</w:t>
            </w:r>
            <w:proofErr w:type="spellEnd"/>
            <w:r w:rsidR="00691F76"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22" w:history="1">
              <w:r>
                <w:rPr>
                  <w:rStyle w:val="ad"/>
                </w:rPr>
                <w:t>DCTStorageObject</w:t>
              </w:r>
            </w:hyperlink>
            <w:r w:rsidR="00691F76"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691F76" w:rsidRDefault="00AF3D39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文件或文件夹</w:t>
            </w:r>
          </w:p>
        </w:tc>
      </w:tr>
      <w:tr w:rsidR="00691F76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691F76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691F76" w:rsidRDefault="00691F76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691F76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691F76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691F76" w:rsidRDefault="00691F76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691F76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691F76" w:rsidRDefault="00691F76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DCTFolder</w:t>
            </w:r>
            <w:proofErr w:type="spellEnd"/>
          </w:p>
        </w:tc>
        <w:tc>
          <w:tcPr>
            <w:tcW w:w="4568" w:type="dxa"/>
          </w:tcPr>
          <w:p w:rsidR="00691F76" w:rsidRDefault="00691F76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</w:p>
        </w:tc>
      </w:tr>
    </w:tbl>
    <w:p w:rsidR="00691F76" w:rsidRPr="00617E8C" w:rsidRDefault="00691F76" w:rsidP="00617E8C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1660E0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1660E0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hyperlink r:id="rId23" w:history="1">
              <w:r>
                <w:rPr>
                  <w:rStyle w:val="ad"/>
                </w:rPr>
                <w:t>DCMGetChildren</w:t>
              </w:r>
            </w:hyperlink>
          </w:p>
        </w:tc>
        <w:tc>
          <w:tcPr>
            <w:tcW w:w="4568" w:type="dxa"/>
          </w:tcPr>
          <w:p w:rsidR="001660E0" w:rsidRDefault="001660E0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/>
              </w:rPr>
              <w:t>获取子对象</w:t>
            </w:r>
          </w:p>
        </w:tc>
      </w:tr>
      <w:tr w:rsidR="001660E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1660E0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1660E0" w:rsidRDefault="001660E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660E0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1660E0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1660E0" w:rsidRDefault="001660E0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1660E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1660E0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Style w:val="parameter"/>
                <w:rFonts w:eastAsiaTheme="minorEastAsia" w:hint="eastAsia"/>
                <w:lang w:eastAsia="zh-CN"/>
              </w:rPr>
              <w:t>folder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proofErr w:type="spellStart"/>
            <w:r>
              <w:rPr>
                <w:rStyle w:val="ad"/>
              </w:rPr>
              <w:t>DCTFolder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1660E0" w:rsidRDefault="001660E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</w:p>
        </w:tc>
      </w:tr>
      <w:tr w:rsidR="001660E0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Pr="00497E01" w:rsidRDefault="001660E0" w:rsidP="00004244">
            <w:pPr>
              <w:rPr>
                <w:rStyle w:val="parameter"/>
                <w:rFonts w:eastAsiaTheme="minorEastAsia"/>
                <w:lang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contentType</w:t>
            </w:r>
            <w:proofErr w:type="spellEnd"/>
            <w:r w:rsidR="00497E01"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 w:rsidR="00497E01">
              <w:rPr>
                <w:rStyle w:val="ad"/>
              </w:rPr>
              <w:t>DCTContentType</w:t>
            </w:r>
            <w:proofErr w:type="spellEnd"/>
            <w:r w:rsidR="00497E01">
              <w:rPr>
                <w:rStyle w:val="ad"/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1660E0" w:rsidRDefault="00497E01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lang w:eastAsia="zh-CN"/>
              </w:rPr>
              <w:t>获取文件、文件夹还是全部</w:t>
            </w:r>
          </w:p>
        </w:tc>
      </w:tr>
      <w:tr w:rsidR="001660E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1660E0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1660E0" w:rsidRDefault="001660E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660E0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1660E0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1660E0" w:rsidRDefault="001660E0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1660E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60E0" w:rsidRDefault="00987516" w:rsidP="00004244">
            <w:pPr>
              <w:rPr>
                <w:rFonts w:eastAsiaTheme="minorEastAsia"/>
                <w:lang w:val="en-US" w:eastAsia="zh-CN"/>
              </w:rPr>
            </w:pPr>
            <w:hyperlink r:id="rId24" w:history="1">
              <w:r w:rsidR="00A52F2F">
                <w:rPr>
                  <w:rStyle w:val="ad"/>
                </w:rPr>
                <w:t>BaseCollection</w:t>
              </w:r>
            </w:hyperlink>
            <w:r w:rsidR="00A52F2F">
              <w:t>&lt;</w:t>
            </w:r>
            <w:hyperlink r:id="rId25" w:history="1">
              <w:r w:rsidR="00A52F2F">
                <w:rPr>
                  <w:rStyle w:val="ad"/>
                </w:rPr>
                <w:t>DCTStorageObject</w:t>
              </w:r>
            </w:hyperlink>
            <w:r w:rsidR="00A52F2F">
              <w:t>&gt;</w:t>
            </w:r>
          </w:p>
        </w:tc>
        <w:tc>
          <w:tcPr>
            <w:tcW w:w="4568" w:type="dxa"/>
          </w:tcPr>
          <w:p w:rsidR="001660E0" w:rsidRDefault="00A52F2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文件夹或文件的集合</w:t>
            </w:r>
          </w:p>
        </w:tc>
      </w:tr>
    </w:tbl>
    <w:p w:rsidR="005B3E65" w:rsidRDefault="005B3E65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4C0B53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4C0B53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t>DCMCreateFolder</w:t>
            </w:r>
            <w:proofErr w:type="spellEnd"/>
          </w:p>
        </w:tc>
        <w:tc>
          <w:tcPr>
            <w:tcW w:w="4568" w:type="dxa"/>
          </w:tcPr>
          <w:p w:rsidR="004C0B53" w:rsidRDefault="004C0B53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/>
              </w:rPr>
              <w:t>创建文件夹</w:t>
            </w:r>
          </w:p>
        </w:tc>
      </w:tr>
      <w:tr w:rsidR="004C0B53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4C0B53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4C0B53" w:rsidRDefault="004C0B53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4C0B53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4C0B53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4C0B53" w:rsidRDefault="004C0B53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4C0B53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4C0B53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Style w:val="parameter"/>
              </w:rPr>
              <w:t>name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>
              <w:rPr>
                <w:rStyle w:val="ad"/>
                <w:rFonts w:asciiTheme="minorEastAsia" w:eastAsiaTheme="minorEastAsia" w:hAnsiTheme="minorEastAsia" w:hint="eastAsia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4C0B53" w:rsidRDefault="004C0B53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</w:t>
            </w:r>
          </w:p>
        </w:tc>
      </w:tr>
      <w:tr w:rsidR="004C0B53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Pr="004C0B53" w:rsidRDefault="004C0B53" w:rsidP="004C0B53">
            <w:pPr>
              <w:rPr>
                <w:rStyle w:val="parameter"/>
              </w:rPr>
            </w:pPr>
            <w:proofErr w:type="spellStart"/>
            <w:r>
              <w:rPr>
                <w:rStyle w:val="parameter"/>
              </w:rPr>
              <w:t>parentFolder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 w:rsidR="00987516">
              <w:fldChar w:fldCharType="begin"/>
            </w:r>
            <w:r w:rsidR="00987516">
              <w:instrText xml:space="preserve"> HYPERLINK "mk:@MSITStore:E:\\</w:instrText>
            </w:r>
            <w:r w:rsidR="00987516">
              <w:instrText>研究</w:instrText>
            </w:r>
            <w:r w:rsidR="00987516">
              <w:instrText xml:space="preserve">\\SDMServices\\Help\\Documentation.chm::/html/70f188c4-eaf0-ef4c-9156-e41bf69b792e.htm" </w:instrText>
            </w:r>
            <w:r w:rsidR="00987516">
              <w:fldChar w:fldCharType="separate"/>
            </w:r>
            <w:r>
              <w:rPr>
                <w:rStyle w:val="ad"/>
              </w:rPr>
              <w:t>DCTFolder</w:t>
            </w:r>
            <w:proofErr w:type="spellEnd"/>
            <w:r w:rsidR="00987516">
              <w:rPr>
                <w:rStyle w:val="ad"/>
              </w:rPr>
              <w:fldChar w:fldCharType="end"/>
            </w:r>
            <w:r>
              <w:rPr>
                <w:rStyle w:val="ad"/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4C0B53" w:rsidRDefault="004C0B53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父文件夹</w:t>
            </w:r>
          </w:p>
        </w:tc>
      </w:tr>
      <w:tr w:rsidR="004C0B53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4C0B53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4C0B53" w:rsidRDefault="004C0B53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4C0B53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4C0B53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4C0B53" w:rsidRDefault="004C0B53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4C0B53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4C0B53" w:rsidRDefault="00987516" w:rsidP="00004244">
            <w:pPr>
              <w:rPr>
                <w:rFonts w:eastAsiaTheme="minorEastAsia"/>
                <w:lang w:val="en-US" w:eastAsia="zh-CN"/>
              </w:rPr>
            </w:pPr>
            <w:hyperlink r:id="rId26" w:history="1">
              <w:r w:rsidR="004C0B53">
                <w:rPr>
                  <w:rStyle w:val="ad"/>
                </w:rPr>
                <w:t>DCTFolder</w:t>
              </w:r>
            </w:hyperlink>
          </w:p>
        </w:tc>
        <w:tc>
          <w:tcPr>
            <w:tcW w:w="4568" w:type="dxa"/>
          </w:tcPr>
          <w:p w:rsidR="004C0B53" w:rsidRDefault="004C0B53" w:rsidP="004C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创建的文件夹对象</w:t>
            </w:r>
          </w:p>
        </w:tc>
      </w:tr>
    </w:tbl>
    <w:p w:rsidR="004C0B53" w:rsidRDefault="004C0B53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730845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30845" w:rsidRDefault="00730845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365707">
              <w:t>DCMDelete</w:t>
            </w:r>
            <w:proofErr w:type="spellEnd"/>
          </w:p>
        </w:tc>
        <w:tc>
          <w:tcPr>
            <w:tcW w:w="4568" w:type="dxa"/>
          </w:tcPr>
          <w:p w:rsidR="00730845" w:rsidRDefault="00730845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="00365707" w:rsidRPr="005B3E65">
              <w:rPr>
                <w:rFonts w:ascii="宋体" w:eastAsia="宋体" w:hAnsi="宋体" w:cs="宋体" w:hint="eastAsia"/>
                <w:lang w:val="en-US" w:eastAsia="zh-CN"/>
              </w:rPr>
              <w:t>删除文件或文件夹</w:t>
            </w:r>
          </w:p>
        </w:tc>
      </w:tr>
      <w:tr w:rsidR="00730845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30845" w:rsidRDefault="00730845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730845" w:rsidRDefault="00730845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30845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30845" w:rsidRDefault="00730845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730845" w:rsidRDefault="00730845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30845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30845" w:rsidRDefault="00365707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storageObject</w:t>
            </w:r>
            <w:proofErr w:type="spellEnd"/>
            <w:r w:rsidR="00730845"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27" w:history="1">
              <w:r>
                <w:rPr>
                  <w:rStyle w:val="ad"/>
                </w:rPr>
                <w:t>DCTStorageObject</w:t>
              </w:r>
            </w:hyperlink>
            <w:r w:rsidR="00730845"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730845" w:rsidRDefault="00730845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</w:t>
            </w:r>
          </w:p>
        </w:tc>
      </w:tr>
      <w:tr w:rsidR="00730845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30845" w:rsidRDefault="00730845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730845" w:rsidRDefault="00730845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30845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30845" w:rsidRDefault="00730845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730845" w:rsidRDefault="00730845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730845" w:rsidRDefault="00730845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216ACE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t>DCMSave</w:t>
            </w:r>
            <w:proofErr w:type="spellEnd"/>
          </w:p>
        </w:tc>
        <w:tc>
          <w:tcPr>
            <w:tcW w:w="4568" w:type="dxa"/>
          </w:tcPr>
          <w:p w:rsidR="00216ACE" w:rsidRDefault="00216ACE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保存文件</w:t>
            </w:r>
          </w:p>
        </w:tc>
      </w:tr>
      <w:tr w:rsidR="00216ACE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216ACE" w:rsidRDefault="00216ACE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216ACE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216ACE" w:rsidRDefault="00216ACE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216ACE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Style w:val="parameter"/>
                <w:rFonts w:eastAsiaTheme="minorEastAsia" w:hint="eastAsia"/>
                <w:lang w:eastAsia="zh-CN"/>
              </w:rPr>
              <w:lastRenderedPageBreak/>
              <w:t>folder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28" w:history="1">
              <w:r>
                <w:rPr>
                  <w:rStyle w:val="ad"/>
                </w:rPr>
                <w:t>DCTFolder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216ACE" w:rsidRDefault="00216ACE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文件夹</w:t>
            </w:r>
          </w:p>
        </w:tc>
      </w:tr>
      <w:tr w:rsidR="00216ACE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Style w:val="parameter"/>
                <w:rFonts w:eastAsiaTheme="minorEastAsia"/>
                <w:lang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fileData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(byte[])</w:t>
            </w:r>
          </w:p>
        </w:tc>
        <w:tc>
          <w:tcPr>
            <w:tcW w:w="4568" w:type="dxa"/>
          </w:tcPr>
          <w:p w:rsidR="00216ACE" w:rsidRDefault="00216ACE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文件内容</w:t>
            </w:r>
          </w:p>
        </w:tc>
      </w:tr>
      <w:tr w:rsidR="003E705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E7052" w:rsidRDefault="003E7052" w:rsidP="00004244">
            <w:pPr>
              <w:rPr>
                <w:rStyle w:val="parameter"/>
                <w:rFonts w:eastAsiaTheme="minorEastAsia"/>
                <w:lang w:eastAsia="zh-CN"/>
              </w:rPr>
            </w:pPr>
            <w:r>
              <w:rPr>
                <w:rStyle w:val="parameter"/>
                <w:rFonts w:eastAsiaTheme="minorEastAsia"/>
                <w:lang w:eastAsia="zh-CN"/>
              </w:rPr>
              <w:t>F</w:t>
            </w:r>
            <w:r>
              <w:rPr>
                <w:rStyle w:val="parameter"/>
                <w:rFonts w:eastAsiaTheme="minorEastAsia" w:hint="eastAsia"/>
                <w:lang w:eastAsia="zh-CN"/>
              </w:rPr>
              <w:t>ilename(string)</w:t>
            </w:r>
          </w:p>
        </w:tc>
        <w:tc>
          <w:tcPr>
            <w:tcW w:w="4568" w:type="dxa"/>
          </w:tcPr>
          <w:p w:rsidR="003E7052" w:rsidRDefault="003E705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文件名</w:t>
            </w:r>
          </w:p>
        </w:tc>
      </w:tr>
      <w:tr w:rsidR="003E705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E7052" w:rsidRDefault="003E7052" w:rsidP="00004244">
            <w:pPr>
              <w:rPr>
                <w:rStyle w:val="parameter"/>
                <w:rFonts w:eastAsiaTheme="minorEastAsia"/>
                <w:lang w:eastAsia="zh-CN"/>
              </w:rPr>
            </w:pPr>
            <w:r>
              <w:rPr>
                <w:rStyle w:val="parameter"/>
                <w:rFonts w:eastAsiaTheme="minorEastAsia"/>
                <w:lang w:eastAsia="zh-CN"/>
              </w:rPr>
              <w:t>O</w:t>
            </w:r>
            <w:r>
              <w:rPr>
                <w:rStyle w:val="parameter"/>
                <w:rFonts w:eastAsiaTheme="minorEastAsia" w:hint="eastAsia"/>
                <w:lang w:eastAsia="zh-CN"/>
              </w:rPr>
              <w:t>verwrite(</w:t>
            </w: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bool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3E7052" w:rsidRDefault="003E7052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是否覆盖</w:t>
            </w:r>
          </w:p>
        </w:tc>
      </w:tr>
      <w:tr w:rsidR="00216ACE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216ACE" w:rsidRDefault="00216ACE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E705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216ACE" w:rsidRDefault="00216AC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216ACE" w:rsidRDefault="00216ACE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89594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95940" w:rsidRDefault="00895940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DCTFile</w:t>
            </w:r>
            <w:proofErr w:type="spellEnd"/>
          </w:p>
        </w:tc>
        <w:tc>
          <w:tcPr>
            <w:tcW w:w="4568" w:type="dxa"/>
          </w:tcPr>
          <w:p w:rsidR="00895940" w:rsidRDefault="0089594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创建文件信息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3321F1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rPr>
                <w:rStyle w:val="identifier"/>
              </w:rPr>
              <w:t>DCMGetFileById</w:t>
            </w:r>
            <w:proofErr w:type="spellEnd"/>
          </w:p>
        </w:tc>
        <w:tc>
          <w:tcPr>
            <w:tcW w:w="4568" w:type="dxa"/>
          </w:tcPr>
          <w:p w:rsidR="003321F1" w:rsidRDefault="003321F1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Pr="005B3E65">
              <w:rPr>
                <w:rFonts w:ascii="宋体" w:eastAsia="宋体" w:hAnsi="宋体" w:cs="宋体"/>
                <w:lang w:val="en-US" w:eastAsia="zh-CN"/>
              </w:rPr>
              <w:t>Id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获取文件信息</w:t>
            </w:r>
          </w:p>
        </w:tc>
      </w:tr>
      <w:tr w:rsidR="003321F1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3321F1" w:rsidRDefault="003321F1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321F1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3321F1" w:rsidRDefault="003321F1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3321F1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3321F1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29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3321F1" w:rsidRDefault="003321F1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3321F1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3321F1" w:rsidRDefault="003321F1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321F1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3321F1" w:rsidRDefault="003321F1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3321F1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321F1" w:rsidRDefault="003321F1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DCTFile</w:t>
            </w:r>
            <w:proofErr w:type="spellEnd"/>
          </w:p>
        </w:tc>
        <w:tc>
          <w:tcPr>
            <w:tcW w:w="4568" w:type="dxa"/>
          </w:tcPr>
          <w:p w:rsidR="003321F1" w:rsidRDefault="003321F1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创建文件信息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1644AF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t>DCMGetFileContent</w:t>
            </w:r>
            <w:proofErr w:type="spellEnd"/>
          </w:p>
        </w:tc>
        <w:tc>
          <w:tcPr>
            <w:tcW w:w="4568" w:type="dxa"/>
          </w:tcPr>
          <w:p w:rsidR="001644AF" w:rsidRDefault="001644AF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根据</w:t>
            </w:r>
            <w:r w:rsidRPr="005B3E65">
              <w:rPr>
                <w:rFonts w:ascii="宋体" w:eastAsia="宋体" w:hAnsi="宋体" w:cs="宋体"/>
                <w:lang w:val="en-US" w:eastAsia="zh-CN"/>
              </w:rPr>
              <w:t>Id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获取文件的内容</w:t>
            </w:r>
          </w:p>
        </w:tc>
      </w:tr>
      <w:tr w:rsidR="001644A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1644AF" w:rsidRDefault="001644A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644A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1644AF" w:rsidRDefault="001644A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1644A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0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1644AF" w:rsidRDefault="001644A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1644A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1644AF" w:rsidRDefault="001644A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644A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1644AF" w:rsidRDefault="001644A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1644A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644AF" w:rsidRDefault="001644A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B</w:t>
            </w:r>
            <w:r>
              <w:rPr>
                <w:rFonts w:eastAsiaTheme="minorEastAsia" w:hint="eastAsia"/>
                <w:lang w:val="en-US" w:eastAsia="zh-CN"/>
              </w:rPr>
              <w:t>yte[]</w:t>
            </w:r>
          </w:p>
        </w:tc>
        <w:tc>
          <w:tcPr>
            <w:tcW w:w="4568" w:type="dxa"/>
          </w:tcPr>
          <w:p w:rsidR="001644AF" w:rsidRDefault="001644A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文件内容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133BB2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Default="00133BB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rPr>
                <w:rStyle w:val="identifier"/>
              </w:rPr>
              <w:t>DCMSetFileFields</w:t>
            </w:r>
            <w:proofErr w:type="spellEnd"/>
          </w:p>
        </w:tc>
        <w:tc>
          <w:tcPr>
            <w:tcW w:w="4568" w:type="dxa"/>
          </w:tcPr>
          <w:p w:rsidR="00133BB2" w:rsidRDefault="00133BB2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设置文件的字段值</w:t>
            </w:r>
          </w:p>
        </w:tc>
      </w:tr>
      <w:tr w:rsidR="00133BB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Default="00133BB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133BB2" w:rsidRDefault="00133BB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33BB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Default="00133BB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133BB2" w:rsidRDefault="00133BB2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133BB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Default="00133BB2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1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133BB2" w:rsidRDefault="00133BB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133BB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Pr="00133BB2" w:rsidRDefault="00133BB2" w:rsidP="00004244">
            <w:pPr>
              <w:rPr>
                <w:rStyle w:val="parameter"/>
                <w:rFonts w:eastAsiaTheme="minorEastAsia"/>
                <w:lang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fileFields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 w:rsidR="00987516">
              <w:fldChar w:fldCharType="begin"/>
            </w:r>
            <w:r w:rsidR="00987516">
              <w:instrText xml:space="preserve"> HYPERLINK "mk:@MSITStore:E:\\</w:instrText>
            </w:r>
            <w:r w:rsidR="00987516">
              <w:instrText>研究</w:instrText>
            </w:r>
            <w:r w:rsidR="00987516">
              <w:instrText>\\SDMServices\\Help\\Documentation.chm::/html/420a4f89-b3d7-97bd-3a9e-7fba694d8</w:instrText>
            </w:r>
            <w:r w:rsidR="00987516">
              <w:instrText xml:space="preserve">866.htm" </w:instrText>
            </w:r>
            <w:r w:rsidR="00987516">
              <w:fldChar w:fldCharType="separate"/>
            </w:r>
            <w:r>
              <w:rPr>
                <w:rStyle w:val="ad"/>
              </w:rPr>
              <w:t>BaseCollection</w:t>
            </w:r>
            <w:proofErr w:type="spellEnd"/>
            <w:r w:rsidR="00987516">
              <w:rPr>
                <w:rStyle w:val="ad"/>
              </w:rPr>
              <w:fldChar w:fldCharType="end"/>
            </w:r>
            <w:r>
              <w:t>&lt;</w:t>
            </w:r>
            <w:proofErr w:type="spellStart"/>
            <w:r w:rsidR="00987516">
              <w:fldChar w:fldCharType="begin"/>
            </w:r>
            <w:r w:rsidR="00987516">
              <w:instrText xml:space="preserve"> HYPERLINK "mk:@MSITStore:E:\\</w:instrText>
            </w:r>
            <w:r w:rsidR="00987516">
              <w:instrText>研究</w:instrText>
            </w:r>
            <w:r w:rsidR="00987516">
              <w:instrText xml:space="preserve">\\SDMServices\\Help\\Documentation.chm::/html/5e9fc055-8de0-9e10-65ee-51863bcef700.htm" </w:instrText>
            </w:r>
            <w:r w:rsidR="00987516">
              <w:fldChar w:fldCharType="separate"/>
            </w:r>
            <w:r>
              <w:rPr>
                <w:rStyle w:val="ad"/>
              </w:rPr>
              <w:t>DCTFileField</w:t>
            </w:r>
            <w:proofErr w:type="spellEnd"/>
            <w:r w:rsidR="00987516">
              <w:rPr>
                <w:rStyle w:val="ad"/>
              </w:rPr>
              <w:fldChar w:fldCharType="end"/>
            </w:r>
            <w:r>
              <w:t>&gt;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133BB2" w:rsidRDefault="00133BB2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要设置的字段值集合</w:t>
            </w:r>
          </w:p>
        </w:tc>
      </w:tr>
      <w:tr w:rsidR="00133BB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Default="00133BB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133BB2" w:rsidRDefault="00133BB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33BB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33BB2" w:rsidRDefault="00133BB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133BB2" w:rsidRDefault="00133BB2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3A3499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Default="003A3499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BA6E1C">
              <w:t>DCMGetAllFileFields</w:t>
            </w:r>
            <w:proofErr w:type="spellEnd"/>
          </w:p>
        </w:tc>
        <w:tc>
          <w:tcPr>
            <w:tcW w:w="4568" w:type="dxa"/>
          </w:tcPr>
          <w:p w:rsidR="003A3499" w:rsidRDefault="003A3499" w:rsidP="003A3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获取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全部</w:t>
            </w:r>
            <w:r w:rsidRPr="005B3E65">
              <w:rPr>
                <w:rFonts w:ascii="宋体" w:eastAsia="宋体" w:hAnsi="宋体" w:cs="宋体" w:hint="eastAsia"/>
                <w:lang w:val="en-US" w:eastAsia="zh-CN"/>
              </w:rPr>
              <w:t>的文件字段值</w:t>
            </w:r>
          </w:p>
        </w:tc>
      </w:tr>
      <w:tr w:rsidR="003A3499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Default="003A3499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3A3499" w:rsidRDefault="003A3499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A3499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Default="003A3499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名称（类型）</w:t>
            </w:r>
          </w:p>
        </w:tc>
        <w:tc>
          <w:tcPr>
            <w:tcW w:w="4568" w:type="dxa"/>
          </w:tcPr>
          <w:p w:rsidR="003A3499" w:rsidRDefault="003A3499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3A3499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Default="003A3499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2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3A3499" w:rsidRDefault="003A3499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3A3499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Default="003A3499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3A3499" w:rsidRDefault="003A3499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A3499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Default="003A3499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3A3499" w:rsidRDefault="003A3499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3A3499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3A3499" w:rsidRPr="005623B9" w:rsidRDefault="00987516" w:rsidP="00004244">
            <w:pPr>
              <w:rPr>
                <w:rFonts w:eastAsiaTheme="minorEastAsia"/>
                <w:lang w:val="en-US" w:eastAsia="zh-CN"/>
              </w:rPr>
            </w:pPr>
            <w:hyperlink r:id="rId33" w:history="1">
              <w:r w:rsidR="003A3499">
                <w:rPr>
                  <w:rStyle w:val="ad"/>
                </w:rPr>
                <w:t>BaseCollection</w:t>
              </w:r>
            </w:hyperlink>
            <w:r w:rsidR="003A3499"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 w:rsidR="003A3499">
              <w:rPr>
                <w:rStyle w:val="cs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"mk:@MSITStore:E:\\</w:instrText>
            </w:r>
            <w:r>
              <w:instrText>研究</w:instrText>
            </w:r>
            <w:r>
              <w:instrText xml:space="preserve">\\SDMServices\\Help\\Documentation.chm::/html/5e9fc055-8de0-9e10-65ee-51863bcef700.htm" </w:instrText>
            </w:r>
            <w:r>
              <w:fldChar w:fldCharType="separate"/>
            </w:r>
            <w:r w:rsidR="003A3499">
              <w:rPr>
                <w:rStyle w:val="ad"/>
              </w:rPr>
              <w:t>DCTFileField</w:t>
            </w:r>
            <w:proofErr w:type="spellEnd"/>
            <w:r>
              <w:rPr>
                <w:rStyle w:val="ad"/>
              </w:rPr>
              <w:fldChar w:fldCharType="end"/>
            </w:r>
            <w:r w:rsidR="003A3499">
              <w:rPr>
                <w:rStyle w:val="cs"/>
              </w:rPr>
              <w:t>&gt;</w:t>
            </w:r>
            <w:r w:rsidR="003A3499">
              <w:rPr>
                <w:rStyle w:val="nu"/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3A3499" w:rsidRDefault="003A3499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获取的字段值集合</w:t>
            </w:r>
          </w:p>
        </w:tc>
      </w:tr>
    </w:tbl>
    <w:p w:rsidR="003A3499" w:rsidRDefault="003A3499" w:rsidP="005B3E65">
      <w:pPr>
        <w:rPr>
          <w:rFonts w:eastAsiaTheme="minorEastAsia"/>
          <w:lang w:val="en-US" w:eastAsia="zh-CN"/>
        </w:rPr>
      </w:pPr>
    </w:p>
    <w:p w:rsidR="003A3499" w:rsidRDefault="003A3499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C36EBB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Default="00C36EBB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D14A9E">
              <w:t>DCMGetFileFields</w:t>
            </w:r>
            <w:proofErr w:type="spellEnd"/>
          </w:p>
        </w:tc>
        <w:tc>
          <w:tcPr>
            <w:tcW w:w="4568" w:type="dxa"/>
          </w:tcPr>
          <w:p w:rsidR="00C36EBB" w:rsidRDefault="00C36EBB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="00622EF7" w:rsidRPr="005B3E65">
              <w:rPr>
                <w:rFonts w:ascii="宋体" w:eastAsia="宋体" w:hAnsi="宋体" w:cs="宋体" w:hint="eastAsia"/>
                <w:lang w:val="en-US" w:eastAsia="zh-CN"/>
              </w:rPr>
              <w:t>获取特定的文件字段值</w:t>
            </w:r>
          </w:p>
        </w:tc>
      </w:tr>
      <w:tr w:rsidR="00C36EBB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Default="00C36EBB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C36EBB" w:rsidRDefault="00C36EBB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C36EBB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Default="00C36EBB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C36EBB" w:rsidRDefault="00C36EBB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C36EBB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Default="00C36EBB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4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C36EBB" w:rsidRDefault="00C36EBB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C36EBB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Pr="00133BB2" w:rsidRDefault="00C36EBB" w:rsidP="00004244">
            <w:pPr>
              <w:rPr>
                <w:rStyle w:val="parameter"/>
                <w:rFonts w:eastAsiaTheme="minorEastAsia"/>
                <w:lang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fileFields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 w:rsidR="00987516">
              <w:fldChar w:fldCharType="begin"/>
            </w:r>
            <w:r w:rsidR="00987516">
              <w:instrText xml:space="preserve"> HYPERLINK "mk:@MSITStore:E:\\</w:instrText>
            </w:r>
            <w:r w:rsidR="00987516">
              <w:instrText>研究</w:instrText>
            </w:r>
            <w:r w:rsidR="00987516">
              <w:instrText>\\SDMServices\\Help\\Documentation.chm::/html/420a4f89-b3d7-97bd-3a9e-7fba694d8</w:instrText>
            </w:r>
            <w:r w:rsidR="00987516">
              <w:instrText xml:space="preserve">866.htm" </w:instrText>
            </w:r>
            <w:r w:rsidR="00987516">
              <w:fldChar w:fldCharType="separate"/>
            </w:r>
            <w:r>
              <w:rPr>
                <w:rStyle w:val="ad"/>
              </w:rPr>
              <w:t>BaseCollection</w:t>
            </w:r>
            <w:proofErr w:type="spellEnd"/>
            <w:r w:rsidR="00987516">
              <w:rPr>
                <w:rStyle w:val="ad"/>
              </w:rPr>
              <w:fldChar w:fldCharType="end"/>
            </w:r>
            <w:r>
              <w:t>&lt;</w:t>
            </w:r>
            <w:proofErr w:type="spellStart"/>
            <w:r w:rsidR="00987516">
              <w:fldChar w:fldCharType="begin"/>
            </w:r>
            <w:r w:rsidR="00987516">
              <w:instrText xml:space="preserve"> HYPERLINK "mk:@MSITStore:E:\\</w:instrText>
            </w:r>
            <w:r w:rsidR="00987516">
              <w:instrText>研究</w:instrText>
            </w:r>
            <w:r w:rsidR="00987516">
              <w:instrText xml:space="preserve">\\SDMServices\\Help\\Documentation.chm::/html/5e9fc055-8de0-9e10-65ee-51863bcef700.htm" </w:instrText>
            </w:r>
            <w:r w:rsidR="00987516">
              <w:fldChar w:fldCharType="separate"/>
            </w:r>
            <w:r>
              <w:rPr>
                <w:rStyle w:val="ad"/>
              </w:rPr>
              <w:t>DCTFileField</w:t>
            </w:r>
            <w:proofErr w:type="spellEnd"/>
            <w:r w:rsidR="00987516">
              <w:rPr>
                <w:rStyle w:val="ad"/>
              </w:rPr>
              <w:fldChar w:fldCharType="end"/>
            </w:r>
            <w:r>
              <w:t>&gt;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C36EBB" w:rsidRDefault="00C36EBB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要获取</w:t>
            </w:r>
            <w:r w:rsidR="005623B9">
              <w:rPr>
                <w:rFonts w:eastAsiaTheme="minorEastAsia" w:hint="eastAsia"/>
                <w:lang w:val="en-US" w:eastAsia="zh-CN"/>
              </w:rPr>
              <w:t>的字段</w:t>
            </w:r>
            <w:r>
              <w:rPr>
                <w:rFonts w:eastAsiaTheme="minorEastAsia" w:hint="eastAsia"/>
                <w:lang w:val="en-US" w:eastAsia="zh-CN"/>
              </w:rPr>
              <w:t>集合</w:t>
            </w:r>
          </w:p>
        </w:tc>
      </w:tr>
      <w:tr w:rsidR="00C36EBB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Default="00C36EBB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C36EBB" w:rsidRDefault="00C36EBB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C36EBB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C36EBB" w:rsidRDefault="00C36EBB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C36EBB" w:rsidRDefault="00C36EBB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5623B9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5623B9" w:rsidRPr="005623B9" w:rsidRDefault="00987516" w:rsidP="005623B9">
            <w:pPr>
              <w:rPr>
                <w:rFonts w:eastAsiaTheme="minorEastAsia"/>
                <w:lang w:val="en-US" w:eastAsia="zh-CN"/>
              </w:rPr>
            </w:pPr>
            <w:hyperlink r:id="rId35" w:history="1">
              <w:r w:rsidR="005623B9">
                <w:rPr>
                  <w:rStyle w:val="ad"/>
                </w:rPr>
                <w:t>BaseCollection</w:t>
              </w:r>
            </w:hyperlink>
            <w:r w:rsidR="005623B9"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 w:rsidR="005623B9">
              <w:rPr>
                <w:rStyle w:val="cs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"mk:@MSITStore:E:\\</w:instrText>
            </w:r>
            <w:r>
              <w:instrText>研究</w:instrText>
            </w:r>
            <w:r>
              <w:instrText>\\SDMServices\\Help\\Documentation.chm::/html/5e9fc055-8de0-9e10-65ee-51863bcef700.ht</w:instrText>
            </w:r>
            <w:r>
              <w:instrText xml:space="preserve">m" </w:instrText>
            </w:r>
            <w:r>
              <w:fldChar w:fldCharType="separate"/>
            </w:r>
            <w:r w:rsidR="005623B9">
              <w:rPr>
                <w:rStyle w:val="ad"/>
              </w:rPr>
              <w:t>DCTFileField</w:t>
            </w:r>
            <w:proofErr w:type="spellEnd"/>
            <w:r>
              <w:rPr>
                <w:rStyle w:val="ad"/>
              </w:rPr>
              <w:fldChar w:fldCharType="end"/>
            </w:r>
            <w:r w:rsidR="005623B9">
              <w:rPr>
                <w:rStyle w:val="cs"/>
              </w:rPr>
              <w:t>&gt;</w:t>
            </w:r>
            <w:r w:rsidR="005623B9">
              <w:rPr>
                <w:rStyle w:val="nu"/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5623B9" w:rsidRDefault="005623B9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获取的字段值集合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1A5732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Default="001A573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AB62AE">
              <w:t>DCMCheckIn</w:t>
            </w:r>
            <w:proofErr w:type="spellEnd"/>
          </w:p>
        </w:tc>
        <w:tc>
          <w:tcPr>
            <w:tcW w:w="4568" w:type="dxa"/>
          </w:tcPr>
          <w:p w:rsidR="001A5732" w:rsidRDefault="001A5732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签入</w:t>
            </w:r>
          </w:p>
        </w:tc>
      </w:tr>
      <w:tr w:rsidR="001A573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Default="001A573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1A5732" w:rsidRDefault="001A573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A573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Default="001A573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1A5732" w:rsidRDefault="001A5732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1A573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Default="001A5732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6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1A5732" w:rsidRDefault="001A573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1A573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Pr="00133BB2" w:rsidRDefault="00BC5450" w:rsidP="00BC5450">
            <w:pPr>
              <w:rPr>
                <w:rStyle w:val="parameter"/>
                <w:rFonts w:eastAsiaTheme="minorEastAsia"/>
                <w:lang w:eastAsia="zh-CN"/>
              </w:rPr>
            </w:pPr>
            <w:r>
              <w:rPr>
                <w:rStyle w:val="parameter"/>
                <w:rFonts w:eastAsiaTheme="minorEastAsia" w:hint="eastAsia"/>
                <w:lang w:eastAsia="zh-CN"/>
              </w:rPr>
              <w:t xml:space="preserve">comment </w:t>
            </w:r>
            <w:r w:rsidR="001A5732">
              <w:rPr>
                <w:rStyle w:val="parameter"/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 w:hint="eastAsia"/>
                <w:lang w:eastAsia="zh-CN"/>
              </w:rPr>
              <w:t>string</w:t>
            </w:r>
            <w:r w:rsidR="001A5732"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1A5732" w:rsidRDefault="00BC5450" w:rsidP="00BC5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签入的说明</w:t>
            </w:r>
          </w:p>
        </w:tc>
      </w:tr>
      <w:tr w:rsidR="00BC5450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BC5450" w:rsidRPr="00BC5450" w:rsidRDefault="00BC5450" w:rsidP="00BC5450">
            <w:pPr>
              <w:rPr>
                <w:rStyle w:val="parameter"/>
                <w:rFonts w:eastAsiaTheme="minorEastAsia"/>
                <w:lang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checkInType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>
              <w:rPr>
                <w:rStyle w:val="ad"/>
              </w:rPr>
              <w:t>DCTCheckinType</w:t>
            </w:r>
            <w:proofErr w:type="spellEnd"/>
            <w:r>
              <w:rPr>
                <w:rStyle w:val="ad"/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BC5450" w:rsidRDefault="00BC5450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签入的类型</w:t>
            </w:r>
          </w:p>
        </w:tc>
      </w:tr>
      <w:tr w:rsidR="001A5732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Default="001A573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1A5732" w:rsidRDefault="001A5732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1A5732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1A5732" w:rsidRDefault="001A5732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1A5732" w:rsidRDefault="001A5732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7E644F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AB62AE">
              <w:t>DCMCheckOut</w:t>
            </w:r>
            <w:proofErr w:type="spellEnd"/>
          </w:p>
        </w:tc>
        <w:tc>
          <w:tcPr>
            <w:tcW w:w="4568" w:type="dxa"/>
          </w:tcPr>
          <w:p w:rsidR="007E644F" w:rsidRDefault="007E644F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签出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7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7E644F" w:rsidRDefault="007E644F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7E644F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AB62AE">
              <w:t>DCMUndoCheckOut</w:t>
            </w:r>
            <w:proofErr w:type="spellEnd"/>
          </w:p>
        </w:tc>
        <w:tc>
          <w:tcPr>
            <w:tcW w:w="4568" w:type="dxa"/>
          </w:tcPr>
          <w:p w:rsidR="007E644F" w:rsidRDefault="007E644F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含义：撤销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签出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名称（类型）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8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7E644F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AB62AE">
              <w:t>DCMGetVersions</w:t>
            </w:r>
            <w:proofErr w:type="spellEnd"/>
          </w:p>
        </w:tc>
        <w:tc>
          <w:tcPr>
            <w:tcW w:w="4568" w:type="dxa"/>
          </w:tcPr>
          <w:p w:rsidR="007E644F" w:rsidRDefault="007E644F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含义：获取版本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39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Pr="00BB26BB" w:rsidRDefault="00987516" w:rsidP="00004244">
            <w:pPr>
              <w:rPr>
                <w:rFonts w:eastAsiaTheme="minorEastAsia"/>
                <w:lang w:val="en-US" w:eastAsia="zh-CN"/>
              </w:rPr>
            </w:pPr>
            <w:hyperlink r:id="rId40" w:history="1">
              <w:r w:rsidR="00BB26BB">
                <w:rPr>
                  <w:rStyle w:val="ad"/>
                </w:rPr>
                <w:t>BaseCollection</w:t>
              </w:r>
            </w:hyperlink>
            <w:r w:rsidR="00BB26BB">
              <w:t>&lt;</w:t>
            </w:r>
            <w:hyperlink r:id="rId41" w:history="1">
              <w:r w:rsidR="00BB26BB">
                <w:rPr>
                  <w:rStyle w:val="ad"/>
                </w:rPr>
                <w:t>DCTFileVersion</w:t>
              </w:r>
            </w:hyperlink>
            <w:r w:rsidR="00BB26BB">
              <w:t>&gt;</w:t>
            </w:r>
          </w:p>
        </w:tc>
        <w:tc>
          <w:tcPr>
            <w:tcW w:w="4568" w:type="dxa"/>
          </w:tcPr>
          <w:p w:rsidR="007E644F" w:rsidRDefault="00BB26BB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版本信息集合</w:t>
            </w:r>
          </w:p>
        </w:tc>
      </w:tr>
    </w:tbl>
    <w:p w:rsidR="007E644F" w:rsidRDefault="007E644F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7E644F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AB62AE">
              <w:t>DCMGetVersionFileContent</w:t>
            </w:r>
            <w:proofErr w:type="spellEnd"/>
          </w:p>
        </w:tc>
        <w:tc>
          <w:tcPr>
            <w:tcW w:w="4568" w:type="dxa"/>
          </w:tcPr>
          <w:p w:rsidR="007E644F" w:rsidRDefault="007E644F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含义：获取版本内容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fileId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42" w:history="1">
              <w:r>
                <w:rPr>
                  <w:rStyle w:val="ad"/>
                  <w:rFonts w:eastAsiaTheme="minorEastAsia" w:hint="eastAsia"/>
                  <w:lang w:eastAsia="zh-CN"/>
                </w:rPr>
                <w:t>int</w:t>
              </w:r>
            </w:hyperlink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Pr="00133BB2" w:rsidRDefault="00477A8E" w:rsidP="00004244">
            <w:pPr>
              <w:rPr>
                <w:rStyle w:val="parameter"/>
                <w:rFonts w:eastAsiaTheme="minorEastAsia"/>
                <w:lang w:eastAsia="zh-CN"/>
              </w:rPr>
            </w:pP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versionId</w:t>
            </w:r>
            <w:proofErr w:type="spellEnd"/>
            <w:r w:rsidR="007E644F"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 w:rsidR="00987516">
              <w:fldChar w:fldCharType="begin"/>
            </w:r>
            <w:r w:rsidR="00987516">
              <w:instrText xml:space="preserve"> HYPERLINK "mk:@MSITStore:E:\\</w:instrText>
            </w:r>
            <w:r w:rsidR="00987516">
              <w:instrText>研究</w:instrText>
            </w:r>
            <w:r w:rsidR="00987516">
              <w:instrText xml:space="preserve">\\SDMServices\\Help\\Documentation.chm::/html/70f188c4-eaf0-ef4c-9156-e41bf69b792e.htm" </w:instrText>
            </w:r>
            <w:r w:rsidR="00987516">
              <w:fldChar w:fldCharType="separate"/>
            </w:r>
            <w:r>
              <w:rPr>
                <w:rStyle w:val="ad"/>
                <w:rFonts w:eastAsiaTheme="minorEastAsia" w:hint="eastAsia"/>
                <w:lang w:eastAsia="zh-CN"/>
              </w:rPr>
              <w:t>int</w:t>
            </w:r>
            <w:proofErr w:type="spellEnd"/>
            <w:r w:rsidR="00987516">
              <w:rPr>
                <w:rStyle w:val="ad"/>
                <w:rFonts w:eastAsiaTheme="minorEastAsia"/>
                <w:lang w:eastAsia="zh-CN"/>
              </w:rPr>
              <w:fldChar w:fldCharType="end"/>
            </w:r>
            <w:r w:rsidR="007E644F"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7E644F" w:rsidRDefault="00477A8E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版本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E644F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Default="007E644F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7E644F" w:rsidRDefault="007E644F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E644F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E644F" w:rsidRPr="00477A8E" w:rsidRDefault="00477A8E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eastAsia="zh-CN"/>
              </w:rPr>
              <w:t>B</w:t>
            </w:r>
            <w:r>
              <w:rPr>
                <w:rFonts w:eastAsiaTheme="minorEastAsia" w:hint="eastAsia"/>
                <w:lang w:eastAsia="zh-CN"/>
              </w:rPr>
              <w:t>yte[]</w:t>
            </w:r>
          </w:p>
        </w:tc>
        <w:tc>
          <w:tcPr>
            <w:tcW w:w="4568" w:type="dxa"/>
          </w:tcPr>
          <w:p w:rsidR="007E644F" w:rsidRDefault="00477A8E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版本的</w:t>
            </w:r>
            <w:r w:rsidR="005C460B">
              <w:rPr>
                <w:rFonts w:eastAsiaTheme="minorEastAsia" w:hint="eastAsia"/>
                <w:lang w:val="en-US" w:eastAsia="zh-CN"/>
              </w:rPr>
              <w:t>内容</w:t>
            </w:r>
          </w:p>
        </w:tc>
      </w:tr>
    </w:tbl>
    <w:p w:rsidR="001660E0" w:rsidRDefault="001660E0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004244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B74A85">
              <w:t>DCMAddField</w:t>
            </w:r>
            <w:proofErr w:type="spellEnd"/>
          </w:p>
        </w:tc>
        <w:tc>
          <w:tcPr>
            <w:tcW w:w="4568" w:type="dxa"/>
          </w:tcPr>
          <w:p w:rsidR="00004244" w:rsidRDefault="00004244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="00912594">
              <w:rPr>
                <w:rFonts w:ascii="宋体" w:eastAsia="宋体" w:hAnsi="宋体" w:cs="宋体" w:hint="eastAsia"/>
                <w:lang w:val="en-US" w:eastAsia="zh-CN"/>
              </w:rPr>
              <w:t>创建字段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B74A85" w:rsidP="00B74A85">
            <w:pPr>
              <w:rPr>
                <w:rFonts w:eastAsiaTheme="minorEastAsia"/>
                <w:lang w:val="en-US" w:eastAsia="zh-CN"/>
              </w:rPr>
            </w:pPr>
            <w:r>
              <w:rPr>
                <w:rStyle w:val="parameter"/>
              </w:rPr>
              <w:t>field</w:t>
            </w:r>
            <w:r w:rsidR="00004244"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proofErr w:type="spellStart"/>
            <w:r w:rsidRPr="00B74A85">
              <w:t>DCTFieldInfo</w:t>
            </w:r>
            <w:proofErr w:type="spellEnd"/>
            <w:r w:rsidR="00004244"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004244" w:rsidRDefault="00B74A85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ascii="宋体" w:eastAsia="宋体" w:hAnsi="宋体" w:cs="宋体" w:hint="eastAsia"/>
              </w:rPr>
              <w:t>字段</w:t>
            </w: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Pr="00B74A85" w:rsidRDefault="00B74A85" w:rsidP="00B74A85">
            <w:pPr>
              <w:rPr>
                <w:rStyle w:val="parameter"/>
              </w:rPr>
            </w:pPr>
            <w:proofErr w:type="spellStart"/>
            <w:r>
              <w:rPr>
                <w:rStyle w:val="parameter"/>
              </w:rPr>
              <w:t>raiseErrorWhenExist</w:t>
            </w:r>
            <w:proofErr w:type="spellEnd"/>
            <w:r w:rsidR="00004244">
              <w:rPr>
                <w:rStyle w:val="parameter"/>
                <w:rFonts w:eastAsiaTheme="minorEastAsia" w:hint="eastAsia"/>
                <w:lang w:eastAsia="zh-CN"/>
              </w:rPr>
              <w:t>(</w:t>
            </w:r>
            <w:proofErr w:type="spellStart"/>
            <w:r>
              <w:rPr>
                <w:rStyle w:val="parameter"/>
                <w:rFonts w:eastAsiaTheme="minorEastAsia" w:hint="eastAsia"/>
                <w:lang w:eastAsia="zh-CN"/>
              </w:rPr>
              <w:t>bool</w:t>
            </w:r>
            <w:proofErr w:type="spellEnd"/>
            <w:r w:rsidR="00004244"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68" w:type="dxa"/>
          </w:tcPr>
          <w:p w:rsidR="00004244" w:rsidRDefault="00B74A85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lang w:eastAsia="zh-CN"/>
              </w:rPr>
              <w:t>如果存在是否抛出异常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Pr="00477A8E" w:rsidRDefault="00987516" w:rsidP="00004244">
            <w:pPr>
              <w:rPr>
                <w:rFonts w:eastAsiaTheme="minorEastAsia"/>
                <w:lang w:val="en-US" w:eastAsia="zh-CN"/>
              </w:rPr>
            </w:pPr>
            <w:hyperlink r:id="rId43" w:history="1">
              <w:r w:rsidR="00B74A85">
                <w:rPr>
                  <w:rStyle w:val="ad"/>
                </w:rPr>
                <w:t>DCTFieldInfo</w:t>
              </w:r>
            </w:hyperlink>
          </w:p>
        </w:tc>
        <w:tc>
          <w:tcPr>
            <w:tcW w:w="4568" w:type="dxa"/>
          </w:tcPr>
          <w:p w:rsidR="00004244" w:rsidRDefault="00B74A85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创建的字段信息</w:t>
            </w:r>
          </w:p>
        </w:tc>
      </w:tr>
    </w:tbl>
    <w:p w:rsidR="00004244" w:rsidRDefault="00004244" w:rsidP="005B3E65">
      <w:pPr>
        <w:rPr>
          <w:rFonts w:eastAsiaTheme="minorEastAsia"/>
          <w:lang w:val="en-US" w:eastAsia="zh-CN"/>
        </w:rPr>
      </w:pPr>
    </w:p>
    <w:p w:rsidR="00004244" w:rsidRDefault="00004244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004244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912594">
              <w:t>DCMGetFields</w:t>
            </w:r>
            <w:proofErr w:type="spellEnd"/>
          </w:p>
        </w:tc>
        <w:tc>
          <w:tcPr>
            <w:tcW w:w="4568" w:type="dxa"/>
          </w:tcPr>
          <w:p w:rsidR="00004244" w:rsidRDefault="00004244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="宋体" w:eastAsia="宋体" w:hAnsi="宋体" w:cs="宋体" w:hint="eastAsia"/>
                <w:lang w:val="en-US" w:eastAsia="zh-CN"/>
              </w:rPr>
              <w:t>获取字段信息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名称（类型）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Pr="00477A8E" w:rsidRDefault="00987516" w:rsidP="00004244">
            <w:pPr>
              <w:rPr>
                <w:rFonts w:eastAsiaTheme="minorEastAsia"/>
                <w:lang w:val="en-US" w:eastAsia="zh-CN"/>
              </w:rPr>
            </w:pPr>
            <w:hyperlink r:id="rId44" w:history="1">
              <w:r w:rsidR="00912594">
                <w:rPr>
                  <w:rStyle w:val="ad"/>
                </w:rPr>
                <w:t>BaseCollection</w:t>
              </w:r>
            </w:hyperlink>
            <w:r w:rsidR="00912594">
              <w:t>&lt;</w:t>
            </w:r>
            <w:hyperlink r:id="rId45" w:history="1">
              <w:r w:rsidR="00912594">
                <w:rPr>
                  <w:rStyle w:val="ad"/>
                </w:rPr>
                <w:t>DCTFieldInfo</w:t>
              </w:r>
            </w:hyperlink>
            <w:r w:rsidR="00912594">
              <w:t>&gt;</w:t>
            </w:r>
          </w:p>
        </w:tc>
        <w:tc>
          <w:tcPr>
            <w:tcW w:w="4568" w:type="dxa"/>
          </w:tcPr>
          <w:p w:rsidR="00004244" w:rsidRDefault="00912594" w:rsidP="00912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字段信息集合</w:t>
            </w:r>
          </w:p>
        </w:tc>
      </w:tr>
    </w:tbl>
    <w:p w:rsidR="00004244" w:rsidRDefault="00004244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0"/>
        <w:gridCol w:w="4568"/>
      </w:tblGrid>
      <w:tr w:rsidR="00004244" w:rsidTr="0000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337E3E">
              <w:t>DCMDeleteField</w:t>
            </w:r>
            <w:proofErr w:type="spellEnd"/>
          </w:p>
        </w:tc>
        <w:tc>
          <w:tcPr>
            <w:tcW w:w="4568" w:type="dxa"/>
          </w:tcPr>
          <w:p w:rsidR="00004244" w:rsidRDefault="00004244" w:rsidP="00004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t>删除字段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名称（类型）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337E3E" w:rsidP="00337E3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eastAsia="zh-CN"/>
              </w:rPr>
              <w:t>F</w:t>
            </w:r>
            <w:r>
              <w:rPr>
                <w:rFonts w:eastAsiaTheme="minorEastAsia" w:hint="eastAsia"/>
                <w:lang w:eastAsia="zh-CN"/>
              </w:rPr>
              <w:t>ield</w:t>
            </w:r>
            <w:r w:rsidR="00004244"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46" w:history="1">
              <w:r>
                <w:rPr>
                  <w:rStyle w:val="ad"/>
                </w:rPr>
                <w:t>DCTFieldInfo</w:t>
              </w:r>
            </w:hyperlink>
            <w:r w:rsidR="00004244"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</w:t>
            </w:r>
            <w:r>
              <w:rPr>
                <w:rFonts w:eastAsiaTheme="minorEastAsia" w:hint="eastAsia"/>
                <w:lang w:val="en-US" w:eastAsia="zh-CN"/>
              </w:rPr>
              <w:t>Id</w:t>
            </w:r>
          </w:p>
        </w:tc>
      </w:tr>
      <w:tr w:rsidR="00004244" w:rsidTr="000042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04244" w:rsidTr="0000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004244" w:rsidRDefault="00004244" w:rsidP="0000424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68" w:type="dxa"/>
          </w:tcPr>
          <w:p w:rsidR="00004244" w:rsidRDefault="00004244" w:rsidP="00004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004244" w:rsidRDefault="00004244" w:rsidP="005B3E65">
      <w:pPr>
        <w:rPr>
          <w:rFonts w:eastAsiaTheme="minorEastAsia"/>
          <w:lang w:val="en-US" w:eastAsia="zh-CN"/>
        </w:rPr>
      </w:pPr>
    </w:p>
    <w:p w:rsidR="00A84446" w:rsidRDefault="00A84446" w:rsidP="00A84446">
      <w:pPr>
        <w:pStyle w:val="Seagull2Heading3"/>
        <w:rPr>
          <w:rFonts w:eastAsiaTheme="minorEastAsia"/>
          <w:lang w:val="en-US"/>
        </w:rPr>
      </w:pPr>
      <w:bookmarkStart w:id="24" w:name="_Toc295741945"/>
      <w:r w:rsidRPr="00A84446">
        <w:rPr>
          <w:rFonts w:hint="eastAsia"/>
          <w:lang w:val="en-US"/>
        </w:rPr>
        <w:t>文档</w:t>
      </w:r>
      <w:r>
        <w:rPr>
          <w:rFonts w:eastAsiaTheme="minorEastAsia" w:hint="eastAsia"/>
          <w:lang w:val="en-US"/>
        </w:rPr>
        <w:t>权限管理服务</w:t>
      </w:r>
      <w:bookmarkEnd w:id="24"/>
    </w:p>
    <w:p w:rsidR="00A84446" w:rsidRDefault="00A84446" w:rsidP="00A84446">
      <w:pPr>
        <w:pStyle w:val="Seagull2Heading4"/>
        <w:rPr>
          <w:lang w:val="en-US"/>
        </w:rPr>
      </w:pPr>
      <w:r>
        <w:rPr>
          <w:rFonts w:hint="eastAsia"/>
          <w:lang w:val="en-US"/>
        </w:rPr>
        <w:t>概要</w:t>
      </w:r>
    </w:p>
    <w:p w:rsidR="00A84446" w:rsidRDefault="00A84446" w:rsidP="00A84446">
      <w:pPr>
        <w:rPr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文档权限管理服务，主要用于对文档</w:t>
      </w:r>
      <w:proofErr w:type="gramStart"/>
      <w:r>
        <w:rPr>
          <w:rFonts w:asciiTheme="minorEastAsia" w:eastAsiaTheme="minorEastAsia" w:hAnsiTheme="minorEastAsia" w:hint="eastAsia"/>
          <w:lang w:val="en-US" w:eastAsia="zh-CN"/>
        </w:rPr>
        <w:t>库访问</w:t>
      </w:r>
      <w:proofErr w:type="gramEnd"/>
      <w:r>
        <w:rPr>
          <w:rFonts w:asciiTheme="minorEastAsia" w:eastAsiaTheme="minorEastAsia" w:hAnsiTheme="minorEastAsia" w:hint="eastAsia"/>
          <w:lang w:val="en-US" w:eastAsia="zh-CN"/>
        </w:rPr>
        <w:t>进行授权操作。</w:t>
      </w:r>
    </w:p>
    <w:p w:rsidR="00A84446" w:rsidRDefault="00A84446" w:rsidP="00A84446">
      <w:pPr>
        <w:pStyle w:val="Seagull2Heading4"/>
        <w:rPr>
          <w:lang w:val="en-US"/>
        </w:rPr>
      </w:pPr>
      <w:r>
        <w:rPr>
          <w:rFonts w:hint="eastAsia"/>
          <w:lang w:val="en-US"/>
        </w:rPr>
        <w:t>依赖（或有）</w:t>
      </w:r>
    </w:p>
    <w:p w:rsidR="00A84446" w:rsidRDefault="00A84446" w:rsidP="00A84446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Server Client Object Modal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>客户端对象模型。</w:t>
      </w:r>
    </w:p>
    <w:p w:rsidR="00A84446" w:rsidRDefault="00A84446" w:rsidP="007536BA">
      <w:pPr>
        <w:pStyle w:val="Seagull2Heading4"/>
        <w:rPr>
          <w:rFonts w:eastAsiaTheme="minorEastAsia"/>
          <w:lang w:val="en-US"/>
        </w:rPr>
      </w:pPr>
      <w:r>
        <w:rPr>
          <w:rFonts w:hint="eastAsia"/>
          <w:lang w:val="en-US"/>
        </w:rPr>
        <w:t>组件设计图</w:t>
      </w:r>
    </w:p>
    <w:p w:rsidR="00161ED6" w:rsidRDefault="00161ED6" w:rsidP="00161ED6">
      <w:pPr>
        <w:rPr>
          <w:lang w:val="en-US" w:eastAsia="zh-CN"/>
        </w:rPr>
      </w:pPr>
      <w:r>
        <w:rPr>
          <w:rFonts w:hint="eastAsia"/>
          <w:lang w:val="en-US" w:eastAsia="zh-CN"/>
        </w:rPr>
        <w:t>文档库权限模型类设计图</w:t>
      </w:r>
    </w:p>
    <w:p w:rsidR="00A84446" w:rsidRDefault="00161ED6" w:rsidP="00161ED6">
      <w:pPr>
        <w:rPr>
          <w:rFonts w:eastAsiaTheme="minorEastAsia"/>
          <w:lang w:val="en-US" w:eastAsia="zh-CN"/>
        </w:rPr>
      </w:pPr>
      <w:r>
        <w:object w:dxaOrig="10854" w:dyaOrig="7529">
          <v:shape id="_x0000_i1028" type="#_x0000_t75" style="width:450pt;height:312pt" o:ole="">
            <v:imagedata r:id="rId20" o:title=""/>
          </v:shape>
          <o:OLEObject Type="Embed" ProgID="Visio.Drawing.11" ShapeID="_x0000_i1028" DrawAspect="Content" ObjectID="_1385476158" r:id="rId47"/>
        </w:object>
      </w:r>
    </w:p>
    <w:p w:rsidR="000D0A2A" w:rsidRPr="000D0A2A" w:rsidRDefault="000D0A2A" w:rsidP="000D0A2A">
      <w:pPr>
        <w:pStyle w:val="Seagull2Heading4"/>
        <w:numPr>
          <w:ilvl w:val="3"/>
          <w:numId w:val="45"/>
        </w:numPr>
        <w:rPr>
          <w:lang w:val="en-US"/>
        </w:rPr>
      </w:pPr>
      <w:r w:rsidRPr="000D0A2A">
        <w:rPr>
          <w:rFonts w:hint="eastAsia"/>
          <w:lang w:val="en-US"/>
        </w:rPr>
        <w:t>功能描述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99"/>
        <w:gridCol w:w="4199"/>
      </w:tblGrid>
      <w:tr w:rsidR="00050A93" w:rsidTr="00D16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Default="00050A93" w:rsidP="004D6CFE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功能名称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功能描述</w:t>
            </w:r>
          </w:p>
        </w:tc>
      </w:tr>
      <w:tr w:rsidR="00050A93" w:rsidTr="00D1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Default="00050A93" w:rsidP="004D6CFE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创建角色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在文档库中创建角色</w:t>
            </w:r>
          </w:p>
        </w:tc>
      </w:tr>
      <w:tr w:rsidR="00050A93" w:rsidTr="00D1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Pr="00DA748E" w:rsidRDefault="00050A93" w:rsidP="004D6CFE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删除角色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从文档库中删除角色</w:t>
            </w:r>
          </w:p>
        </w:tc>
      </w:tr>
      <w:tr w:rsidR="00050A93" w:rsidTr="00D1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Default="00050A93" w:rsidP="004D6CFE">
            <w:pPr>
              <w:pStyle w:val="aa"/>
              <w:ind w:left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获取角色的权限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从文档库中获取角色的权限信息</w:t>
            </w:r>
          </w:p>
        </w:tc>
      </w:tr>
      <w:tr w:rsidR="00050A93" w:rsidTr="00D1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Default="00050A93" w:rsidP="004D6CFE">
            <w:pPr>
              <w:pStyle w:val="aa"/>
              <w:ind w:left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设置角色的权限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设置文档库中某个角色的权限</w:t>
            </w:r>
          </w:p>
        </w:tc>
      </w:tr>
      <w:tr w:rsidR="00050A93" w:rsidTr="00D1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Default="00050A93" w:rsidP="004D6CFE">
            <w:pPr>
              <w:pStyle w:val="aa"/>
              <w:ind w:left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获取角色-用户关联关系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获取角色和用户的关系</w:t>
            </w:r>
          </w:p>
        </w:tc>
      </w:tr>
      <w:tr w:rsidR="00050A93" w:rsidTr="00D1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050A93" w:rsidRDefault="00050A93" w:rsidP="004D6CFE">
            <w:pPr>
              <w:pStyle w:val="aa"/>
              <w:ind w:left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设置角色-用户关联关系</w:t>
            </w:r>
          </w:p>
        </w:tc>
        <w:tc>
          <w:tcPr>
            <w:tcW w:w="4199" w:type="dxa"/>
          </w:tcPr>
          <w:p w:rsidR="00050A93" w:rsidRDefault="00050A93" w:rsidP="004D6CFE">
            <w:pPr>
              <w:pStyle w:val="a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设置角色和用户的关系</w:t>
            </w:r>
          </w:p>
        </w:tc>
      </w:tr>
    </w:tbl>
    <w:p w:rsidR="007536BA" w:rsidRDefault="007536BA" w:rsidP="005B3E65">
      <w:pPr>
        <w:rPr>
          <w:rFonts w:eastAsiaTheme="minorEastAsia"/>
          <w:lang w:val="en-US" w:eastAsia="zh-CN"/>
        </w:rPr>
      </w:pPr>
    </w:p>
    <w:p w:rsidR="000D0A2A" w:rsidRDefault="000D0A2A" w:rsidP="005B3E65">
      <w:pPr>
        <w:rPr>
          <w:rFonts w:eastAsiaTheme="minorEastAsia"/>
          <w:lang w:val="en-US" w:eastAsia="zh-CN"/>
        </w:rPr>
      </w:pPr>
    </w:p>
    <w:p w:rsidR="000D0A2A" w:rsidRDefault="000D0A2A" w:rsidP="000D0A2A">
      <w:pPr>
        <w:pStyle w:val="Seagull2Heading4"/>
        <w:rPr>
          <w:lang w:val="en-US"/>
        </w:rPr>
      </w:pPr>
      <w:r>
        <w:rPr>
          <w:rFonts w:hint="eastAsia"/>
          <w:lang w:val="en-US"/>
        </w:rPr>
        <w:t>接口定义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050A93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226A3A" w:rsidRDefault="00050A93" w:rsidP="00226A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226A3A"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DCMCreateRole</w:t>
            </w:r>
            <w:proofErr w:type="spellEnd"/>
          </w:p>
        </w:tc>
        <w:tc>
          <w:tcPr>
            <w:tcW w:w="4535" w:type="dxa"/>
          </w:tcPr>
          <w:p w:rsidR="00050A93" w:rsidRPr="00E025DE" w:rsidRDefault="00050A93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在文档库中创建角色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6B42DB" w:rsidRDefault="00226A3A" w:rsidP="00226A3A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/>
                <w:lang w:val="en-US" w:eastAsia="zh-CN"/>
              </w:rPr>
              <w:t>R</w:t>
            </w:r>
            <w:r>
              <w:rPr>
                <w:rFonts w:eastAsiaTheme="minorEastAsia" w:hint="eastAsia"/>
                <w:lang w:val="en-US" w:eastAsia="zh-CN"/>
              </w:rPr>
              <w:t>olename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(string)</w:t>
            </w:r>
          </w:p>
        </w:tc>
        <w:tc>
          <w:tcPr>
            <w:tcW w:w="4535" w:type="dxa"/>
          </w:tcPr>
          <w:p w:rsidR="00050A93" w:rsidRDefault="00226A3A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角色名称</w:t>
            </w:r>
          </w:p>
        </w:tc>
      </w:tr>
      <w:tr w:rsidR="00226A3A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26A3A" w:rsidRDefault="00226A3A" w:rsidP="00226A3A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D</w:t>
            </w:r>
            <w:r>
              <w:rPr>
                <w:rFonts w:eastAsiaTheme="minorEastAsia" w:hint="eastAsia"/>
                <w:lang w:val="en-US" w:eastAsia="zh-CN"/>
              </w:rPr>
              <w:t>escription(string)</w:t>
            </w:r>
          </w:p>
        </w:tc>
        <w:tc>
          <w:tcPr>
            <w:tcW w:w="4535" w:type="dxa"/>
          </w:tcPr>
          <w:p w:rsidR="00226A3A" w:rsidRDefault="00226A3A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角色描述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500678" w:rsidRDefault="00500678" w:rsidP="00500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color w:val="2B91AF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DCTRoleDefinition</w:t>
            </w:r>
            <w:proofErr w:type="spellEnd"/>
          </w:p>
        </w:tc>
        <w:tc>
          <w:tcPr>
            <w:tcW w:w="4535" w:type="dxa"/>
          </w:tcPr>
          <w:p w:rsidR="00050A93" w:rsidRDefault="00500678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角色信息</w:t>
            </w:r>
          </w:p>
        </w:tc>
      </w:tr>
    </w:tbl>
    <w:p w:rsidR="007536BA" w:rsidRDefault="007536BA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050A93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171C36" w:rsidRDefault="00050A93" w:rsidP="00171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方法名称：</w:t>
            </w:r>
            <w:proofErr w:type="spellStart"/>
            <w:r w:rsidR="00171C36"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DCMRemoveRole</w:t>
            </w:r>
            <w:proofErr w:type="spellEnd"/>
          </w:p>
        </w:tc>
        <w:tc>
          <w:tcPr>
            <w:tcW w:w="4535" w:type="dxa"/>
          </w:tcPr>
          <w:p w:rsidR="00050A93" w:rsidRPr="00E025DE" w:rsidRDefault="00050A93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从文档库中删除角色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6B42DB" w:rsidRDefault="00171C36" w:rsidP="004D6CFE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/>
                <w:lang w:val="en-US" w:eastAsia="zh-CN"/>
              </w:rPr>
              <w:t>R</w:t>
            </w:r>
            <w:r>
              <w:rPr>
                <w:rFonts w:eastAsiaTheme="minorEastAsia" w:hint="eastAsia"/>
                <w:lang w:val="en-US" w:eastAsia="zh-CN"/>
              </w:rPr>
              <w:t>olename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(string)</w:t>
            </w:r>
          </w:p>
        </w:tc>
        <w:tc>
          <w:tcPr>
            <w:tcW w:w="4535" w:type="dxa"/>
          </w:tcPr>
          <w:p w:rsidR="00050A93" w:rsidRDefault="00171C36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角色名称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987516" w:rsidP="004D6CFE">
            <w:pPr>
              <w:rPr>
                <w:rFonts w:eastAsiaTheme="minorEastAsia"/>
                <w:lang w:val="en-US" w:eastAsia="zh-CN"/>
              </w:rPr>
            </w:pPr>
            <w:hyperlink r:id="rId48" w:history="1">
              <w:r w:rsidR="00050A93">
                <w:rPr>
                  <w:rStyle w:val="ad"/>
                </w:rPr>
                <w:t>BaseCollection</w:t>
              </w:r>
            </w:hyperlink>
            <w:r w:rsidR="00050A93">
              <w:t>&lt;</w:t>
            </w:r>
            <w:hyperlink r:id="rId49" w:history="1">
              <w:r w:rsidR="00050A93">
                <w:rPr>
                  <w:rStyle w:val="ad"/>
                </w:rPr>
                <w:t>DCTFile</w:t>
              </w:r>
            </w:hyperlink>
            <w:r w:rsidR="00050A93">
              <w:t>&gt;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文件信息集合</w:t>
            </w:r>
          </w:p>
        </w:tc>
      </w:tr>
    </w:tbl>
    <w:p w:rsidR="00050A93" w:rsidRDefault="00050A93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050A93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0B472C" w:rsidRDefault="00050A93" w:rsidP="000B4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0B472C"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DCMGetRolePermissions</w:t>
            </w:r>
            <w:proofErr w:type="spellEnd"/>
          </w:p>
        </w:tc>
        <w:tc>
          <w:tcPr>
            <w:tcW w:w="4535" w:type="dxa"/>
          </w:tcPr>
          <w:p w:rsidR="00050A93" w:rsidRPr="00E025DE" w:rsidRDefault="00050A93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从文档库中获取角色的权限信息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6B42DB" w:rsidRDefault="000B472C" w:rsidP="000B472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role</w:t>
            </w:r>
            <w:r w:rsidR="00050A93">
              <w:rPr>
                <w:rFonts w:eastAsiaTheme="minorEastAsia" w:hint="eastAsia"/>
                <w:lang w:val="en-US" w:eastAsia="zh-CN"/>
              </w:rPr>
              <w:t>(</w:t>
            </w:r>
            <w:proofErr w:type="spellStart"/>
            <w:r>
              <w:rPr>
                <w:rFonts w:eastAsiaTheme="minorEastAsia" w:hint="eastAsia"/>
                <w:lang w:eastAsia="zh-CN"/>
              </w:rPr>
              <w:t>DCTRoleDefinition</w:t>
            </w:r>
            <w:proofErr w:type="spellEnd"/>
            <w:r w:rsidR="00050A93"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35" w:type="dxa"/>
          </w:tcPr>
          <w:p w:rsidR="00050A93" w:rsidRDefault="000B472C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角色信息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F34752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F34752" w:rsidRPr="00F34752" w:rsidRDefault="00F34752" w:rsidP="00F347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BaseCollection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&lt;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DCTPermission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&gt;</w:t>
            </w:r>
          </w:p>
        </w:tc>
        <w:tc>
          <w:tcPr>
            <w:tcW w:w="4535" w:type="dxa"/>
          </w:tcPr>
          <w:p w:rsidR="00F34752" w:rsidRDefault="00F34752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权限信息（集合）</w:t>
            </w:r>
          </w:p>
        </w:tc>
      </w:tr>
    </w:tbl>
    <w:p w:rsidR="00050A93" w:rsidRDefault="00050A93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050A93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D51CFF" w:rsidRDefault="00050A93" w:rsidP="00D51C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D51CFF"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DCMSetRolePermissions</w:t>
            </w:r>
            <w:proofErr w:type="spellEnd"/>
          </w:p>
        </w:tc>
        <w:tc>
          <w:tcPr>
            <w:tcW w:w="4535" w:type="dxa"/>
          </w:tcPr>
          <w:p w:rsidR="00050A93" w:rsidRPr="00E025DE" w:rsidRDefault="00050A93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设置文档库中某个角色的权限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D51CFF" w:rsidRDefault="00D51CFF" w:rsidP="00D51C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role</w:t>
            </w:r>
            <w:r w:rsidR="00050A93">
              <w:rPr>
                <w:rFonts w:eastAsiaTheme="minorEastAsia" w:hint="eastAsia"/>
                <w:lang w:val="en-US" w:eastAsia="zh-CN"/>
              </w:rPr>
              <w:t>(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DCTRoleDefinition</w:t>
            </w:r>
            <w:proofErr w:type="spellEnd"/>
            <w:r w:rsidR="00050A93"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35" w:type="dxa"/>
          </w:tcPr>
          <w:p w:rsidR="00050A93" w:rsidRDefault="00D51CFF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角色信息</w:t>
            </w:r>
          </w:p>
        </w:tc>
      </w:tr>
      <w:tr w:rsidR="00D51CFF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D51CFF" w:rsidRDefault="00D51CFF" w:rsidP="00D51C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</w:pP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Permissions</w:t>
            </w:r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(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BaseCollection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&lt;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DCTPermission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&gt;</w:t>
            </w:r>
          </w:p>
          <w:p w:rsidR="00D51CFF" w:rsidRPr="00D51CFF" w:rsidRDefault="00D51CFF" w:rsidP="00D51C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)</w:t>
            </w:r>
          </w:p>
        </w:tc>
        <w:tc>
          <w:tcPr>
            <w:tcW w:w="4535" w:type="dxa"/>
          </w:tcPr>
          <w:p w:rsidR="00D51CFF" w:rsidRDefault="00D51CFF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要设置的权限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050A93" w:rsidRDefault="00050A93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050A93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B87C45" w:rsidRDefault="00050A93" w:rsidP="00B87C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B87C45"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DCMGetRoleAssignments</w:t>
            </w:r>
            <w:proofErr w:type="spellEnd"/>
          </w:p>
        </w:tc>
        <w:tc>
          <w:tcPr>
            <w:tcW w:w="4535" w:type="dxa"/>
          </w:tcPr>
          <w:p w:rsidR="00050A93" w:rsidRPr="00E025DE" w:rsidRDefault="00050A93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获取角色和用户的关系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B87C45" w:rsidRDefault="00B87C45" w:rsidP="00B87C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storageObjID</w:t>
            </w:r>
            <w:proofErr w:type="spellEnd"/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（</w:t>
            </w:r>
            <w:proofErr w:type="spellStart"/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int</w:t>
            </w:r>
            <w:proofErr w:type="spellEnd"/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）</w:t>
            </w:r>
          </w:p>
        </w:tc>
        <w:tc>
          <w:tcPr>
            <w:tcW w:w="4535" w:type="dxa"/>
          </w:tcPr>
          <w:p w:rsidR="00050A93" w:rsidRDefault="00B87C45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存储对象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B87C45" w:rsidRDefault="00B87C45" w:rsidP="00B87C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BaseCollection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&lt;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DCTRoleAssignment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&gt;</w:t>
            </w:r>
          </w:p>
        </w:tc>
        <w:tc>
          <w:tcPr>
            <w:tcW w:w="4535" w:type="dxa"/>
          </w:tcPr>
          <w:p w:rsidR="00050A93" w:rsidRDefault="00B87C45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角色和用户关系集合</w:t>
            </w:r>
          </w:p>
        </w:tc>
      </w:tr>
    </w:tbl>
    <w:p w:rsidR="00050A93" w:rsidRDefault="00050A93" w:rsidP="005B3E65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050A93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B47E73" w:rsidRDefault="00050A93" w:rsidP="00B47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 w:rsidR="00B47E73"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DCMSetRoleAssignments</w:t>
            </w:r>
            <w:proofErr w:type="spellEnd"/>
          </w:p>
        </w:tc>
        <w:tc>
          <w:tcPr>
            <w:tcW w:w="4535" w:type="dxa"/>
          </w:tcPr>
          <w:p w:rsidR="00050A93" w:rsidRPr="00E025DE" w:rsidRDefault="00050A93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设置角色和用户的关系</w:t>
            </w: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Pr="00B47E73" w:rsidRDefault="00B47E73" w:rsidP="00B47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storageObjID</w:t>
            </w:r>
            <w:proofErr w:type="spellEnd"/>
            <w:r w:rsidR="00050A93">
              <w:rPr>
                <w:rFonts w:eastAsiaTheme="minorEastAsia" w:hint="eastAsia"/>
                <w:lang w:val="en-US" w:eastAsia="zh-CN"/>
              </w:rPr>
              <w:t>(</w:t>
            </w:r>
            <w:proofErr w:type="spellStart"/>
            <w:r>
              <w:rPr>
                <w:rFonts w:eastAsiaTheme="minorEastAsia" w:hint="eastAsia"/>
                <w:lang w:eastAsia="zh-CN"/>
              </w:rPr>
              <w:t>int</w:t>
            </w:r>
            <w:proofErr w:type="spellEnd"/>
            <w:r w:rsidR="00050A93"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35" w:type="dxa"/>
          </w:tcPr>
          <w:p w:rsidR="00050A93" w:rsidRDefault="00B47E7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存储对象</w:t>
            </w:r>
          </w:p>
        </w:tc>
      </w:tr>
      <w:tr w:rsidR="00B47E7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B47E73" w:rsidRDefault="00B47E73" w:rsidP="00B47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roleAssignments</w:t>
            </w:r>
            <w:proofErr w:type="spellEnd"/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（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BaseCollection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&lt;</w:t>
            </w:r>
            <w:proofErr w:type="spellStart"/>
            <w:r>
              <w:rPr>
                <w:rFonts w:ascii="NSimSun" w:eastAsia="MS Mincho" w:hAnsi="NSimSun" w:cs="NSimSun"/>
                <w:color w:val="2B91AF"/>
                <w:sz w:val="19"/>
                <w:szCs w:val="19"/>
                <w:lang w:val="en-US" w:eastAsia="en-AU"/>
              </w:rPr>
              <w:t>DCTRoleAssignment</w:t>
            </w:r>
            <w:proofErr w:type="spellEnd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&gt;</w:t>
            </w:r>
          </w:p>
          <w:p w:rsidR="00B47E73" w:rsidRPr="00B47E73" w:rsidRDefault="00B47E73" w:rsidP="00B47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ascii="NSimSun" w:eastAsiaTheme="minorEastAsia" w:hAnsi="NSimSun" w:cs="NSimSun" w:hint="eastAsia"/>
                <w:sz w:val="19"/>
                <w:szCs w:val="19"/>
                <w:lang w:val="en-US" w:eastAsia="zh-CN"/>
              </w:rPr>
              <w:t>）</w:t>
            </w:r>
          </w:p>
        </w:tc>
        <w:tc>
          <w:tcPr>
            <w:tcW w:w="4535" w:type="dxa"/>
          </w:tcPr>
          <w:p w:rsidR="00B47E73" w:rsidRDefault="00B47E7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角色和用户关系集合</w:t>
            </w:r>
          </w:p>
        </w:tc>
      </w:tr>
      <w:tr w:rsidR="00050A93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050A93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050A93" w:rsidRDefault="00050A93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类型</w:t>
            </w:r>
          </w:p>
        </w:tc>
        <w:tc>
          <w:tcPr>
            <w:tcW w:w="4535" w:type="dxa"/>
          </w:tcPr>
          <w:p w:rsidR="00050A93" w:rsidRDefault="00050A93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</w:tbl>
    <w:p w:rsidR="00050A93" w:rsidRDefault="00050A93" w:rsidP="005B3E65">
      <w:pPr>
        <w:rPr>
          <w:rFonts w:eastAsiaTheme="minorEastAsia"/>
          <w:lang w:val="en-US" w:eastAsia="zh-CN"/>
        </w:rPr>
      </w:pPr>
    </w:p>
    <w:p w:rsidR="007536BA" w:rsidRPr="001660E0" w:rsidRDefault="007536BA" w:rsidP="005B3E65">
      <w:pPr>
        <w:rPr>
          <w:rFonts w:eastAsiaTheme="minorEastAsia"/>
          <w:lang w:val="en-US" w:eastAsia="zh-CN"/>
        </w:rPr>
      </w:pPr>
    </w:p>
    <w:p w:rsidR="004669E7" w:rsidRDefault="004669E7" w:rsidP="004669E7">
      <w:pPr>
        <w:pStyle w:val="Seagull2Heading3"/>
        <w:rPr>
          <w:lang w:val="en-US"/>
        </w:rPr>
      </w:pPr>
      <w:bookmarkStart w:id="25" w:name="_Toc295741946"/>
      <w:r>
        <w:rPr>
          <w:rFonts w:hint="eastAsia"/>
          <w:lang w:val="en-US"/>
        </w:rPr>
        <w:t>文档访问服务</w:t>
      </w:r>
      <w:bookmarkEnd w:id="25"/>
    </w:p>
    <w:p w:rsidR="004669E7" w:rsidRDefault="004669E7" w:rsidP="004669E7">
      <w:pPr>
        <w:pStyle w:val="Seagull2Heading4"/>
        <w:rPr>
          <w:lang w:val="en-US"/>
        </w:rPr>
      </w:pPr>
      <w:r>
        <w:rPr>
          <w:rFonts w:hint="eastAsia"/>
          <w:lang w:val="en-US"/>
        </w:rPr>
        <w:t>概要</w:t>
      </w:r>
    </w:p>
    <w:p w:rsidR="008F6EF3" w:rsidRDefault="000D5E85" w:rsidP="008F6EF3">
      <w:pPr>
        <w:rPr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文档访问服务，</w:t>
      </w:r>
      <w:r>
        <w:rPr>
          <w:rFonts w:eastAsiaTheme="minorEastAsia" w:hint="eastAsia"/>
          <w:lang w:val="en-US" w:eastAsia="zh-CN"/>
        </w:rPr>
        <w:t>主要为要访问企业服务总线的调用者提供文档访问的调用接口。</w:t>
      </w:r>
    </w:p>
    <w:p w:rsidR="004669E7" w:rsidRDefault="004669E7" w:rsidP="004669E7">
      <w:pPr>
        <w:pStyle w:val="Seagull2Heading4"/>
        <w:rPr>
          <w:lang w:val="en-US"/>
        </w:rPr>
      </w:pPr>
      <w:r>
        <w:rPr>
          <w:rFonts w:hint="eastAsia"/>
          <w:lang w:val="en-US"/>
        </w:rPr>
        <w:t>依赖（或有）</w:t>
      </w:r>
    </w:p>
    <w:p w:rsidR="004669E7" w:rsidRDefault="004669E7" w:rsidP="004669E7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Server Client Object Modal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>客户端对象模型。</w:t>
      </w:r>
    </w:p>
    <w:p w:rsidR="004669E7" w:rsidRPr="00783F79" w:rsidRDefault="004669E7" w:rsidP="004669E7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Search Web Service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>搜索</w:t>
      </w:r>
      <w:r>
        <w:rPr>
          <w:rFonts w:eastAsiaTheme="minorEastAsia" w:hint="eastAsia"/>
          <w:lang w:val="en-US" w:eastAsia="zh-CN"/>
        </w:rPr>
        <w:t>Web</w:t>
      </w:r>
      <w:r>
        <w:rPr>
          <w:rFonts w:eastAsiaTheme="minorEastAsia" w:hint="eastAsia"/>
          <w:lang w:val="en-US" w:eastAsia="zh-CN"/>
        </w:rPr>
        <w:t>服务。</w:t>
      </w:r>
    </w:p>
    <w:p w:rsidR="004669E7" w:rsidRDefault="004669E7" w:rsidP="004669E7">
      <w:pPr>
        <w:pStyle w:val="Seagull2Heading4"/>
        <w:rPr>
          <w:lang w:val="en-US"/>
        </w:rPr>
      </w:pPr>
      <w:r>
        <w:rPr>
          <w:rFonts w:hint="eastAsia"/>
          <w:lang w:val="en-US"/>
        </w:rPr>
        <w:t>组件设计图</w:t>
      </w:r>
    </w:p>
    <w:p w:rsidR="006F7987" w:rsidRDefault="006F7987" w:rsidP="0045287F">
      <w:pPr>
        <w:rPr>
          <w:rFonts w:asciiTheme="minorEastAsia" w:eastAsiaTheme="minorEastAsia" w:hAnsiTheme="minorEastAsia"/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文档库</w:t>
      </w:r>
      <w:proofErr w:type="spellStart"/>
      <w:r w:rsidR="00F40DE4">
        <w:rPr>
          <w:rFonts w:asciiTheme="minorEastAsia" w:eastAsiaTheme="minorEastAsia" w:hAnsiTheme="minorEastAsia" w:hint="eastAsia"/>
          <w:lang w:val="en-US" w:eastAsia="zh-CN"/>
        </w:rPr>
        <w:t>Caml</w:t>
      </w:r>
      <w:proofErr w:type="spellEnd"/>
      <w:r>
        <w:rPr>
          <w:rFonts w:asciiTheme="minorEastAsia" w:eastAsiaTheme="minorEastAsia" w:hAnsiTheme="minorEastAsia" w:hint="eastAsia"/>
          <w:lang w:val="en-US" w:eastAsia="zh-CN"/>
        </w:rPr>
        <w:t>查询模型类设计图</w:t>
      </w:r>
    </w:p>
    <w:p w:rsidR="00F40DE4" w:rsidRDefault="005B0D38" w:rsidP="0045287F">
      <w:pPr>
        <w:rPr>
          <w:rFonts w:asciiTheme="minorEastAsia" w:eastAsiaTheme="minorEastAsia" w:hAnsiTheme="minorEastAsia"/>
          <w:lang w:val="en-US" w:eastAsia="zh-CN"/>
        </w:rPr>
      </w:pPr>
      <w:r>
        <w:object w:dxaOrig="11616" w:dyaOrig="13348">
          <v:shape id="_x0000_i1029" type="#_x0000_t75" style="width:450pt;height:517.5pt" o:ole="">
            <v:imagedata r:id="rId50" o:title=""/>
          </v:shape>
          <o:OLEObject Type="Embed" ProgID="Visio.Drawing.11" ShapeID="_x0000_i1029" DrawAspect="Content" ObjectID="_1385476159" r:id="rId51"/>
        </w:object>
      </w:r>
    </w:p>
    <w:p w:rsidR="00F40DE4" w:rsidRDefault="00F40DE4" w:rsidP="0045287F">
      <w:pPr>
        <w:rPr>
          <w:rFonts w:asciiTheme="minorEastAsia" w:eastAsiaTheme="minorEastAsia" w:hAnsiTheme="minorEastAsia"/>
          <w:lang w:val="en-US" w:eastAsia="zh-CN"/>
        </w:rPr>
      </w:pPr>
    </w:p>
    <w:p w:rsidR="006F7987" w:rsidRDefault="006F7987" w:rsidP="0045287F">
      <w:pPr>
        <w:rPr>
          <w:lang w:val="en-US"/>
        </w:rPr>
      </w:pPr>
    </w:p>
    <w:p w:rsidR="004669E7" w:rsidRDefault="004669E7" w:rsidP="004669E7">
      <w:pPr>
        <w:pStyle w:val="Seagull2Heading4"/>
        <w:rPr>
          <w:lang w:val="en-US"/>
        </w:rPr>
      </w:pPr>
      <w:r>
        <w:rPr>
          <w:rFonts w:hint="eastAsia"/>
          <w:lang w:val="en-US"/>
        </w:rPr>
        <w:t>功能描述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99"/>
        <w:gridCol w:w="4199"/>
      </w:tblGrid>
      <w:tr w:rsidR="00DA748E" w:rsidTr="0076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DA748E" w:rsidRDefault="00DA748E" w:rsidP="0045287F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功能名称</w:t>
            </w:r>
          </w:p>
        </w:tc>
        <w:tc>
          <w:tcPr>
            <w:tcW w:w="4199" w:type="dxa"/>
          </w:tcPr>
          <w:p w:rsidR="00DA748E" w:rsidRDefault="00DA748E" w:rsidP="0045287F">
            <w:pPr>
              <w:pStyle w:val="a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功能描述</w:t>
            </w:r>
          </w:p>
        </w:tc>
      </w:tr>
      <w:tr w:rsidR="00DA748E" w:rsidTr="0076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DA748E" w:rsidRDefault="00DA748E" w:rsidP="0045287F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属性查询</w:t>
            </w:r>
          </w:p>
        </w:tc>
        <w:tc>
          <w:tcPr>
            <w:tcW w:w="4199" w:type="dxa"/>
          </w:tcPr>
          <w:p w:rsidR="00DA748E" w:rsidRDefault="00DA748E" w:rsidP="0045287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按照属性进行文件的查找</w:t>
            </w:r>
          </w:p>
        </w:tc>
      </w:tr>
      <w:tr w:rsidR="00DA748E" w:rsidTr="007674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9" w:type="dxa"/>
          </w:tcPr>
          <w:p w:rsidR="00DA748E" w:rsidRPr="00DA748E" w:rsidRDefault="00DA748E" w:rsidP="0045287F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关键字查询</w:t>
            </w:r>
          </w:p>
        </w:tc>
        <w:tc>
          <w:tcPr>
            <w:tcW w:w="4199" w:type="dxa"/>
          </w:tcPr>
          <w:p w:rsidR="00DA748E" w:rsidRDefault="00DA748E" w:rsidP="0045287F">
            <w:pPr>
              <w:pStyle w:val="a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按照关键字查询文件</w:t>
            </w:r>
          </w:p>
        </w:tc>
      </w:tr>
    </w:tbl>
    <w:p w:rsidR="0045287F" w:rsidRDefault="0045287F" w:rsidP="0045287F">
      <w:pPr>
        <w:pStyle w:val="aa"/>
        <w:rPr>
          <w:lang w:val="en-US"/>
        </w:rPr>
      </w:pPr>
    </w:p>
    <w:p w:rsidR="0045287F" w:rsidRDefault="0045287F" w:rsidP="0045287F">
      <w:pPr>
        <w:rPr>
          <w:lang w:val="en-US"/>
        </w:rPr>
      </w:pPr>
    </w:p>
    <w:p w:rsidR="004669E7" w:rsidRDefault="004669E7" w:rsidP="004669E7">
      <w:pPr>
        <w:pStyle w:val="Seagull2Heading4"/>
        <w:rPr>
          <w:lang w:val="en-US"/>
        </w:rPr>
      </w:pPr>
      <w:r>
        <w:rPr>
          <w:rFonts w:hint="eastAsia"/>
          <w:lang w:val="en-US"/>
        </w:rPr>
        <w:t>接口定义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3"/>
        <w:gridCol w:w="4535"/>
      </w:tblGrid>
      <w:tr w:rsidR="00722942" w:rsidTr="006B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942" w:rsidRDefault="00617E8C" w:rsidP="004669E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</w:t>
            </w:r>
            <w:r w:rsidR="00722942">
              <w:rPr>
                <w:rFonts w:eastAsiaTheme="minorEastAsia" w:hint="eastAsia"/>
                <w:lang w:val="en-US" w:eastAsia="zh-CN"/>
              </w:rPr>
              <w:t>名称：</w:t>
            </w:r>
            <w:hyperlink r:id="rId52" w:history="1">
              <w:r w:rsidR="00E025DE">
                <w:rPr>
                  <w:rStyle w:val="ad"/>
                </w:rPr>
                <w:t>DCMQueryDocByField</w:t>
              </w:r>
            </w:hyperlink>
          </w:p>
        </w:tc>
        <w:tc>
          <w:tcPr>
            <w:tcW w:w="4535" w:type="dxa"/>
          </w:tcPr>
          <w:p w:rsidR="00722942" w:rsidRPr="00E025DE" w:rsidRDefault="00722942" w:rsidP="00466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 w:rsidR="00E025DE">
              <w:rPr>
                <w:rFonts w:asciiTheme="minorEastAsia" w:eastAsiaTheme="minorEastAsia" w:hAnsiTheme="minorEastAsia" w:hint="eastAsia"/>
                <w:lang w:val="en-US" w:eastAsia="zh-CN"/>
              </w:rPr>
              <w:t>属性查询(通过字段集合)</w:t>
            </w:r>
          </w:p>
        </w:tc>
      </w:tr>
      <w:tr w:rsidR="00722942" w:rsidTr="006B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942" w:rsidRDefault="00722942" w:rsidP="004669E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35" w:type="dxa"/>
          </w:tcPr>
          <w:p w:rsidR="00722942" w:rsidRDefault="006B42DB" w:rsidP="0046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722942" w:rsidTr="006B42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942" w:rsidRPr="006B42DB" w:rsidRDefault="006B42DB" w:rsidP="004669E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F</w:t>
            </w:r>
            <w:r>
              <w:rPr>
                <w:rFonts w:eastAsiaTheme="minorEastAsia" w:hint="eastAsia"/>
                <w:lang w:val="en-US" w:eastAsia="zh-CN"/>
              </w:rPr>
              <w:t>ields(</w:t>
            </w:r>
            <w:hyperlink r:id="rId53" w:history="1">
              <w:r>
                <w:rPr>
                  <w:rStyle w:val="ad"/>
                </w:rPr>
                <w:t>BaseCollection</w:t>
              </w:r>
            </w:hyperlink>
            <w:r>
              <w:t>&lt;</w:t>
            </w:r>
            <w:hyperlink r:id="rId54" w:history="1">
              <w:r>
                <w:rPr>
                  <w:rStyle w:val="ad"/>
                </w:rPr>
                <w:t>DCTFileField</w:t>
              </w:r>
            </w:hyperlink>
            <w:r>
              <w:t>&gt;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4535" w:type="dxa"/>
          </w:tcPr>
          <w:p w:rsidR="00722942" w:rsidRDefault="006B42DB" w:rsidP="004669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字段集合</w:t>
            </w:r>
          </w:p>
        </w:tc>
      </w:tr>
      <w:tr w:rsidR="00722942" w:rsidTr="006B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942" w:rsidRDefault="00722942" w:rsidP="004669E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35" w:type="dxa"/>
          </w:tcPr>
          <w:p w:rsidR="00722942" w:rsidRDefault="00722942" w:rsidP="0046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722942" w:rsidTr="006B42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942" w:rsidRDefault="006B42DB" w:rsidP="004669E7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35" w:type="dxa"/>
          </w:tcPr>
          <w:p w:rsidR="00722942" w:rsidRDefault="006B42DB" w:rsidP="004669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6B42DB" w:rsidTr="006B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6B42DB" w:rsidRDefault="00987516" w:rsidP="004669E7">
            <w:pPr>
              <w:rPr>
                <w:rFonts w:eastAsiaTheme="minorEastAsia"/>
                <w:lang w:val="en-US" w:eastAsia="zh-CN"/>
              </w:rPr>
            </w:pPr>
            <w:hyperlink r:id="rId55" w:history="1">
              <w:r w:rsidR="006B42DB">
                <w:rPr>
                  <w:rStyle w:val="ad"/>
                </w:rPr>
                <w:t>BaseCollection</w:t>
              </w:r>
            </w:hyperlink>
            <w:r w:rsidR="006B42DB">
              <w:t>&lt;</w:t>
            </w:r>
            <w:hyperlink r:id="rId56" w:history="1">
              <w:r w:rsidR="006B42DB">
                <w:rPr>
                  <w:rStyle w:val="ad"/>
                </w:rPr>
                <w:t>DCTFile</w:t>
              </w:r>
            </w:hyperlink>
            <w:r w:rsidR="006B42DB">
              <w:t>&gt;</w:t>
            </w:r>
          </w:p>
        </w:tc>
        <w:tc>
          <w:tcPr>
            <w:tcW w:w="4535" w:type="dxa"/>
          </w:tcPr>
          <w:p w:rsidR="006B42DB" w:rsidRDefault="006B42DB" w:rsidP="0046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文件信息集合</w:t>
            </w:r>
          </w:p>
        </w:tc>
      </w:tr>
    </w:tbl>
    <w:p w:rsidR="004669E7" w:rsidRDefault="004669E7" w:rsidP="004669E7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0"/>
        <w:gridCol w:w="4548"/>
      </w:tblGrid>
      <w:tr w:rsidR="00E025DE" w:rsidTr="004C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E025DE" w:rsidRDefault="00E025DE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hyperlink r:id="rId57" w:history="1">
              <w:r>
                <w:rPr>
                  <w:rStyle w:val="ad"/>
                </w:rPr>
                <w:t>DCMQueryDocByCaml</w:t>
              </w:r>
            </w:hyperlink>
          </w:p>
        </w:tc>
        <w:tc>
          <w:tcPr>
            <w:tcW w:w="4548" w:type="dxa"/>
          </w:tcPr>
          <w:p w:rsidR="00E025DE" w:rsidRPr="00E025DE" w:rsidRDefault="00E025DE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属性查询(通过查询串)</w:t>
            </w:r>
          </w:p>
        </w:tc>
      </w:tr>
      <w:tr w:rsidR="00E025DE" w:rsidTr="004C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E025DE" w:rsidRDefault="00E025DE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48" w:type="dxa"/>
          </w:tcPr>
          <w:p w:rsidR="00E025DE" w:rsidRDefault="004C2C78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E025DE" w:rsidTr="004C2C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E025DE" w:rsidRPr="004C2C78" w:rsidRDefault="004C2C78" w:rsidP="004D6CFE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</w:rPr>
              <w:t>camlText</w:t>
            </w:r>
            <w:proofErr w:type="spellEnd"/>
            <w:r>
              <w:rPr>
                <w:rStyle w:val="parameter"/>
                <w:rFonts w:eastAsiaTheme="minorEastAsia" w:hint="eastAsia"/>
                <w:lang w:eastAsia="zh-CN"/>
              </w:rPr>
              <w:t>(string)</w:t>
            </w:r>
          </w:p>
        </w:tc>
        <w:tc>
          <w:tcPr>
            <w:tcW w:w="4548" w:type="dxa"/>
          </w:tcPr>
          <w:p w:rsidR="00E025DE" w:rsidRDefault="004C2C78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查询字符串</w:t>
            </w:r>
          </w:p>
        </w:tc>
      </w:tr>
      <w:tr w:rsidR="00E025DE" w:rsidTr="004C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E025DE" w:rsidRDefault="00E025DE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48" w:type="dxa"/>
          </w:tcPr>
          <w:p w:rsidR="00E025DE" w:rsidRDefault="00E025DE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E025DE" w:rsidTr="004C2C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E025DE" w:rsidRDefault="004C2C78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类型</w:t>
            </w:r>
          </w:p>
        </w:tc>
        <w:tc>
          <w:tcPr>
            <w:tcW w:w="4548" w:type="dxa"/>
          </w:tcPr>
          <w:p w:rsidR="00E025DE" w:rsidRDefault="004C2C78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</w:t>
            </w:r>
          </w:p>
        </w:tc>
      </w:tr>
      <w:tr w:rsidR="004C2C78" w:rsidTr="004C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</w:tcPr>
          <w:p w:rsidR="004C2C78" w:rsidRDefault="00987516" w:rsidP="004D6CFE">
            <w:pPr>
              <w:rPr>
                <w:rFonts w:eastAsiaTheme="minorEastAsia"/>
                <w:lang w:val="en-US" w:eastAsia="zh-CN"/>
              </w:rPr>
            </w:pPr>
            <w:hyperlink r:id="rId58" w:history="1">
              <w:r w:rsidR="004C2C78">
                <w:rPr>
                  <w:rStyle w:val="ad"/>
                </w:rPr>
                <w:t>BaseCollection</w:t>
              </w:r>
            </w:hyperlink>
            <w:r w:rsidR="004C2C78">
              <w:t>&lt;</w:t>
            </w:r>
            <w:hyperlink r:id="rId59" w:history="1">
              <w:r w:rsidR="004C2C78">
                <w:rPr>
                  <w:rStyle w:val="ad"/>
                </w:rPr>
                <w:t>DCTFile</w:t>
              </w:r>
            </w:hyperlink>
            <w:r w:rsidR="004C2C78">
              <w:t>&gt;</w:t>
            </w:r>
          </w:p>
        </w:tc>
        <w:tc>
          <w:tcPr>
            <w:tcW w:w="4548" w:type="dxa"/>
          </w:tcPr>
          <w:p w:rsidR="004C2C78" w:rsidRDefault="004C2C78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文件信息集合</w:t>
            </w:r>
          </w:p>
        </w:tc>
      </w:tr>
    </w:tbl>
    <w:p w:rsidR="00E025DE" w:rsidRDefault="00E025DE" w:rsidP="004669E7">
      <w:pPr>
        <w:rPr>
          <w:rFonts w:eastAsiaTheme="minorEastAsia"/>
          <w:lang w:val="en-US" w:eastAsia="zh-CN"/>
        </w:rPr>
      </w:pPr>
    </w:p>
    <w:p w:rsidR="00E025DE" w:rsidRDefault="00E025DE" w:rsidP="004669E7">
      <w:pPr>
        <w:rPr>
          <w:rFonts w:eastAsiaTheme="minorEastAsia"/>
          <w:lang w:val="en-US"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7"/>
        <w:gridCol w:w="4551"/>
      </w:tblGrid>
      <w:tr w:rsidR="00E025DE" w:rsidTr="0089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025DE" w:rsidRDefault="00E025DE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hyperlink r:id="rId60" w:history="1">
              <w:r>
                <w:rPr>
                  <w:rStyle w:val="ad"/>
                </w:rPr>
                <w:t>DCMSearchDoc</w:t>
              </w:r>
            </w:hyperlink>
          </w:p>
        </w:tc>
        <w:tc>
          <w:tcPr>
            <w:tcW w:w="4551" w:type="dxa"/>
          </w:tcPr>
          <w:p w:rsidR="00E025DE" w:rsidRDefault="00E025DE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关键字查询</w:t>
            </w:r>
          </w:p>
        </w:tc>
      </w:tr>
      <w:tr w:rsidR="00E025DE" w:rsidTr="00895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025DE" w:rsidRDefault="00E025DE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51" w:type="dxa"/>
          </w:tcPr>
          <w:p w:rsidR="00E025DE" w:rsidRDefault="00E025DE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E025DE" w:rsidTr="00895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025DE" w:rsidRDefault="008955EE" w:rsidP="004D6CFE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keyWords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>(string[])</w:t>
            </w:r>
          </w:p>
        </w:tc>
        <w:tc>
          <w:tcPr>
            <w:tcW w:w="4551" w:type="dxa"/>
          </w:tcPr>
          <w:p w:rsidR="00E025DE" w:rsidRDefault="008955EE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关键字集合</w:t>
            </w:r>
          </w:p>
        </w:tc>
      </w:tr>
      <w:tr w:rsidR="00E025DE" w:rsidTr="00895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025DE" w:rsidRDefault="00E025DE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51" w:type="dxa"/>
          </w:tcPr>
          <w:p w:rsidR="00E025DE" w:rsidRDefault="00E025DE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E025DE" w:rsidTr="00895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025DE" w:rsidRDefault="00987516" w:rsidP="004D6CFE">
            <w:pPr>
              <w:rPr>
                <w:rFonts w:eastAsiaTheme="minorEastAsia"/>
                <w:lang w:val="en-US" w:eastAsia="zh-CN"/>
              </w:rPr>
            </w:pPr>
            <w:hyperlink r:id="rId61" w:history="1">
              <w:r w:rsidR="008955EE">
                <w:rPr>
                  <w:rStyle w:val="ad"/>
                </w:rPr>
                <w:t>BaseCollection</w:t>
              </w:r>
            </w:hyperlink>
            <w:r w:rsidR="008955EE">
              <w:t>&lt;</w:t>
            </w:r>
            <w:hyperlink r:id="rId62" w:history="1">
              <w:r w:rsidR="008955EE">
                <w:rPr>
                  <w:rStyle w:val="ad"/>
                </w:rPr>
                <w:t>DCTFile</w:t>
              </w:r>
            </w:hyperlink>
            <w:r w:rsidR="008955EE">
              <w:t>&gt;</w:t>
            </w:r>
          </w:p>
        </w:tc>
        <w:tc>
          <w:tcPr>
            <w:tcW w:w="4551" w:type="dxa"/>
          </w:tcPr>
          <w:p w:rsidR="00E025DE" w:rsidRDefault="008955EE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文件信息集合</w:t>
            </w:r>
          </w:p>
        </w:tc>
      </w:tr>
    </w:tbl>
    <w:p w:rsidR="00E025DE" w:rsidRDefault="00E025DE" w:rsidP="004669E7">
      <w:pPr>
        <w:rPr>
          <w:rFonts w:eastAsiaTheme="minorEastAsia"/>
          <w:lang w:val="en-US" w:eastAsia="zh-CN"/>
        </w:rPr>
      </w:pPr>
    </w:p>
    <w:p w:rsidR="009E063E" w:rsidRDefault="009E063E" w:rsidP="009E063E">
      <w:pPr>
        <w:pStyle w:val="Seagull2Heading3"/>
        <w:rPr>
          <w:lang w:val="en-US"/>
        </w:rPr>
      </w:pPr>
      <w:bookmarkStart w:id="26" w:name="_Toc295741947"/>
      <w:r>
        <w:rPr>
          <w:rFonts w:hint="eastAsia"/>
          <w:lang w:val="en-US"/>
        </w:rPr>
        <w:t>文档生成服务</w:t>
      </w:r>
      <w:bookmarkEnd w:id="26"/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概要</w:t>
      </w:r>
    </w:p>
    <w:p w:rsidR="008F6EF3" w:rsidRPr="00FF29B0" w:rsidRDefault="00FF29B0" w:rsidP="008F6EF3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文档生成服务，主要为要访问企业服务总线的调用者提供文档生成的调用接口。</w:t>
      </w: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依赖（或有）</w:t>
      </w:r>
    </w:p>
    <w:p w:rsidR="009E063E" w:rsidRDefault="009E063E" w:rsidP="009E063E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Server Client Object Modal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>客户端对象模型。</w:t>
      </w:r>
    </w:p>
    <w:p w:rsidR="009E063E" w:rsidRDefault="009E063E" w:rsidP="009E063E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Search Web Service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>搜索</w:t>
      </w:r>
      <w:r>
        <w:rPr>
          <w:rFonts w:eastAsiaTheme="minorEastAsia" w:hint="eastAsia"/>
          <w:lang w:val="en-US" w:eastAsia="zh-CN"/>
        </w:rPr>
        <w:t>Web</w:t>
      </w:r>
      <w:r>
        <w:rPr>
          <w:rFonts w:eastAsiaTheme="minorEastAsia" w:hint="eastAsia"/>
          <w:lang w:val="en-US" w:eastAsia="zh-CN"/>
        </w:rPr>
        <w:t>服务。</w:t>
      </w:r>
    </w:p>
    <w:p w:rsidR="00BA20E4" w:rsidRPr="00783F79" w:rsidRDefault="00BA20E4" w:rsidP="009E063E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Microsoft Office Open Xml SDK</w:t>
      </w:r>
      <w:r>
        <w:rPr>
          <w:rFonts w:eastAsiaTheme="minorEastAsia" w:hint="eastAsia"/>
          <w:lang w:val="en-US" w:eastAsia="zh-CN"/>
        </w:rPr>
        <w:t>：</w:t>
      </w:r>
      <w:r>
        <w:rPr>
          <w:rFonts w:eastAsiaTheme="minorEastAsia" w:hint="eastAsia"/>
          <w:lang w:val="en-US" w:eastAsia="zh-CN"/>
        </w:rPr>
        <w:t>Office Open Xml</w:t>
      </w:r>
      <w:r>
        <w:rPr>
          <w:rFonts w:eastAsiaTheme="minorEastAsia" w:hint="eastAsia"/>
          <w:lang w:val="en-US" w:eastAsia="zh-CN"/>
        </w:rPr>
        <w:t>开发工具包。</w:t>
      </w: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lastRenderedPageBreak/>
        <w:t>组件设计图</w:t>
      </w:r>
    </w:p>
    <w:p w:rsidR="007D64C5" w:rsidRDefault="007D64C5" w:rsidP="007D64C5">
      <w:pPr>
        <w:rPr>
          <w:lang w:val="en-US"/>
        </w:rPr>
      </w:pPr>
      <w:r>
        <w:rPr>
          <w:rFonts w:asciiTheme="minorEastAsia" w:eastAsiaTheme="minorEastAsia" w:hAnsiTheme="minorEastAsia" w:hint="eastAsia"/>
          <w:lang w:val="en-US" w:eastAsia="zh-CN"/>
        </w:rPr>
        <w:t>本组件的类图如下：</w:t>
      </w:r>
    </w:p>
    <w:p w:rsidR="0045287F" w:rsidRDefault="007D64C5" w:rsidP="0045287F">
      <w:pPr>
        <w:rPr>
          <w:lang w:val="en-US"/>
        </w:rPr>
      </w:pPr>
      <w:r>
        <w:object w:dxaOrig="11277" w:dyaOrig="10627">
          <v:shape id="_x0000_i1030" type="#_x0000_t75" style="width:450pt;height:423.75pt" o:ole="">
            <v:imagedata r:id="rId63" o:title=""/>
          </v:shape>
          <o:OLEObject Type="Embed" ProgID="Visio.Drawing.11" ShapeID="_x0000_i1030" DrawAspect="Content" ObjectID="_1385476160" r:id="rId64"/>
        </w:object>
      </w: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功能描述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9"/>
        <w:gridCol w:w="4559"/>
      </w:tblGrid>
      <w:tr w:rsidR="000F032A" w:rsidTr="000F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0F032A" w:rsidRDefault="000F032A" w:rsidP="000F032A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</w:t>
            </w:r>
          </w:p>
        </w:tc>
        <w:tc>
          <w:tcPr>
            <w:tcW w:w="4610" w:type="dxa"/>
          </w:tcPr>
          <w:p w:rsidR="000F032A" w:rsidRDefault="000F032A" w:rsidP="000F0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功能描述</w:t>
            </w:r>
          </w:p>
        </w:tc>
      </w:tr>
      <w:tr w:rsidR="000F032A" w:rsidTr="000F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0F032A" w:rsidRDefault="000F032A" w:rsidP="000F032A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生成文档</w:t>
            </w:r>
          </w:p>
        </w:tc>
        <w:tc>
          <w:tcPr>
            <w:tcW w:w="4610" w:type="dxa"/>
          </w:tcPr>
          <w:p w:rsidR="000F032A" w:rsidRDefault="000F032A" w:rsidP="000F0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根据传入的数据套用模板生成文档</w:t>
            </w:r>
          </w:p>
        </w:tc>
      </w:tr>
      <w:tr w:rsidR="000F032A" w:rsidTr="000F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0F032A" w:rsidRDefault="000F032A" w:rsidP="000F032A">
            <w:pPr>
              <w:rPr>
                <w:rFonts w:eastAsiaTheme="minorEastAsia"/>
                <w:lang w:val="en-US" w:eastAsia="zh-CN"/>
              </w:rPr>
            </w:pPr>
          </w:p>
        </w:tc>
        <w:tc>
          <w:tcPr>
            <w:tcW w:w="4610" w:type="dxa"/>
          </w:tcPr>
          <w:p w:rsidR="000F032A" w:rsidRDefault="000F032A" w:rsidP="000F03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</w:tbl>
    <w:p w:rsidR="0045287F" w:rsidRPr="000F032A" w:rsidRDefault="0045287F" w:rsidP="000F032A">
      <w:pPr>
        <w:rPr>
          <w:rFonts w:eastAsiaTheme="minorEastAsia"/>
          <w:lang w:val="en-US" w:eastAsia="zh-CN"/>
        </w:rPr>
      </w:pPr>
    </w:p>
    <w:p w:rsidR="0045287F" w:rsidRDefault="0045287F" w:rsidP="0045287F">
      <w:pPr>
        <w:rPr>
          <w:lang w:val="en-US" w:eastAsia="zh-CN"/>
        </w:rPr>
      </w:pP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接口定义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7"/>
        <w:gridCol w:w="4551"/>
      </w:tblGrid>
      <w:tr w:rsidR="00EE2AB6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E2AB6" w:rsidRDefault="00EE2AB6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hyperlink r:id="rId65" w:history="1">
              <w:r>
                <w:rPr>
                  <w:rStyle w:val="ad"/>
                </w:rPr>
                <w:t>DCMBuildDocument</w:t>
              </w:r>
            </w:hyperlink>
          </w:p>
        </w:tc>
        <w:tc>
          <w:tcPr>
            <w:tcW w:w="4551" w:type="dxa"/>
          </w:tcPr>
          <w:p w:rsidR="00EE2AB6" w:rsidRDefault="00EE2AB6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含义：生成文档</w:t>
            </w:r>
          </w:p>
        </w:tc>
      </w:tr>
      <w:tr w:rsidR="00EE2AB6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E2AB6" w:rsidRDefault="00EE2AB6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51" w:type="dxa"/>
          </w:tcPr>
          <w:p w:rsidR="00EE2AB6" w:rsidRDefault="00EE2AB6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EE2AB6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E2AB6" w:rsidRDefault="00EE2AB6" w:rsidP="004D6CFE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Style w:val="parameter"/>
              </w:rPr>
              <w:lastRenderedPageBreak/>
              <w:t>templateUri</w:t>
            </w:r>
            <w:proofErr w:type="spellEnd"/>
            <w:r w:rsidR="0063729D">
              <w:rPr>
                <w:rStyle w:val="parameter"/>
                <w:rFonts w:ascii="宋体" w:eastAsia="宋体" w:hAnsi="宋体" w:cs="宋体" w:hint="eastAsia"/>
                <w:lang w:eastAsia="zh-CN"/>
              </w:rPr>
              <w:t>（string</w:t>
            </w:r>
            <w:r w:rsidR="0063729D">
              <w:rPr>
                <w:rStyle w:val="parameter"/>
                <w:rFonts w:ascii="宋体" w:eastAsia="宋体" w:hAnsi="宋体" w:cs="宋体"/>
                <w:lang w:eastAsia="zh-CN"/>
              </w:rPr>
              <w:t>）</w:t>
            </w:r>
          </w:p>
        </w:tc>
        <w:tc>
          <w:tcPr>
            <w:tcW w:w="4551" w:type="dxa"/>
          </w:tcPr>
          <w:p w:rsidR="00EE2AB6" w:rsidRDefault="00EE2AB6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模板文件的路径</w:t>
            </w:r>
          </w:p>
        </w:tc>
      </w:tr>
      <w:tr w:rsidR="0063729D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63729D" w:rsidRDefault="0063729D" w:rsidP="004D6CFE">
            <w:pPr>
              <w:rPr>
                <w:rStyle w:val="parameter"/>
              </w:rPr>
            </w:pPr>
            <w:proofErr w:type="spellStart"/>
            <w:r>
              <w:rPr>
                <w:rStyle w:val="parameter"/>
              </w:rPr>
              <w:t>wordData</w:t>
            </w:r>
            <w:proofErr w:type="spellEnd"/>
            <w:r>
              <w:rPr>
                <w:rStyle w:val="parameter"/>
                <w:rFonts w:asciiTheme="minorEastAsia" w:eastAsiaTheme="minorEastAsia" w:hAnsiTheme="minorEastAsia" w:hint="eastAsia"/>
                <w:lang w:eastAsia="zh-CN"/>
              </w:rPr>
              <w:t>（</w:t>
            </w:r>
            <w:hyperlink r:id="rId66" w:history="1">
              <w:r>
                <w:rPr>
                  <w:rStyle w:val="ad"/>
                </w:rPr>
                <w:t>DCTWordDataObject</w:t>
              </w:r>
            </w:hyperlink>
            <w:r>
              <w:rPr>
                <w:rFonts w:ascii="宋体" w:eastAsia="宋体" w:hAnsi="宋体" w:cs="宋体" w:hint="eastAsia"/>
                <w:lang w:eastAsia="zh-CN"/>
              </w:rPr>
              <w:t>）</w:t>
            </w:r>
          </w:p>
        </w:tc>
        <w:tc>
          <w:tcPr>
            <w:tcW w:w="4551" w:type="dxa"/>
          </w:tcPr>
          <w:p w:rsidR="0063729D" w:rsidRDefault="0063729D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要填入模板的数据</w:t>
            </w:r>
          </w:p>
        </w:tc>
      </w:tr>
      <w:tr w:rsidR="00EE2AB6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E2AB6" w:rsidRDefault="00EE2AB6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返回值：</w:t>
            </w:r>
          </w:p>
        </w:tc>
        <w:tc>
          <w:tcPr>
            <w:tcW w:w="4551" w:type="dxa"/>
          </w:tcPr>
          <w:p w:rsidR="00EE2AB6" w:rsidRDefault="00EE2AB6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EE2AB6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EE2AB6" w:rsidRPr="007A40EA" w:rsidRDefault="007A40EA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eastAsia="zh-CN"/>
              </w:rPr>
              <w:t>B</w:t>
            </w:r>
            <w:r>
              <w:rPr>
                <w:rFonts w:eastAsiaTheme="minorEastAsia" w:hint="eastAsia"/>
                <w:lang w:eastAsia="zh-CN"/>
              </w:rPr>
              <w:t>yte[]</w:t>
            </w:r>
          </w:p>
        </w:tc>
        <w:tc>
          <w:tcPr>
            <w:tcW w:w="4551" w:type="dxa"/>
          </w:tcPr>
          <w:p w:rsidR="00EE2AB6" w:rsidRDefault="007A40EA" w:rsidP="007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生成的文档内容</w:t>
            </w:r>
          </w:p>
        </w:tc>
      </w:tr>
    </w:tbl>
    <w:p w:rsidR="009E063E" w:rsidRDefault="009E063E" w:rsidP="004669E7">
      <w:pPr>
        <w:rPr>
          <w:rFonts w:eastAsiaTheme="minorEastAsia"/>
          <w:lang w:val="en-US" w:eastAsia="zh-CN"/>
        </w:rPr>
      </w:pPr>
    </w:p>
    <w:p w:rsidR="009E063E" w:rsidRDefault="009E063E" w:rsidP="009E063E">
      <w:pPr>
        <w:pStyle w:val="Seagull2Heading3"/>
        <w:rPr>
          <w:lang w:val="en-US"/>
        </w:rPr>
      </w:pPr>
      <w:bookmarkStart w:id="27" w:name="_Toc295741948"/>
      <w:r>
        <w:rPr>
          <w:rFonts w:hint="eastAsia"/>
          <w:lang w:val="en-US"/>
        </w:rPr>
        <w:t>文档数据采集服务</w:t>
      </w:r>
      <w:bookmarkEnd w:id="27"/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概要</w:t>
      </w:r>
    </w:p>
    <w:p w:rsidR="008F6EF3" w:rsidRDefault="00FF29B0" w:rsidP="008F6EF3">
      <w:pPr>
        <w:rPr>
          <w:lang w:val="en-US" w:eastAsia="zh-CN"/>
        </w:rPr>
      </w:pPr>
      <w:r>
        <w:rPr>
          <w:rFonts w:asciiTheme="minorEastAsia" w:eastAsiaTheme="minorEastAsia" w:hAnsiTheme="minorEastAsia" w:hint="eastAsia"/>
          <w:lang w:val="en-US" w:eastAsia="zh-CN"/>
        </w:rPr>
        <w:t>文档数据采集服务，</w:t>
      </w:r>
      <w:r>
        <w:rPr>
          <w:rFonts w:eastAsiaTheme="minorEastAsia" w:hint="eastAsia"/>
          <w:lang w:val="en-US" w:eastAsia="zh-CN"/>
        </w:rPr>
        <w:t>主要为要访问企业服务总线的调用者提供文档采集的调用接口。</w:t>
      </w: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依赖（或有）</w:t>
      </w:r>
    </w:p>
    <w:p w:rsidR="009E063E" w:rsidRDefault="009E063E" w:rsidP="009E063E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Server Client Object Modal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>客户端对象模型。</w:t>
      </w:r>
    </w:p>
    <w:p w:rsidR="009E063E" w:rsidRDefault="009E063E" w:rsidP="009E063E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Search Web Service</w:t>
      </w:r>
      <w:r>
        <w:rPr>
          <w:rFonts w:eastAsiaTheme="minorEastAsia" w:hint="eastAsia"/>
          <w:lang w:val="en-US" w:eastAsia="zh-CN"/>
        </w:rPr>
        <w:t>：</w:t>
      </w:r>
      <w:proofErr w:type="spellStart"/>
      <w:r>
        <w:rPr>
          <w:rFonts w:eastAsiaTheme="minorEastAsia" w:hint="eastAsia"/>
          <w:lang w:val="en-US" w:eastAsia="zh-CN"/>
        </w:rPr>
        <w:t>Sharepoint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>搜索</w:t>
      </w:r>
      <w:r>
        <w:rPr>
          <w:rFonts w:eastAsiaTheme="minorEastAsia" w:hint="eastAsia"/>
          <w:lang w:val="en-US" w:eastAsia="zh-CN"/>
        </w:rPr>
        <w:t>Web</w:t>
      </w:r>
      <w:r>
        <w:rPr>
          <w:rFonts w:eastAsiaTheme="minorEastAsia" w:hint="eastAsia"/>
          <w:lang w:val="en-US" w:eastAsia="zh-CN"/>
        </w:rPr>
        <w:t>服务。</w:t>
      </w:r>
    </w:p>
    <w:p w:rsidR="00BA20E4" w:rsidRPr="00783F79" w:rsidRDefault="00BA20E4" w:rsidP="009E063E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Microsoft Office Open Xml SDK</w:t>
      </w:r>
      <w:r>
        <w:rPr>
          <w:rFonts w:eastAsiaTheme="minorEastAsia" w:hint="eastAsia"/>
          <w:lang w:val="en-US" w:eastAsia="zh-CN"/>
        </w:rPr>
        <w:t>：</w:t>
      </w:r>
      <w:r>
        <w:rPr>
          <w:rFonts w:eastAsiaTheme="minorEastAsia" w:hint="eastAsia"/>
          <w:lang w:val="en-US" w:eastAsia="zh-CN"/>
        </w:rPr>
        <w:t>Office Open Xml</w:t>
      </w:r>
      <w:r>
        <w:rPr>
          <w:rFonts w:eastAsiaTheme="minorEastAsia" w:hint="eastAsia"/>
          <w:lang w:val="en-US" w:eastAsia="zh-CN"/>
        </w:rPr>
        <w:t>开发工具包。</w:t>
      </w: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lastRenderedPageBreak/>
        <w:t>组件设计图</w:t>
      </w:r>
    </w:p>
    <w:p w:rsidR="0045287F" w:rsidRDefault="006404C1" w:rsidP="0045287F">
      <w:pPr>
        <w:rPr>
          <w:lang w:val="en-US"/>
        </w:rPr>
      </w:pPr>
      <w:r>
        <w:object w:dxaOrig="11277" w:dyaOrig="10627">
          <v:shape id="_x0000_i1031" type="#_x0000_t75" style="width:450pt;height:423.75pt" o:ole="">
            <v:imagedata r:id="rId63" o:title=""/>
          </v:shape>
          <o:OLEObject Type="Embed" ProgID="Visio.Drawing.11" ShapeID="_x0000_i1031" DrawAspect="Content" ObjectID="_1385476161" r:id="rId67"/>
        </w:object>
      </w: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功能描述</w:t>
      </w:r>
    </w:p>
    <w:tbl>
      <w:tblPr>
        <w:tblStyle w:val="a5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189"/>
        <w:gridCol w:w="4209"/>
      </w:tblGrid>
      <w:tr w:rsidR="00F92A93" w:rsidTr="00220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B823CE" w:rsidRDefault="00B823CE" w:rsidP="00220C7F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</w:t>
            </w:r>
          </w:p>
        </w:tc>
        <w:tc>
          <w:tcPr>
            <w:tcW w:w="4610" w:type="dxa"/>
          </w:tcPr>
          <w:p w:rsidR="00B823CE" w:rsidRDefault="00B823CE" w:rsidP="0045287F">
            <w:pPr>
              <w:pStyle w:val="a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功能描述</w:t>
            </w:r>
          </w:p>
        </w:tc>
      </w:tr>
      <w:tr w:rsidR="00F92A93" w:rsidTr="00220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B823CE" w:rsidRDefault="00F92A93" w:rsidP="0045287F">
            <w:pPr>
              <w:pStyle w:val="aa"/>
              <w:ind w:left="0"/>
              <w:rPr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数据采集</w:t>
            </w:r>
          </w:p>
        </w:tc>
        <w:tc>
          <w:tcPr>
            <w:tcW w:w="4610" w:type="dxa"/>
          </w:tcPr>
          <w:p w:rsidR="00B823CE" w:rsidRDefault="00F92A93" w:rsidP="0045287F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根据传入的文档，生成数据</w:t>
            </w:r>
          </w:p>
        </w:tc>
      </w:tr>
      <w:tr w:rsidR="00F92A93" w:rsidTr="00220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B823CE" w:rsidRDefault="00B823CE" w:rsidP="0045287F">
            <w:pPr>
              <w:pStyle w:val="aa"/>
              <w:ind w:left="0"/>
              <w:rPr>
                <w:lang w:val="en-US" w:eastAsia="zh-CN"/>
              </w:rPr>
            </w:pPr>
          </w:p>
        </w:tc>
        <w:tc>
          <w:tcPr>
            <w:tcW w:w="4610" w:type="dxa"/>
          </w:tcPr>
          <w:p w:rsidR="00B823CE" w:rsidRDefault="00B823CE" w:rsidP="0045287F">
            <w:pPr>
              <w:pStyle w:val="a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</w:p>
        </w:tc>
      </w:tr>
    </w:tbl>
    <w:p w:rsidR="0045287F" w:rsidRDefault="0045287F" w:rsidP="0045287F">
      <w:pPr>
        <w:pStyle w:val="aa"/>
        <w:rPr>
          <w:lang w:val="en-US" w:eastAsia="zh-CN"/>
        </w:rPr>
      </w:pPr>
    </w:p>
    <w:p w:rsidR="0045287F" w:rsidRDefault="0045287F" w:rsidP="0045287F">
      <w:pPr>
        <w:rPr>
          <w:lang w:val="en-US" w:eastAsia="zh-CN"/>
        </w:rPr>
      </w:pPr>
    </w:p>
    <w:p w:rsidR="009E063E" w:rsidRDefault="009E063E" w:rsidP="009E063E">
      <w:pPr>
        <w:pStyle w:val="Seagull2Heading4"/>
        <w:rPr>
          <w:lang w:val="en-US"/>
        </w:rPr>
      </w:pPr>
      <w:r>
        <w:rPr>
          <w:rFonts w:hint="eastAsia"/>
          <w:lang w:val="en-US"/>
        </w:rPr>
        <w:t>接口定义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7"/>
        <w:gridCol w:w="4551"/>
      </w:tblGrid>
      <w:tr w:rsidR="003E4C62" w:rsidTr="004D6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3E4C62" w:rsidRPr="003E4C62" w:rsidRDefault="003E4C62" w:rsidP="003E4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Theme="minorEastAsia" w:hAnsi="NSimSun" w:cs="NSimSun"/>
                <w:sz w:val="19"/>
                <w:szCs w:val="19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方法名称：</w:t>
            </w: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DCMAnalyze</w:t>
            </w:r>
            <w:proofErr w:type="spellEnd"/>
          </w:p>
        </w:tc>
        <w:tc>
          <w:tcPr>
            <w:tcW w:w="4551" w:type="dxa"/>
          </w:tcPr>
          <w:p w:rsidR="003E4C62" w:rsidRDefault="003E4C62" w:rsidP="004D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含义：</w:t>
            </w: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数据采集</w:t>
            </w:r>
          </w:p>
        </w:tc>
      </w:tr>
      <w:tr w:rsidR="003E4C62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3E4C62" w:rsidRDefault="003E4C62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参数：</w:t>
            </w:r>
          </w:p>
        </w:tc>
        <w:tc>
          <w:tcPr>
            <w:tcW w:w="4551" w:type="dxa"/>
          </w:tcPr>
          <w:p w:rsidR="003E4C62" w:rsidRDefault="003E4C62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E4C62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3E4C62" w:rsidRPr="003E4C62" w:rsidRDefault="003E4C62" w:rsidP="003E4C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</w:pPr>
            <w:proofErr w:type="spellStart"/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wordFileContent</w:t>
            </w:r>
            <w:proofErr w:type="spellEnd"/>
            <w:r>
              <w:rPr>
                <w:rStyle w:val="parameter"/>
                <w:rFonts w:ascii="宋体" w:eastAsia="宋体" w:hAnsi="宋体" w:cs="宋体" w:hint="eastAsia"/>
                <w:lang w:eastAsia="zh-CN"/>
              </w:rPr>
              <w:t>（</w:t>
            </w:r>
            <w:r>
              <w:rPr>
                <w:rFonts w:ascii="NSimSun" w:eastAsia="MS Mincho" w:hAnsi="NSimSun" w:cs="NSimSun"/>
                <w:color w:val="0000FF"/>
                <w:sz w:val="19"/>
                <w:szCs w:val="19"/>
                <w:lang w:val="en-US" w:eastAsia="en-AU"/>
              </w:rPr>
              <w:t>byte</w:t>
            </w:r>
            <w:r>
              <w:rPr>
                <w:rFonts w:ascii="NSimSun" w:eastAsia="MS Mincho" w:hAnsi="NSimSun" w:cs="NSimSun"/>
                <w:sz w:val="19"/>
                <w:szCs w:val="19"/>
                <w:lang w:val="en-US" w:eastAsia="en-AU"/>
              </w:rPr>
              <w:t>[]</w:t>
            </w:r>
            <w:r>
              <w:rPr>
                <w:rStyle w:val="parameter"/>
                <w:rFonts w:ascii="宋体" w:eastAsia="宋体" w:hAnsi="宋体" w:cs="宋体"/>
                <w:lang w:eastAsia="zh-CN"/>
              </w:rPr>
              <w:t>）</w:t>
            </w:r>
          </w:p>
        </w:tc>
        <w:tc>
          <w:tcPr>
            <w:tcW w:w="4551" w:type="dxa"/>
          </w:tcPr>
          <w:p w:rsidR="003E4C62" w:rsidRDefault="003E4C62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要采集数据的文档内容</w:t>
            </w:r>
          </w:p>
        </w:tc>
      </w:tr>
      <w:tr w:rsidR="003E4C62" w:rsidTr="004D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3E4C62" w:rsidRDefault="003E4C62" w:rsidP="004D6CFE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lastRenderedPageBreak/>
              <w:t>返回值：</w:t>
            </w:r>
          </w:p>
        </w:tc>
        <w:tc>
          <w:tcPr>
            <w:tcW w:w="4551" w:type="dxa"/>
          </w:tcPr>
          <w:p w:rsidR="003E4C62" w:rsidRDefault="003E4C62" w:rsidP="004D6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</w:p>
        </w:tc>
      </w:tr>
      <w:tr w:rsidR="003E4C62" w:rsidTr="004D6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7" w:type="dxa"/>
          </w:tcPr>
          <w:p w:rsidR="003E4C62" w:rsidRPr="007A40EA" w:rsidRDefault="00987516" w:rsidP="004D6CFE">
            <w:pPr>
              <w:rPr>
                <w:rFonts w:eastAsiaTheme="minorEastAsia"/>
                <w:lang w:val="en-US" w:eastAsia="zh-CN"/>
              </w:rPr>
            </w:pPr>
            <w:hyperlink r:id="rId68" w:history="1">
              <w:r w:rsidR="003E4C62">
                <w:rPr>
                  <w:rStyle w:val="ad"/>
                </w:rPr>
                <w:t>DCTWordDataObject</w:t>
              </w:r>
            </w:hyperlink>
          </w:p>
        </w:tc>
        <w:tc>
          <w:tcPr>
            <w:tcW w:w="4551" w:type="dxa"/>
          </w:tcPr>
          <w:p w:rsidR="003E4C62" w:rsidRDefault="003E4C62" w:rsidP="004D6C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采集的数据</w:t>
            </w:r>
          </w:p>
        </w:tc>
      </w:tr>
    </w:tbl>
    <w:p w:rsidR="009E063E" w:rsidRDefault="009E063E" w:rsidP="004669E7">
      <w:pPr>
        <w:rPr>
          <w:rFonts w:eastAsiaTheme="minorEastAsia"/>
          <w:lang w:val="en-US" w:eastAsia="zh-CN"/>
        </w:rPr>
      </w:pPr>
    </w:p>
    <w:p w:rsidR="00F953BD" w:rsidRPr="004669E7" w:rsidRDefault="00F953BD" w:rsidP="004669E7">
      <w:pPr>
        <w:rPr>
          <w:rFonts w:eastAsiaTheme="minorEastAsia"/>
          <w:lang w:val="en-US" w:eastAsia="zh-CN"/>
        </w:rPr>
      </w:pPr>
    </w:p>
    <w:p w:rsidR="00DD07DF" w:rsidRDefault="00DD07DF" w:rsidP="005B6443">
      <w:pPr>
        <w:pStyle w:val="Seagull2Heading1"/>
        <w:rPr>
          <w:lang w:val="en-US" w:eastAsia="zh-CN"/>
        </w:rPr>
      </w:pPr>
      <w:bookmarkStart w:id="28" w:name="_Toc295741949"/>
      <w:r>
        <w:rPr>
          <w:rFonts w:hint="eastAsia"/>
          <w:lang w:val="en-US" w:eastAsia="zh-CN"/>
        </w:rPr>
        <w:t>部署</w:t>
      </w:r>
      <w:r w:rsidR="00A315B1">
        <w:rPr>
          <w:rFonts w:hint="eastAsia"/>
          <w:lang w:val="en-US" w:eastAsia="zh-CN"/>
        </w:rPr>
        <w:t>（可能需要放到技术手册范本里）</w:t>
      </w:r>
      <w:bookmarkEnd w:id="28"/>
    </w:p>
    <w:p w:rsidR="00DD07DF" w:rsidRDefault="00DD07DF" w:rsidP="00DD07DF">
      <w:pPr>
        <w:pStyle w:val="Seagull2Heading2"/>
        <w:rPr>
          <w:lang w:val="en-US" w:eastAsia="zh-CN"/>
        </w:rPr>
      </w:pPr>
      <w:bookmarkStart w:id="29" w:name="_Toc295741950"/>
      <w:r>
        <w:rPr>
          <w:rFonts w:hint="eastAsia"/>
          <w:lang w:val="en-US" w:eastAsia="zh-CN"/>
        </w:rPr>
        <w:t>硬件环境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0"/>
        <w:gridCol w:w="2280"/>
        <w:gridCol w:w="2280"/>
      </w:tblGrid>
      <w:tr w:rsidR="008C78BE" w:rsidTr="008C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:rsidR="008C78BE" w:rsidRDefault="008C78BE" w:rsidP="00CE08F9">
            <w:pPr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环境类型</w:t>
            </w:r>
          </w:p>
        </w:tc>
        <w:tc>
          <w:tcPr>
            <w:tcW w:w="2280" w:type="dxa"/>
          </w:tcPr>
          <w:p w:rsidR="008C78BE" w:rsidRDefault="008C78BE" w:rsidP="00CE0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服务器地址</w:t>
            </w:r>
          </w:p>
        </w:tc>
        <w:tc>
          <w:tcPr>
            <w:tcW w:w="2280" w:type="dxa"/>
          </w:tcPr>
          <w:p w:rsidR="008C78BE" w:rsidRDefault="008C78BE" w:rsidP="00CE0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服务器角色</w:t>
            </w:r>
          </w:p>
        </w:tc>
      </w:tr>
      <w:tr w:rsidR="00481BAE" w:rsidTr="008C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:rsidR="00481BAE" w:rsidRDefault="00481BAE" w:rsidP="00CE08F9">
            <w:pPr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测试</w:t>
            </w:r>
          </w:p>
        </w:tc>
        <w:tc>
          <w:tcPr>
            <w:tcW w:w="2280" w:type="dxa"/>
          </w:tcPr>
          <w:p w:rsidR="00481BAE" w:rsidRDefault="002D725B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2D725B">
              <w:rPr>
                <w:lang w:val="en-US" w:eastAsia="zh-CN"/>
              </w:rPr>
              <w:t>10.0.9.90</w:t>
            </w:r>
          </w:p>
        </w:tc>
        <w:tc>
          <w:tcPr>
            <w:tcW w:w="2280" w:type="dxa"/>
          </w:tcPr>
          <w:p w:rsidR="00481BAE" w:rsidRDefault="00481BAE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数据库服务器</w:t>
            </w:r>
          </w:p>
        </w:tc>
      </w:tr>
      <w:tr w:rsidR="00481BAE" w:rsidTr="008C7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:rsidR="00481BAE" w:rsidRDefault="00481BAE" w:rsidP="00CE08F9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:rsidR="00481BAE" w:rsidRPr="002C6EF2" w:rsidRDefault="002D725B" w:rsidP="00CE0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 w:rsidRPr="002D725B">
              <w:rPr>
                <w:rFonts w:eastAsiaTheme="minorEastAsia"/>
                <w:lang w:val="en-US" w:eastAsia="zh-CN"/>
              </w:rPr>
              <w:t>10.0.9.90</w:t>
            </w:r>
          </w:p>
        </w:tc>
        <w:tc>
          <w:tcPr>
            <w:tcW w:w="2280" w:type="dxa"/>
          </w:tcPr>
          <w:p w:rsidR="00481BAE" w:rsidRDefault="00481BAE" w:rsidP="00CE0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Moss</w:t>
            </w:r>
            <w:r>
              <w:rPr>
                <w:rFonts w:eastAsiaTheme="minorEastAsia" w:hint="eastAsia"/>
                <w:lang w:val="en-US" w:eastAsia="zh-CN"/>
              </w:rPr>
              <w:t>前端服务器</w:t>
            </w:r>
          </w:p>
        </w:tc>
      </w:tr>
      <w:tr w:rsidR="00481BAE" w:rsidTr="008C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:rsidR="00481BAE" w:rsidRDefault="00481BAE" w:rsidP="00CE08F9">
            <w:pPr>
              <w:rPr>
                <w:lang w:val="en-US" w:eastAsia="zh-CN"/>
              </w:rPr>
            </w:pPr>
          </w:p>
        </w:tc>
        <w:tc>
          <w:tcPr>
            <w:tcW w:w="2280" w:type="dxa"/>
          </w:tcPr>
          <w:p w:rsidR="00481BAE" w:rsidRDefault="002D725B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2D725B">
              <w:rPr>
                <w:lang w:val="en-US" w:eastAsia="zh-CN"/>
              </w:rPr>
              <w:t>10.0.9.90</w:t>
            </w:r>
          </w:p>
        </w:tc>
        <w:tc>
          <w:tcPr>
            <w:tcW w:w="2280" w:type="dxa"/>
          </w:tcPr>
          <w:p w:rsidR="00481BAE" w:rsidRDefault="00481BAE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asciiTheme="minorEastAsia" w:eastAsiaTheme="minorEastAsia" w:hAnsiTheme="minorEastAsia" w:hint="eastAsia"/>
                <w:lang w:val="en-US" w:eastAsia="zh-CN"/>
              </w:rPr>
              <w:t>文档中心服务</w:t>
            </w:r>
          </w:p>
        </w:tc>
      </w:tr>
    </w:tbl>
    <w:p w:rsidR="00CE08F9" w:rsidRDefault="00CE08F9" w:rsidP="00CE08F9">
      <w:pPr>
        <w:rPr>
          <w:lang w:val="en-US" w:eastAsia="zh-CN"/>
        </w:rPr>
      </w:pPr>
    </w:p>
    <w:p w:rsidR="00DD07DF" w:rsidRDefault="00DD07DF" w:rsidP="00DD07DF">
      <w:pPr>
        <w:pStyle w:val="Seagull2Heading2"/>
        <w:rPr>
          <w:lang w:val="en-US" w:eastAsia="zh-CN"/>
        </w:rPr>
      </w:pPr>
      <w:bookmarkStart w:id="30" w:name="_Toc295741951"/>
      <w:r>
        <w:rPr>
          <w:rFonts w:hint="eastAsia"/>
          <w:lang w:val="en-US" w:eastAsia="zh-CN"/>
        </w:rPr>
        <w:t>软件环境</w:t>
      </w:r>
      <w:bookmarkEnd w:id="3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2"/>
        <w:gridCol w:w="4556"/>
      </w:tblGrid>
      <w:tr w:rsidR="00192120" w:rsidTr="00192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92120" w:rsidRDefault="00192120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软件产品</w:t>
            </w:r>
          </w:p>
        </w:tc>
        <w:tc>
          <w:tcPr>
            <w:tcW w:w="4610" w:type="dxa"/>
          </w:tcPr>
          <w:p w:rsidR="00192120" w:rsidRDefault="00192120" w:rsidP="00CE0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用途</w:t>
            </w:r>
          </w:p>
        </w:tc>
      </w:tr>
      <w:tr w:rsidR="00192120" w:rsidTr="0019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92120" w:rsidRDefault="00192120" w:rsidP="00CE08F9">
            <w:pPr>
              <w:rPr>
                <w:rFonts w:eastAsiaTheme="minorEastAsia"/>
                <w:lang w:val="en-US" w:eastAsia="zh-CN"/>
              </w:rPr>
            </w:pPr>
            <w:proofErr w:type="spellStart"/>
            <w:r>
              <w:rPr>
                <w:rFonts w:eastAsiaTheme="minorEastAsia" w:hint="eastAsia"/>
                <w:lang w:val="en-US" w:eastAsia="zh-CN"/>
              </w:rPr>
              <w:t>Sql</w:t>
            </w:r>
            <w:proofErr w:type="spellEnd"/>
            <w:r>
              <w:rPr>
                <w:rFonts w:eastAsiaTheme="minorEastAsia" w:hint="eastAsia"/>
                <w:lang w:val="en-US" w:eastAsia="zh-CN"/>
              </w:rPr>
              <w:t xml:space="preserve"> Server 2008</w:t>
            </w:r>
          </w:p>
        </w:tc>
        <w:tc>
          <w:tcPr>
            <w:tcW w:w="4610" w:type="dxa"/>
          </w:tcPr>
          <w:p w:rsidR="00192120" w:rsidRDefault="00192120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Moss</w:t>
            </w:r>
            <w:r>
              <w:rPr>
                <w:rFonts w:eastAsiaTheme="minorEastAsia" w:hint="eastAsia"/>
                <w:lang w:val="en-US" w:eastAsia="zh-CN"/>
              </w:rPr>
              <w:t>数据库</w:t>
            </w:r>
          </w:p>
        </w:tc>
      </w:tr>
      <w:tr w:rsidR="00192120" w:rsidTr="001921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92120" w:rsidRDefault="00192120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Moss 2010</w:t>
            </w:r>
          </w:p>
        </w:tc>
        <w:tc>
          <w:tcPr>
            <w:tcW w:w="4610" w:type="dxa"/>
          </w:tcPr>
          <w:p w:rsidR="00192120" w:rsidRDefault="00192120" w:rsidP="00CE0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文档中心</w:t>
            </w:r>
            <w:r w:rsidR="00DD3BD9">
              <w:rPr>
                <w:rFonts w:eastAsiaTheme="minorEastAsia" w:hint="eastAsia"/>
                <w:lang w:val="en-US" w:eastAsia="zh-CN"/>
              </w:rPr>
              <w:t>服务</w:t>
            </w:r>
            <w:r>
              <w:rPr>
                <w:rFonts w:eastAsiaTheme="minorEastAsia" w:hint="eastAsia"/>
                <w:lang w:val="en-US" w:eastAsia="zh-CN"/>
              </w:rPr>
              <w:t>的底层支持套件</w:t>
            </w:r>
          </w:p>
        </w:tc>
      </w:tr>
      <w:tr w:rsidR="00DD3BD9" w:rsidTr="00192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DD3BD9" w:rsidRDefault="00DD3BD9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Document Center Service</w:t>
            </w:r>
          </w:p>
        </w:tc>
        <w:tc>
          <w:tcPr>
            <w:tcW w:w="4610" w:type="dxa"/>
          </w:tcPr>
          <w:p w:rsidR="00DD3BD9" w:rsidRDefault="00DD3BD9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文档中心服务</w:t>
            </w:r>
          </w:p>
        </w:tc>
      </w:tr>
    </w:tbl>
    <w:p w:rsidR="00CE08F9" w:rsidRDefault="00CE08F9" w:rsidP="00CE08F9">
      <w:pPr>
        <w:rPr>
          <w:rFonts w:eastAsiaTheme="minorEastAsia"/>
          <w:lang w:val="en-US" w:eastAsia="zh-CN"/>
        </w:rPr>
      </w:pPr>
    </w:p>
    <w:p w:rsidR="007E7247" w:rsidRPr="007E7247" w:rsidRDefault="007E7247" w:rsidP="00CE08F9">
      <w:pPr>
        <w:rPr>
          <w:rFonts w:eastAsiaTheme="minorEastAsia"/>
          <w:lang w:val="en-US" w:eastAsia="zh-CN"/>
        </w:rPr>
      </w:pPr>
    </w:p>
    <w:p w:rsidR="00DD07DF" w:rsidRDefault="00DD07DF" w:rsidP="00DD07DF">
      <w:pPr>
        <w:pStyle w:val="Seagull2Heading2"/>
        <w:rPr>
          <w:lang w:val="en-US" w:eastAsia="zh-CN"/>
        </w:rPr>
      </w:pPr>
      <w:bookmarkStart w:id="31" w:name="_Toc295741952"/>
      <w:r>
        <w:rPr>
          <w:rFonts w:hint="eastAsia"/>
          <w:lang w:val="en-US" w:eastAsia="zh-CN"/>
        </w:rPr>
        <w:t>配置</w:t>
      </w:r>
      <w:bookmarkEnd w:id="31"/>
    </w:p>
    <w:p w:rsidR="00CE08F9" w:rsidRDefault="00021D79" w:rsidP="00CE08F9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文档中心服务包括如下配置项：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0"/>
        <w:gridCol w:w="4558"/>
      </w:tblGrid>
      <w:tr w:rsidR="009B031C" w:rsidTr="001C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C3A3E" w:rsidRDefault="001C3A3E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配置名称</w:t>
            </w:r>
          </w:p>
        </w:tc>
        <w:tc>
          <w:tcPr>
            <w:tcW w:w="4610" w:type="dxa"/>
          </w:tcPr>
          <w:p w:rsidR="001C3A3E" w:rsidRDefault="001C3A3E" w:rsidP="00CE0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说明</w:t>
            </w:r>
          </w:p>
        </w:tc>
      </w:tr>
      <w:tr w:rsidR="009B031C" w:rsidTr="001C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C3A3E" w:rsidRDefault="001C3A3E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Moss</w:t>
            </w:r>
            <w:r>
              <w:rPr>
                <w:rFonts w:eastAsiaTheme="minorEastAsia" w:hint="eastAsia"/>
                <w:lang w:val="en-US" w:eastAsia="zh-CN"/>
              </w:rPr>
              <w:t>网站集地址</w:t>
            </w:r>
          </w:p>
        </w:tc>
        <w:tc>
          <w:tcPr>
            <w:tcW w:w="4610" w:type="dxa"/>
          </w:tcPr>
          <w:p w:rsidR="001C3A3E" w:rsidRDefault="001C3A3E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用于定义文档中心将数据存到哪个网站集中</w:t>
            </w:r>
          </w:p>
        </w:tc>
      </w:tr>
      <w:tr w:rsidR="009B031C" w:rsidTr="001C3A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C3A3E" w:rsidRDefault="009B031C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Moss</w:t>
            </w:r>
            <w:r>
              <w:rPr>
                <w:rFonts w:eastAsiaTheme="minorEastAsia" w:hint="eastAsia"/>
                <w:lang w:val="en-US" w:eastAsia="zh-CN"/>
              </w:rPr>
              <w:t>文档库的名称</w:t>
            </w:r>
          </w:p>
        </w:tc>
        <w:tc>
          <w:tcPr>
            <w:tcW w:w="4610" w:type="dxa"/>
          </w:tcPr>
          <w:p w:rsidR="001C3A3E" w:rsidRDefault="009B031C" w:rsidP="00CE0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用于定义文档中心将数据存到哪个文档库中</w:t>
            </w:r>
          </w:p>
        </w:tc>
      </w:tr>
      <w:tr w:rsidR="009B031C" w:rsidTr="001C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C3A3E" w:rsidRDefault="009B031C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用户名</w:t>
            </w:r>
          </w:p>
        </w:tc>
        <w:tc>
          <w:tcPr>
            <w:tcW w:w="4610" w:type="dxa"/>
          </w:tcPr>
          <w:p w:rsidR="001C3A3E" w:rsidRDefault="009B031C" w:rsidP="00CE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文档中心使用此用户获取对于文档库的最大权限</w:t>
            </w:r>
          </w:p>
        </w:tc>
      </w:tr>
      <w:tr w:rsidR="009B031C" w:rsidTr="001C3A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0" w:type="dxa"/>
          </w:tcPr>
          <w:p w:rsidR="001C3A3E" w:rsidRDefault="009B031C" w:rsidP="00CE08F9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密码</w:t>
            </w:r>
          </w:p>
        </w:tc>
        <w:tc>
          <w:tcPr>
            <w:tcW w:w="4610" w:type="dxa"/>
          </w:tcPr>
          <w:p w:rsidR="001C3A3E" w:rsidRDefault="009B031C" w:rsidP="00CE08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用户的密码</w:t>
            </w:r>
          </w:p>
        </w:tc>
      </w:tr>
    </w:tbl>
    <w:p w:rsidR="00021D79" w:rsidRDefault="00021D79" w:rsidP="00CE08F9">
      <w:pPr>
        <w:rPr>
          <w:rFonts w:eastAsiaTheme="minorEastAsia"/>
          <w:lang w:val="en-US" w:eastAsia="zh-CN"/>
        </w:rPr>
      </w:pPr>
    </w:p>
    <w:p w:rsidR="007E7247" w:rsidRPr="007E7247" w:rsidRDefault="007E7247" w:rsidP="00CE08F9">
      <w:pPr>
        <w:rPr>
          <w:rFonts w:eastAsiaTheme="minorEastAsia"/>
          <w:lang w:val="en-US" w:eastAsia="zh-CN"/>
        </w:rPr>
      </w:pPr>
    </w:p>
    <w:p w:rsidR="00DD07DF" w:rsidRDefault="00DD07DF" w:rsidP="00DD07DF">
      <w:pPr>
        <w:pStyle w:val="Seagull2Heading2"/>
        <w:rPr>
          <w:lang w:val="en-US" w:eastAsia="zh-CN"/>
        </w:rPr>
      </w:pPr>
      <w:bookmarkStart w:id="32" w:name="_Toc295741953"/>
      <w:r>
        <w:rPr>
          <w:rFonts w:hint="eastAsia"/>
          <w:lang w:val="en-US" w:eastAsia="zh-CN"/>
        </w:rPr>
        <w:lastRenderedPageBreak/>
        <w:t>数据迁移</w:t>
      </w:r>
      <w:bookmarkEnd w:id="32"/>
    </w:p>
    <w:p w:rsidR="00CE08F9" w:rsidRDefault="0073024A" w:rsidP="00CE08F9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对文档库进行数据迁移，可以采取备份和还原文档库的方式。即在迁移的源</w:t>
      </w:r>
      <w:proofErr w:type="gramStart"/>
      <w:r>
        <w:rPr>
          <w:rFonts w:eastAsiaTheme="minorEastAsia" w:hint="eastAsia"/>
          <w:lang w:val="en-US" w:eastAsia="zh-CN"/>
        </w:rPr>
        <w:t>文档库处执行</w:t>
      </w:r>
      <w:proofErr w:type="gramEnd"/>
      <w:r>
        <w:rPr>
          <w:rFonts w:eastAsiaTheme="minorEastAsia" w:hint="eastAsia"/>
          <w:lang w:val="en-US" w:eastAsia="zh-CN"/>
        </w:rPr>
        <w:t>备份，然后再迁移的目标</w:t>
      </w:r>
      <w:proofErr w:type="gramStart"/>
      <w:r>
        <w:rPr>
          <w:rFonts w:eastAsiaTheme="minorEastAsia" w:hint="eastAsia"/>
          <w:lang w:val="en-US" w:eastAsia="zh-CN"/>
        </w:rPr>
        <w:t>文档库处执行</w:t>
      </w:r>
      <w:proofErr w:type="gramEnd"/>
      <w:r>
        <w:rPr>
          <w:rFonts w:eastAsiaTheme="minorEastAsia" w:hint="eastAsia"/>
          <w:lang w:val="en-US" w:eastAsia="zh-CN"/>
        </w:rPr>
        <w:t>还原。</w:t>
      </w:r>
    </w:p>
    <w:p w:rsidR="0073024A" w:rsidRDefault="009F55B9" w:rsidP="00CE08F9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备份命令如下：</w:t>
      </w:r>
    </w:p>
    <w:p w:rsidR="009F55B9" w:rsidRDefault="009F55B9" w:rsidP="00CE08F9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S</w:t>
      </w:r>
      <w:r>
        <w:rPr>
          <w:rFonts w:eastAsiaTheme="minorEastAsia" w:hint="eastAsia"/>
          <w:lang w:val="en-US" w:eastAsia="zh-CN"/>
        </w:rPr>
        <w:t>tsadm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o backup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>url:</w:t>
      </w:r>
      <w:r>
        <w:rPr>
          <w:rFonts w:eastAsiaTheme="minorEastAsia" w:hint="eastAsia"/>
          <w:lang w:val="en-US" w:eastAsia="zh-CN"/>
        </w:rPr>
        <w:t>文档</w:t>
      </w:r>
      <w:proofErr w:type="gramStart"/>
      <w:r>
        <w:rPr>
          <w:rFonts w:eastAsiaTheme="minorEastAsia" w:hint="eastAsia"/>
          <w:lang w:val="en-US" w:eastAsia="zh-CN"/>
        </w:rPr>
        <w:t>库所在</w:t>
      </w:r>
      <w:proofErr w:type="gramEnd"/>
      <w:r>
        <w:rPr>
          <w:rFonts w:eastAsiaTheme="minorEastAsia" w:hint="eastAsia"/>
          <w:lang w:val="en-US" w:eastAsia="zh-CN"/>
        </w:rPr>
        <w:t>网站集名称</w:t>
      </w:r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>filename:</w:t>
      </w:r>
      <w:r>
        <w:rPr>
          <w:rFonts w:eastAsiaTheme="minorEastAsia" w:hint="eastAsia"/>
          <w:lang w:val="en-US" w:eastAsia="zh-CN"/>
        </w:rPr>
        <w:t>备份文件的名称</w:t>
      </w:r>
    </w:p>
    <w:p w:rsidR="009F55B9" w:rsidRDefault="009F55B9" w:rsidP="00CE08F9">
      <w:pPr>
        <w:rPr>
          <w:rFonts w:eastAsiaTheme="minorEastAsia"/>
          <w:lang w:val="en-US" w:eastAsia="zh-CN"/>
        </w:rPr>
      </w:pPr>
    </w:p>
    <w:p w:rsidR="009F55B9" w:rsidRDefault="009F55B9" w:rsidP="00CE08F9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还原命令如下：</w:t>
      </w:r>
    </w:p>
    <w:p w:rsidR="009F55B9" w:rsidRDefault="009F55B9" w:rsidP="00CE08F9">
      <w:pPr>
        <w:rPr>
          <w:rFonts w:eastAsiaTheme="minorEastAsia"/>
          <w:lang w:val="en-US" w:eastAsia="zh-CN"/>
        </w:rPr>
      </w:pPr>
      <w:proofErr w:type="spellStart"/>
      <w:r>
        <w:rPr>
          <w:rFonts w:eastAsiaTheme="minorEastAsia"/>
          <w:lang w:val="en-US" w:eastAsia="zh-CN"/>
        </w:rPr>
        <w:t>S</w:t>
      </w:r>
      <w:r>
        <w:rPr>
          <w:rFonts w:eastAsiaTheme="minorEastAsia" w:hint="eastAsia"/>
          <w:lang w:val="en-US" w:eastAsia="zh-CN"/>
        </w:rPr>
        <w:t>tsadm</w:t>
      </w:r>
      <w:proofErr w:type="spellEnd"/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o restore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 xml:space="preserve">overwrite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>url:</w:t>
      </w:r>
      <w:r>
        <w:rPr>
          <w:rFonts w:eastAsiaTheme="minorEastAsia" w:hint="eastAsia"/>
          <w:lang w:val="en-US" w:eastAsia="zh-CN"/>
        </w:rPr>
        <w:t>文档</w:t>
      </w:r>
      <w:proofErr w:type="gramStart"/>
      <w:r>
        <w:rPr>
          <w:rFonts w:eastAsiaTheme="minorEastAsia" w:hint="eastAsia"/>
          <w:lang w:val="en-US" w:eastAsia="zh-CN"/>
        </w:rPr>
        <w:t>库所在</w:t>
      </w:r>
      <w:proofErr w:type="gramEnd"/>
      <w:r>
        <w:rPr>
          <w:rFonts w:eastAsiaTheme="minorEastAsia" w:hint="eastAsia"/>
          <w:lang w:val="en-US" w:eastAsia="zh-CN"/>
        </w:rPr>
        <w:t>网站集名称</w:t>
      </w:r>
      <w:r>
        <w:rPr>
          <w:rFonts w:eastAsiaTheme="minorEastAsia" w:hint="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–</w:t>
      </w:r>
      <w:r>
        <w:rPr>
          <w:rFonts w:eastAsiaTheme="minorEastAsia" w:hint="eastAsia"/>
          <w:lang w:val="en-US" w:eastAsia="zh-CN"/>
        </w:rPr>
        <w:t>filename:</w:t>
      </w:r>
      <w:r>
        <w:rPr>
          <w:rFonts w:eastAsiaTheme="minorEastAsia" w:hint="eastAsia"/>
          <w:lang w:val="en-US" w:eastAsia="zh-CN"/>
        </w:rPr>
        <w:t>备份文件的名称</w:t>
      </w:r>
    </w:p>
    <w:p w:rsidR="007E7247" w:rsidRPr="007E7247" w:rsidRDefault="007E7247" w:rsidP="00CE08F9">
      <w:pPr>
        <w:rPr>
          <w:rFonts w:eastAsiaTheme="minorEastAsia"/>
          <w:lang w:val="en-US" w:eastAsia="zh-CN"/>
        </w:rPr>
      </w:pPr>
    </w:p>
    <w:p w:rsidR="005104A7" w:rsidRDefault="005104A7" w:rsidP="00484D41">
      <w:pPr>
        <w:pStyle w:val="Seagull2Heading1"/>
        <w:rPr>
          <w:lang w:val="en-US" w:eastAsia="zh-CN"/>
        </w:rPr>
      </w:pPr>
      <w:bookmarkStart w:id="33" w:name="_Toc295741954"/>
      <w:r>
        <w:rPr>
          <w:rFonts w:hint="eastAsia"/>
          <w:lang w:val="en-US" w:eastAsia="zh-CN"/>
        </w:rPr>
        <w:t>迁移方案（或有）</w:t>
      </w:r>
      <w:bookmarkEnd w:id="33"/>
    </w:p>
    <w:p w:rsidR="00CE08F9" w:rsidRDefault="00CE08F9" w:rsidP="00CE08F9">
      <w:pPr>
        <w:rPr>
          <w:rFonts w:eastAsiaTheme="minorEastAsia"/>
          <w:lang w:val="en-US" w:eastAsia="zh-CN"/>
        </w:rPr>
      </w:pPr>
    </w:p>
    <w:p w:rsidR="007E7247" w:rsidRPr="007E7247" w:rsidRDefault="007E7247" w:rsidP="00CE08F9">
      <w:pPr>
        <w:rPr>
          <w:rFonts w:eastAsiaTheme="minorEastAsia"/>
          <w:lang w:val="en-US" w:eastAsia="zh-CN"/>
        </w:rPr>
      </w:pPr>
    </w:p>
    <w:p w:rsidR="00CE08F9" w:rsidRPr="00CE08F9" w:rsidRDefault="00484D41" w:rsidP="00CE08F9">
      <w:pPr>
        <w:pStyle w:val="Seagull2Heading1"/>
        <w:rPr>
          <w:lang w:val="en-US" w:eastAsia="zh-CN"/>
        </w:rPr>
      </w:pPr>
      <w:bookmarkStart w:id="34" w:name="_Toc295741955"/>
      <w:r>
        <w:rPr>
          <w:rFonts w:hint="eastAsia"/>
          <w:lang w:val="en-US" w:eastAsia="zh-CN"/>
        </w:rPr>
        <w:t>日志/事件</w:t>
      </w:r>
      <w:bookmarkEnd w:id="34"/>
    </w:p>
    <w:p w:rsidR="00CE08F9" w:rsidRDefault="00577719" w:rsidP="00CE08F9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文档中心会对操作人及具体操作名称生成日志。</w:t>
      </w:r>
    </w:p>
    <w:p w:rsidR="007E7247" w:rsidRPr="007E7247" w:rsidRDefault="007E7247" w:rsidP="00CE08F9">
      <w:pPr>
        <w:rPr>
          <w:rFonts w:eastAsiaTheme="minorEastAsia"/>
          <w:lang w:val="en-US" w:eastAsia="zh-CN"/>
        </w:rPr>
      </w:pPr>
    </w:p>
    <w:p w:rsidR="00CE08F9" w:rsidRPr="00CE08F9" w:rsidRDefault="008974D6" w:rsidP="00CE08F9">
      <w:pPr>
        <w:pStyle w:val="Seagull2Heading1"/>
        <w:rPr>
          <w:lang w:val="en-US" w:eastAsia="zh-CN"/>
        </w:rPr>
      </w:pPr>
      <w:bookmarkStart w:id="35" w:name="_Toc295741956"/>
      <w:r>
        <w:rPr>
          <w:rFonts w:hint="eastAsia"/>
          <w:lang w:val="en-US" w:eastAsia="zh-CN"/>
        </w:rPr>
        <w:t>安全（或有）</w:t>
      </w:r>
      <w:bookmarkEnd w:id="35"/>
    </w:p>
    <w:p w:rsidR="00CE08F9" w:rsidRDefault="00CE08F9" w:rsidP="00CE08F9">
      <w:pPr>
        <w:rPr>
          <w:rFonts w:eastAsiaTheme="minorEastAsia"/>
          <w:lang w:val="en-US" w:eastAsia="zh-CN"/>
        </w:rPr>
      </w:pPr>
    </w:p>
    <w:p w:rsidR="007E7247" w:rsidRPr="007E7247" w:rsidRDefault="007E7247" w:rsidP="00CE08F9">
      <w:pPr>
        <w:rPr>
          <w:rFonts w:eastAsiaTheme="minorEastAsia"/>
          <w:lang w:val="en-US" w:eastAsia="zh-CN"/>
        </w:rPr>
      </w:pPr>
    </w:p>
    <w:p w:rsidR="005B6443" w:rsidRPr="00F96735" w:rsidRDefault="005B6443" w:rsidP="005B6443">
      <w:pPr>
        <w:pStyle w:val="Seagull2Heading1"/>
        <w:rPr>
          <w:lang w:val="en-US" w:eastAsia="zh-CN"/>
        </w:rPr>
      </w:pPr>
      <w:bookmarkStart w:id="36" w:name="_Toc295741957"/>
      <w:r w:rsidRPr="00AC77F6">
        <w:rPr>
          <w:rFonts w:hint="eastAsia"/>
          <w:lang w:eastAsia="zh-CN"/>
        </w:rPr>
        <w:t>附录</w:t>
      </w:r>
      <w:bookmarkEnd w:id="36"/>
    </w:p>
    <w:p w:rsidR="004E573E" w:rsidRDefault="004E573E" w:rsidP="00A54B2F">
      <w:pPr>
        <w:pStyle w:val="Seagull2Normal1"/>
        <w:ind w:left="0"/>
      </w:pPr>
    </w:p>
    <w:p w:rsidR="007E7247" w:rsidRPr="004E573E" w:rsidRDefault="007E7247" w:rsidP="00A54B2F">
      <w:pPr>
        <w:pStyle w:val="Seagull2Normal1"/>
        <w:ind w:left="0"/>
      </w:pPr>
    </w:p>
    <w:sectPr w:rsidR="007E7247" w:rsidRPr="004E573E" w:rsidSect="0022249A">
      <w:headerReference w:type="default" r:id="rId69"/>
      <w:footerReference w:type="default" r:id="rId70"/>
      <w:pgSz w:w="11907" w:h="16840" w:code="9"/>
      <w:pgMar w:top="1440" w:right="1440" w:bottom="1440" w:left="1463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516" w:rsidRDefault="00987516">
      <w:r>
        <w:separator/>
      </w:r>
    </w:p>
  </w:endnote>
  <w:endnote w:type="continuationSeparator" w:id="0">
    <w:p w:rsidR="00987516" w:rsidRDefault="009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CFE" w:rsidRPr="00A045D7" w:rsidRDefault="004D6CFE" w:rsidP="005A3967">
    <w:pPr>
      <w:pStyle w:val="FooterPageNumber"/>
    </w:pPr>
    <w:r w:rsidRPr="00A045D7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C4E32">
      <w:rPr>
        <w:noProof/>
      </w:rPr>
      <w:t>4</w:t>
    </w:r>
    <w:r>
      <w:rPr>
        <w:noProof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4D6CFE" w:rsidRPr="00A045D7" w:rsidTr="005A3967">
      <w:tc>
        <w:tcPr>
          <w:tcW w:w="2088" w:type="dxa"/>
        </w:tcPr>
        <w:p w:rsidR="004D6CFE" w:rsidRPr="00A045D7" w:rsidRDefault="004D6CFE" w:rsidP="005A3967">
          <w:pPr>
            <w:pStyle w:val="a6"/>
            <w:ind w:left="-180"/>
          </w:pPr>
          <w:r>
            <w:rPr>
              <w:noProof/>
              <w:lang w:val="en-US" w:eastAsia="zh-CN"/>
            </w:rPr>
            <w:drawing>
              <wp:inline distT="0" distB="0" distL="0" distR="0" wp14:anchorId="6562D817" wp14:editId="1C08E9E3">
                <wp:extent cx="1362075" cy="285750"/>
                <wp:effectExtent l="19050" t="0" r="9525" b="0"/>
                <wp:docPr id="8" name="Picture 3" descr="Services_bL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ervices_bL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4D6CFE" w:rsidRPr="00124DD6" w:rsidRDefault="00987516" w:rsidP="005A3967">
          <w:pPr>
            <w:pStyle w:val="FooterSmall"/>
          </w:pPr>
          <w:sdt>
            <w:sdtPr>
              <w:alias w:val="Title"/>
              <w:id w:val="4440458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D6CFE">
                <w:rPr>
                  <w:rFonts w:ascii="宋体" w:eastAsia="宋体" w:hAnsi="宋体" w:cs="宋体" w:hint="eastAsia"/>
                  <w:lang w:val="en-US"/>
                </w:rPr>
                <w:t>平台级</w:t>
              </w:r>
              <w:r w:rsidR="004D6CFE">
                <w:rPr>
                  <w:lang w:val="en-US"/>
                </w:rPr>
                <w:t>SOA</w:t>
              </w:r>
              <w:r w:rsidR="004D6CFE">
                <w:rPr>
                  <w:rFonts w:ascii="宋体" w:eastAsia="宋体" w:hAnsi="宋体" w:cs="宋体" w:hint="eastAsia"/>
                  <w:lang w:val="en-US"/>
                </w:rPr>
                <w:t>服务方案</w:t>
              </w:r>
            </w:sdtContent>
          </w:sdt>
          <w:r w:rsidR="004D6CFE" w:rsidRPr="00124DD6">
            <w:t xml:space="preserve">, </w:t>
          </w:r>
          <w:sdt>
            <w:sdtPr>
              <w:alias w:val="Subject"/>
              <w:id w:val="4440458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D6CFE">
                <w:rPr>
                  <w:rFonts w:ascii="宋体" w:eastAsia="宋体" w:hAnsi="宋体" w:cs="宋体" w:hint="eastAsia"/>
                  <w:lang w:val="en-US"/>
                </w:rPr>
                <w:t>设计范本</w:t>
              </w:r>
            </w:sdtContent>
          </w:sdt>
          <w:r w:rsidR="004D6CFE" w:rsidRPr="00124DD6">
            <w:t xml:space="preserve">, Version </w:t>
          </w:r>
          <w:r>
            <w:fldChar w:fldCharType="begin"/>
          </w:r>
          <w:r>
            <w:instrText xml:space="preserve"> DOCPROPERTY  Version  \* MERGEFORMAT </w:instrText>
          </w:r>
          <w:r>
            <w:fldChar w:fldCharType="separate"/>
          </w:r>
          <w:r w:rsidR="004D6CFE">
            <w:t>.1</w:t>
          </w:r>
          <w:r>
            <w:fldChar w:fldCharType="end"/>
          </w:r>
          <w:r w:rsidR="004D6CFE" w:rsidRPr="00124DD6">
            <w:t xml:space="preserve"> </w:t>
          </w:r>
          <w:sdt>
            <w:sdtPr>
              <w:alias w:val="Document Status"/>
              <w:id w:val="44404589"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4D6CFE" w:rsidRPr="00124DD6">
                <w:t>Draft</w:t>
              </w:r>
            </w:sdtContent>
          </w:sdt>
        </w:p>
        <w:p w:rsidR="004D6CFE" w:rsidRPr="00124DD6" w:rsidRDefault="004D6CFE" w:rsidP="005A3967">
          <w:pPr>
            <w:pStyle w:val="FooterSmall"/>
          </w:pPr>
          <w:r w:rsidRPr="00124DD6">
            <w:t xml:space="preserve">Prepared by </w:t>
          </w:r>
          <w:sdt>
            <w:sdtPr>
              <w:alias w:val="Author"/>
              <w:id w:val="4440459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宋体" w:eastAsia="宋体" w:hAnsi="宋体" w:cs="宋体" w:hint="eastAsia"/>
                  <w:lang w:val="en-US"/>
                </w:rPr>
                <w:t>郑桂龙</w:t>
              </w:r>
            </w:sdtContent>
          </w:sdt>
        </w:p>
        <w:p w:rsidR="004D6CFE" w:rsidRPr="00124DD6" w:rsidRDefault="004D6CFE" w:rsidP="005A3967">
          <w:pPr>
            <w:pStyle w:val="FooterSmall"/>
          </w:pPr>
          <w:r w:rsidRPr="00124DD6">
            <w:t>"</w:t>
          </w:r>
          <w:r w:rsidR="00987516">
            <w:fldChar w:fldCharType="begin"/>
          </w:r>
          <w:r w:rsidR="00987516">
            <w:instrText xml:space="preserve"> FILENAME   \* MERGEFORMAT </w:instrText>
          </w:r>
          <w:r w:rsidR="00987516">
            <w:fldChar w:fldCharType="separate"/>
          </w:r>
          <w:r>
            <w:rPr>
              <w:rFonts w:ascii="宋体" w:eastAsia="宋体" w:hAnsi="宋体" w:cs="宋体" w:hint="eastAsia"/>
              <w:noProof/>
              <w:lang w:eastAsia="zh-CN"/>
            </w:rPr>
            <w:t>平台级SOA服务方案设计范本</w:t>
          </w:r>
          <w:r>
            <w:rPr>
              <w:noProof/>
            </w:rPr>
            <w:t>.docx</w:t>
          </w:r>
          <w:r w:rsidR="00987516">
            <w:rPr>
              <w:noProof/>
            </w:rPr>
            <w:fldChar w:fldCharType="end"/>
          </w:r>
          <w:r w:rsidRPr="00124DD6">
            <w:t xml:space="preserve">" last modified on </w:t>
          </w:r>
          <w:r>
            <w:fldChar w:fldCharType="begin"/>
          </w:r>
          <w:r>
            <w:instrText xml:space="preserve"> SAVEDATE  \@ "d MMM. yy"  \* MERGEFORMAT </w:instrText>
          </w:r>
          <w:r>
            <w:fldChar w:fldCharType="separate"/>
          </w:r>
          <w:r w:rsidR="006C4E32">
            <w:rPr>
              <w:noProof/>
            </w:rPr>
            <w:t>6 Jul. 11</w:t>
          </w:r>
          <w:r>
            <w:rPr>
              <w:noProof/>
            </w:rPr>
            <w:fldChar w:fldCharType="end"/>
          </w:r>
          <w:r w:rsidRPr="00124DD6">
            <w:t xml:space="preserve">, Rev </w:t>
          </w:r>
          <w:r w:rsidR="00987516">
            <w:fldChar w:fldCharType="begin"/>
          </w:r>
          <w:r w:rsidR="00987516">
            <w:instrText xml:space="preserve"> REVNUM   \* MERGEFORMAT </w:instrText>
          </w:r>
          <w:r w:rsidR="00987516">
            <w:fldChar w:fldCharType="separate"/>
          </w:r>
          <w:r>
            <w:rPr>
              <w:noProof/>
            </w:rPr>
            <w:t>154</w:t>
          </w:r>
          <w:r w:rsidR="00987516">
            <w:rPr>
              <w:noProof/>
            </w:rPr>
            <w:fldChar w:fldCharType="end"/>
          </w:r>
        </w:p>
      </w:tc>
    </w:tr>
  </w:tbl>
  <w:p w:rsidR="004D6CFE" w:rsidRPr="00124DD6" w:rsidRDefault="004D6CFE" w:rsidP="005A3967">
    <w:pPr>
      <w:pStyle w:val="FooterSmal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CFE" w:rsidRPr="006B44E6" w:rsidRDefault="004D6CFE" w:rsidP="006B44E6">
    <w:pPr>
      <w:pStyle w:val="a6"/>
      <w:pBdr>
        <w:top w:val="single" w:sz="4" w:space="1" w:color="auto"/>
      </w:pBdr>
      <w:jc w:val="right"/>
    </w:pPr>
    <w:r w:rsidRPr="006B44E6"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C4E32">
      <w:rPr>
        <w:noProof/>
      </w:rPr>
      <w:t>26</w:t>
    </w:r>
    <w:r>
      <w:rPr>
        <w:noProof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4D6CFE" w:rsidRPr="0014683E" w:rsidTr="00FD07E4">
      <w:tc>
        <w:tcPr>
          <w:tcW w:w="2088" w:type="dxa"/>
        </w:tcPr>
        <w:p w:rsidR="004D6CFE" w:rsidRPr="0014683E" w:rsidRDefault="004D6CFE" w:rsidP="000650F3">
          <w:pPr>
            <w:pStyle w:val="a6"/>
            <w:ind w:left="-180"/>
          </w:pPr>
          <w:r w:rsidRPr="0014683E">
            <w:rPr>
              <w:noProof/>
              <w:lang w:val="en-US" w:eastAsia="zh-CN"/>
            </w:rPr>
            <w:drawing>
              <wp:inline distT="0" distB="0" distL="0" distR="0" wp14:anchorId="544DF844" wp14:editId="4E3A1FD8">
                <wp:extent cx="1362075" cy="285750"/>
                <wp:effectExtent l="19050" t="0" r="9525" b="0"/>
                <wp:docPr id="1" name="Picture 1" descr="Services_bL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es_bL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4D6CFE" w:rsidRPr="0014683E" w:rsidRDefault="00987516" w:rsidP="005D6C3A">
          <w:pPr>
            <w:pStyle w:val="FooterSmall"/>
          </w:pPr>
          <w:sdt>
            <w:sdtPr>
              <w:alias w:val="Title"/>
              <w:id w:val="162120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D6CFE">
                <w:rPr>
                  <w:rFonts w:ascii="宋体" w:eastAsia="宋体" w:hAnsi="宋体" w:cs="宋体" w:hint="eastAsia"/>
                  <w:lang w:val="en-US"/>
                </w:rPr>
                <w:t>平台级</w:t>
              </w:r>
              <w:r w:rsidR="004D6CFE">
                <w:rPr>
                  <w:lang w:val="en-US"/>
                </w:rPr>
                <w:t>SOA</w:t>
              </w:r>
              <w:r w:rsidR="004D6CFE">
                <w:rPr>
                  <w:rFonts w:ascii="宋体" w:eastAsia="宋体" w:hAnsi="宋体" w:cs="宋体" w:hint="eastAsia"/>
                  <w:lang w:val="en-US"/>
                </w:rPr>
                <w:t>服务方案</w:t>
              </w:r>
            </w:sdtContent>
          </w:sdt>
          <w:r w:rsidR="004D6CFE" w:rsidRPr="0014683E">
            <w:t xml:space="preserve">, </w:t>
          </w:r>
          <w:sdt>
            <w:sdtPr>
              <w:alias w:val="Subject"/>
              <w:id w:val="1621203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D6CFE">
                <w:rPr>
                  <w:rFonts w:ascii="宋体" w:eastAsia="宋体" w:hAnsi="宋体" w:cs="宋体" w:hint="eastAsia"/>
                  <w:lang w:val="en-US"/>
                </w:rPr>
                <w:t>设计范本</w:t>
              </w:r>
            </w:sdtContent>
          </w:sdt>
          <w:r w:rsidR="004D6CFE" w:rsidRPr="0014683E">
            <w:t xml:space="preserve">, Version </w:t>
          </w:r>
          <w:r>
            <w:fldChar w:fldCharType="begin"/>
          </w:r>
          <w:r>
            <w:instrText xml:space="preserve"> DOCPROPERTY  Version  \* MERGEFORMAT </w:instrText>
          </w:r>
          <w:r>
            <w:fldChar w:fldCharType="separate"/>
          </w:r>
          <w:r w:rsidR="004D6CFE">
            <w:t>.1</w:t>
          </w:r>
          <w:r>
            <w:fldChar w:fldCharType="end"/>
          </w:r>
          <w:r w:rsidR="004D6CFE" w:rsidRPr="0014683E">
            <w:t xml:space="preserve"> </w:t>
          </w:r>
          <w:sdt>
            <w:sdtPr>
              <w:alias w:val="Document Status"/>
              <w:id w:val="16212050"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4D6CFE">
                <w:t>Draft</w:t>
              </w:r>
            </w:sdtContent>
          </w:sdt>
        </w:p>
        <w:p w:rsidR="004D6CFE" w:rsidRPr="0014683E" w:rsidRDefault="004D6CFE" w:rsidP="005D6C3A">
          <w:pPr>
            <w:pStyle w:val="FooterSmall"/>
          </w:pPr>
          <w:r w:rsidRPr="0014683E">
            <w:t xml:space="preserve">Prepared by </w:t>
          </w:r>
          <w:sdt>
            <w:sdtPr>
              <w:alias w:val="Author"/>
              <w:id w:val="1621206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宋体" w:eastAsia="宋体" w:hAnsi="宋体" w:cs="宋体" w:hint="eastAsia"/>
                  <w:lang w:val="en-US"/>
                </w:rPr>
                <w:t>郑桂龙</w:t>
              </w:r>
            </w:sdtContent>
          </w:sdt>
        </w:p>
        <w:p w:rsidR="004D6CFE" w:rsidRPr="0014683E" w:rsidRDefault="004D6CFE" w:rsidP="006B44E6">
          <w:pPr>
            <w:pStyle w:val="FooterSmall"/>
          </w:pPr>
          <w:r w:rsidRPr="0014683E">
            <w:t>"</w:t>
          </w:r>
          <w:r w:rsidR="00987516">
            <w:fldChar w:fldCharType="begin"/>
          </w:r>
          <w:r w:rsidR="00987516">
            <w:instrText xml:space="preserve"> FILENAME   \* MERGEFORMAT </w:instrText>
          </w:r>
          <w:r w:rsidR="00987516">
            <w:fldChar w:fldCharType="separate"/>
          </w:r>
          <w:r w:rsidRPr="00AF0039">
            <w:rPr>
              <w:rFonts w:ascii="宋体" w:eastAsia="宋体" w:hAnsi="宋体" w:cs="宋体"/>
              <w:noProof/>
            </w:rPr>
            <w:t>远洋地产系统规划-开发规范</w:t>
          </w:r>
          <w:r>
            <w:rPr>
              <w:noProof/>
            </w:rPr>
            <w:t>.docx</w:t>
          </w:r>
          <w:r w:rsidR="00987516">
            <w:rPr>
              <w:noProof/>
            </w:rPr>
            <w:fldChar w:fldCharType="end"/>
          </w:r>
          <w:r w:rsidRPr="0014683E">
            <w:t xml:space="preserve">" last modified on </w:t>
          </w:r>
          <w:r>
            <w:fldChar w:fldCharType="begin"/>
          </w:r>
          <w:r>
            <w:instrText xml:space="preserve"> SAVEDATE  \@ "d MMM. yy"  \* MERGEFORMAT </w:instrText>
          </w:r>
          <w:r>
            <w:fldChar w:fldCharType="separate"/>
          </w:r>
          <w:r w:rsidR="006C4E32">
            <w:rPr>
              <w:noProof/>
            </w:rPr>
            <w:t>6 Jul. 11</w:t>
          </w:r>
          <w:r>
            <w:rPr>
              <w:noProof/>
            </w:rPr>
            <w:fldChar w:fldCharType="end"/>
          </w:r>
          <w:r w:rsidRPr="0014683E">
            <w:t xml:space="preserve">, Rev </w:t>
          </w:r>
          <w:r w:rsidR="00987516">
            <w:fldChar w:fldCharType="begin"/>
          </w:r>
          <w:r w:rsidR="00987516">
            <w:instrText xml:space="preserve"> REVNUM   \* MERGEFORMAT </w:instrText>
          </w:r>
          <w:r w:rsidR="00987516">
            <w:fldChar w:fldCharType="separate"/>
          </w:r>
          <w:r>
            <w:rPr>
              <w:noProof/>
            </w:rPr>
            <w:t>154</w:t>
          </w:r>
          <w:r w:rsidR="00987516">
            <w:rPr>
              <w:noProof/>
            </w:rPr>
            <w:fldChar w:fldCharType="end"/>
          </w:r>
        </w:p>
      </w:tc>
    </w:tr>
  </w:tbl>
  <w:p w:rsidR="004D6CFE" w:rsidRPr="00D33689" w:rsidRDefault="004D6CFE" w:rsidP="006B44E6">
    <w:pPr>
      <w:pStyle w:val="Footer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516" w:rsidRDefault="00987516">
      <w:r>
        <w:separator/>
      </w:r>
    </w:p>
  </w:footnote>
  <w:footnote w:type="continuationSeparator" w:id="0">
    <w:p w:rsidR="00987516" w:rsidRDefault="00987516">
      <w:r>
        <w:continuationSeparator/>
      </w:r>
    </w:p>
  </w:footnote>
  <w:footnote w:id="1">
    <w:p w:rsidR="004D6CFE" w:rsidRPr="008C49D5" w:rsidRDefault="004D6CFE">
      <w:pPr>
        <w:pStyle w:val="ac"/>
        <w:rPr>
          <w:rFonts w:eastAsiaTheme="minorEastAsia"/>
          <w:lang w:eastAsia="zh-CN"/>
        </w:rPr>
      </w:pPr>
      <w:r>
        <w:rPr>
          <w:rStyle w:val="af3"/>
        </w:rPr>
        <w:footnoteRef/>
      </w:r>
      <w:r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按照每个文件</w:t>
      </w:r>
      <w:r>
        <w:rPr>
          <w:rFonts w:eastAsiaTheme="minorEastAsia" w:hint="eastAsia"/>
          <w:lang w:eastAsia="zh-CN"/>
        </w:rPr>
        <w:t>512KB</w:t>
      </w:r>
      <w:r>
        <w:rPr>
          <w:rFonts w:eastAsiaTheme="minorEastAsia" w:hint="eastAsia"/>
          <w:lang w:eastAsia="zh-CN"/>
        </w:rPr>
        <w:t>，每天</w:t>
      </w:r>
      <w:r>
        <w:rPr>
          <w:rFonts w:eastAsiaTheme="minorEastAsia" w:hint="eastAsia"/>
          <w:lang w:eastAsia="zh-CN"/>
        </w:rPr>
        <w:t>300</w:t>
      </w:r>
      <w:r>
        <w:rPr>
          <w:rFonts w:eastAsiaTheme="minorEastAsia" w:hint="eastAsia"/>
          <w:lang w:eastAsia="zh-CN"/>
        </w:rPr>
        <w:t>个文件，每年</w:t>
      </w:r>
      <w:r>
        <w:rPr>
          <w:rFonts w:eastAsiaTheme="minorEastAsia" w:hint="eastAsia"/>
          <w:lang w:eastAsia="zh-CN"/>
        </w:rPr>
        <w:t>365</w:t>
      </w:r>
      <w:r>
        <w:rPr>
          <w:rFonts w:eastAsiaTheme="minorEastAsia" w:hint="eastAsia"/>
          <w:lang w:eastAsia="zh-CN"/>
        </w:rPr>
        <w:t>天，满足</w:t>
      </w:r>
      <w:r>
        <w:rPr>
          <w:rFonts w:eastAsiaTheme="minorEastAsia" w:hint="eastAsia"/>
          <w:lang w:eastAsia="zh-CN"/>
        </w:rPr>
        <w:t>100</w:t>
      </w:r>
      <w:r>
        <w:rPr>
          <w:rFonts w:eastAsiaTheme="minorEastAsia" w:hint="eastAsia"/>
          <w:lang w:eastAsia="zh-CN"/>
        </w:rPr>
        <w:t>年的存储要求计算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CFE" w:rsidRPr="00B62C25" w:rsidRDefault="004D6CFE" w:rsidP="002A3C03">
    <w:pPr>
      <w:pStyle w:val="HeaderUnderline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-271780</wp:posOffset>
          </wp:positionV>
          <wp:extent cx="1951990" cy="46291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462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 w:rsidR="00987516">
      <w:fldChar w:fldCharType="begin"/>
    </w:r>
    <w:r w:rsidR="00987516">
      <w:instrText xml:space="preserve"> DOCPROPERTY  Confidential  \* MERGEFORMAT </w:instrText>
    </w:r>
    <w:r w:rsidR="00987516">
      <w:fldChar w:fldCharType="separate"/>
    </w:r>
    <w:r w:rsidRPr="008C72E0">
      <w:rPr>
        <w:lang w:val="en-US"/>
      </w:rPr>
      <w:instrText>0</w:instrText>
    </w:r>
    <w:r w:rsidR="00987516">
      <w:rPr>
        <w:lang w:val="en-US"/>
      </w:rPr>
      <w:fldChar w:fldCharType="end"/>
    </w:r>
    <w:r>
      <w:rPr>
        <w:lang w:val="en-US"/>
      </w:rPr>
      <w:instrText xml:space="preserve"> = 0 "Prepared for " "" \* MERGEFORMAT </w:instrText>
    </w:r>
    <w:r>
      <w:rPr>
        <w:lang w:val="en-US"/>
      </w:rPr>
      <w:fldChar w:fldCharType="separate"/>
    </w:r>
    <w:r w:rsidR="006C4E32">
      <w:rPr>
        <w:noProof/>
        <w:lang w:val="en-US"/>
      </w:rPr>
      <w:t xml:space="preserve">Prepared for </w: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 w:rsidR="00987516">
      <w:fldChar w:fldCharType="begin"/>
    </w:r>
    <w:r w:rsidR="00987516">
      <w:instrText xml:space="preserve"> DOCPROPERTY  Confidential  \* MERGEFORMAT </w:instrText>
    </w:r>
    <w:r w:rsidR="00987516">
      <w:fldChar w:fldCharType="separate"/>
    </w:r>
    <w:r w:rsidRPr="008C72E0">
      <w:rPr>
        <w:lang w:val="en-US"/>
      </w:rPr>
      <w:instrText>0</w:instrText>
    </w:r>
    <w:r w:rsidR="00987516">
      <w:rPr>
        <w:lang w:val="en-US"/>
      </w:rPr>
      <w:fldChar w:fldCharType="end"/>
    </w:r>
    <w:r>
      <w:rPr>
        <w:lang w:val="en-US"/>
      </w:rPr>
      <w:instrText xml:space="preserve"> = 2 "Microsoft and " "" \* MERGEFORMAT </w:instrTex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 w:rsidR="00987516">
      <w:fldChar w:fldCharType="begin"/>
    </w:r>
    <w:r w:rsidR="00987516">
      <w:instrText xml:space="preserve"> DOCPROPERTY  Confidential  \* MERGEFORMAT </w:instrText>
    </w:r>
    <w:r w:rsidR="00987516">
      <w:fldChar w:fldCharType="separate"/>
    </w:r>
    <w:r w:rsidRPr="008C72E0">
      <w:rPr>
        <w:lang w:val="en-US"/>
      </w:rPr>
      <w:instrText>0</w:instrText>
    </w:r>
    <w:r w:rsidR="00987516">
      <w:rPr>
        <w:lang w:val="en-US"/>
      </w:rPr>
      <w:fldChar w:fldCharType="end"/>
    </w:r>
    <w:r>
      <w:rPr>
        <w:lang w:val="en-US"/>
      </w:rPr>
      <w:instrText xml:space="preserve"> = 3 "Microsoft" </w:instrText>
    </w:r>
    <w:r w:rsidR="00987516">
      <w:fldChar w:fldCharType="begin"/>
    </w:r>
    <w:r w:rsidR="00987516">
      <w:instrText xml:space="preserve"> DOCPROPERTY  Customer  \* MERGEFORMAT </w:instrText>
    </w:r>
    <w:r w:rsidR="00987516">
      <w:fldChar w:fldCharType="separate"/>
    </w:r>
    <w:r w:rsidRPr="008C72E0">
      <w:rPr>
        <w:rFonts w:ascii="宋体" w:eastAsia="宋体" w:hAnsi="宋体" w:cs="宋体"/>
        <w:lang w:val="en-US"/>
      </w:rPr>
      <w:instrText>远洋地产有限公司</w:instrText>
    </w:r>
    <w:r w:rsidR="00987516">
      <w:rPr>
        <w:rFonts w:ascii="宋体" w:eastAsia="宋体" w:hAnsi="宋体" w:cs="宋体"/>
        <w:lang w:val="en-US"/>
      </w:rPr>
      <w:fldChar w:fldCharType="end"/>
    </w:r>
    <w:r>
      <w:rPr>
        <w:lang w:val="en-US"/>
      </w:rPr>
      <w:instrText xml:space="preserve"> \* MERGEFORMAT </w:instrText>
    </w:r>
    <w:r>
      <w:rPr>
        <w:lang w:val="en-US"/>
      </w:rPr>
      <w:fldChar w:fldCharType="separate"/>
    </w:r>
    <w:r w:rsidRPr="008C72E0">
      <w:rPr>
        <w:rFonts w:ascii="宋体" w:eastAsia="宋体" w:hAnsi="宋体" w:cs="宋体"/>
        <w:noProof/>
        <w:lang w:val="en-US"/>
      </w:rPr>
      <w:t>远洋地产有限公司</w: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 w:rsidR="00987516">
      <w:fldChar w:fldCharType="begin"/>
    </w:r>
    <w:r w:rsidR="00987516">
      <w:instrText xml:space="preserve"> DOCPROPERTY  Confidential  \* MERGEFORMAT </w:instrText>
    </w:r>
    <w:r w:rsidR="00987516">
      <w:fldChar w:fldCharType="separate"/>
    </w:r>
    <w:r w:rsidRPr="008C72E0">
      <w:rPr>
        <w:lang w:val="en-US"/>
      </w:rPr>
      <w:instrText>0</w:instrText>
    </w:r>
    <w:r w:rsidR="00987516">
      <w:rPr>
        <w:lang w:val="en-US"/>
      </w:rPr>
      <w:fldChar w:fldCharType="end"/>
    </w:r>
    <w:r>
      <w:rPr>
        <w:lang w:val="en-US"/>
      </w:rPr>
      <w:instrText xml:space="preserve"> &lt;&gt; 0 " Confidential" "" \* MERGEFORMAT </w:instrTex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04C90E2"/>
    <w:lvl w:ilvl="0">
      <w:start w:val="1"/>
      <w:numFmt w:val="bullet"/>
      <w:pStyle w:val="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>
    <w:nsid w:val="03F74402"/>
    <w:multiLevelType w:val="multilevel"/>
    <w:tmpl w:val="692C1576"/>
    <w:lvl w:ilvl="0">
      <w:start w:val="1"/>
      <w:numFmt w:val="decimal"/>
      <w:pStyle w:val="Seagull2Heading1"/>
      <w:lvlText w:val="%1."/>
      <w:lvlJc w:val="left"/>
      <w:pPr>
        <w:ind w:left="360" w:hanging="360"/>
      </w:pPr>
    </w:lvl>
    <w:lvl w:ilvl="1">
      <w:start w:val="1"/>
      <w:numFmt w:val="decimal"/>
      <w:pStyle w:val="Seagull2Heading2"/>
      <w:lvlText w:val="%1.%2."/>
      <w:lvlJc w:val="left"/>
      <w:pPr>
        <w:ind w:left="792" w:hanging="432"/>
      </w:pPr>
    </w:lvl>
    <w:lvl w:ilvl="2">
      <w:start w:val="1"/>
      <w:numFmt w:val="decimal"/>
      <w:pStyle w:val="Seagull2Heading3"/>
      <w:lvlText w:val="%1.%2.%3."/>
      <w:lvlJc w:val="left"/>
      <w:pPr>
        <w:ind w:left="1224" w:hanging="504"/>
      </w:pPr>
    </w:lvl>
    <w:lvl w:ilvl="3">
      <w:start w:val="1"/>
      <w:numFmt w:val="decimal"/>
      <w:pStyle w:val="Seagull2Heading4"/>
      <w:lvlText w:val="%1.%2.%3.%4."/>
      <w:lvlJc w:val="left"/>
      <w:pPr>
        <w:ind w:left="164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0924E3"/>
    <w:multiLevelType w:val="hybridMultilevel"/>
    <w:tmpl w:val="8AFA3AE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091A59"/>
    <w:multiLevelType w:val="hybridMultilevel"/>
    <w:tmpl w:val="8F3214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E0A399B"/>
    <w:multiLevelType w:val="hybridMultilevel"/>
    <w:tmpl w:val="7C46EE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2877BB1"/>
    <w:multiLevelType w:val="hybridMultilevel"/>
    <w:tmpl w:val="07162B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4B060B7"/>
    <w:multiLevelType w:val="hybridMultilevel"/>
    <w:tmpl w:val="10D86F4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BB10DD"/>
    <w:multiLevelType w:val="hybridMultilevel"/>
    <w:tmpl w:val="3F88AD0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3B87FAB"/>
    <w:multiLevelType w:val="multilevel"/>
    <w:tmpl w:val="92A8D828"/>
    <w:styleLink w:val="Bullets"/>
    <w:lvl w:ilvl="0">
      <w:start w:val="1"/>
      <w:numFmt w:val="bullet"/>
      <w:pStyle w:val="a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9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9153F6E"/>
    <w:multiLevelType w:val="hybridMultilevel"/>
    <w:tmpl w:val="549417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C4598F"/>
    <w:multiLevelType w:val="hybridMultilevel"/>
    <w:tmpl w:val="549417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1D501EB"/>
    <w:multiLevelType w:val="hybridMultilevel"/>
    <w:tmpl w:val="75D4DD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5343887"/>
    <w:multiLevelType w:val="hybridMultilevel"/>
    <w:tmpl w:val="7174E2EE"/>
    <w:lvl w:ilvl="0" w:tplc="62582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A1103E"/>
    <w:multiLevelType w:val="hybridMultilevel"/>
    <w:tmpl w:val="955426A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17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8">
    <w:nsid w:val="4A5F5852"/>
    <w:multiLevelType w:val="hybridMultilevel"/>
    <w:tmpl w:val="F38E17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0272680"/>
    <w:multiLevelType w:val="hybridMultilevel"/>
    <w:tmpl w:val="C67E85F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1F32B38"/>
    <w:multiLevelType w:val="hybridMultilevel"/>
    <w:tmpl w:val="75A6D5C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5086CA6"/>
    <w:multiLevelType w:val="hybridMultilevel"/>
    <w:tmpl w:val="D30056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47765F"/>
    <w:multiLevelType w:val="hybridMultilevel"/>
    <w:tmpl w:val="03FAD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F87C49"/>
    <w:multiLevelType w:val="hybridMultilevel"/>
    <w:tmpl w:val="C5F852F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8F0366D"/>
    <w:multiLevelType w:val="hybridMultilevel"/>
    <w:tmpl w:val="7EE6C6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F5F1729"/>
    <w:multiLevelType w:val="hybridMultilevel"/>
    <w:tmpl w:val="8CDEB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5C33337"/>
    <w:multiLevelType w:val="hybridMultilevel"/>
    <w:tmpl w:val="EA6E2D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7D82822"/>
    <w:multiLevelType w:val="hybridMultilevel"/>
    <w:tmpl w:val="D16A6AF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9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6DDF4031"/>
    <w:multiLevelType w:val="hybridMultilevel"/>
    <w:tmpl w:val="9C66A5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0BA4E50"/>
    <w:multiLevelType w:val="hybridMultilevel"/>
    <w:tmpl w:val="2E6089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4A826DF"/>
    <w:multiLevelType w:val="hybridMultilevel"/>
    <w:tmpl w:val="DE840D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4">
    <w:nsid w:val="7DD06CE1"/>
    <w:multiLevelType w:val="hybridMultilevel"/>
    <w:tmpl w:val="8F3214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33"/>
  </w:num>
  <w:num w:numId="5">
    <w:abstractNumId w:val="0"/>
  </w:num>
  <w:num w:numId="6">
    <w:abstractNumId w:val="28"/>
  </w:num>
  <w:num w:numId="7">
    <w:abstractNumId w:val="8"/>
  </w:num>
  <w:num w:numId="8">
    <w:abstractNumId w:val="29"/>
  </w:num>
  <w:num w:numId="9">
    <w:abstractNumId w:val="15"/>
  </w:num>
  <w:num w:numId="10">
    <w:abstractNumId w:val="15"/>
  </w:num>
  <w:num w:numId="11">
    <w:abstractNumId w:val="8"/>
  </w:num>
  <w:num w:numId="12">
    <w:abstractNumId w:val="16"/>
  </w:num>
  <w:num w:numId="13">
    <w:abstractNumId w:val="22"/>
  </w:num>
  <w:num w:numId="14">
    <w:abstractNumId w:val="1"/>
  </w:num>
  <w:num w:numId="15">
    <w:abstractNumId w:val="1"/>
  </w:num>
  <w:num w:numId="16">
    <w:abstractNumId w:val="27"/>
  </w:num>
  <w:num w:numId="17">
    <w:abstractNumId w:val="31"/>
  </w:num>
  <w:num w:numId="18">
    <w:abstractNumId w:val="12"/>
  </w:num>
  <w:num w:numId="19">
    <w:abstractNumId w:val="19"/>
  </w:num>
  <w:num w:numId="20">
    <w:abstractNumId w:val="10"/>
  </w:num>
  <w:num w:numId="21">
    <w:abstractNumId w:val="11"/>
  </w:num>
  <w:num w:numId="22">
    <w:abstractNumId w:val="6"/>
  </w:num>
  <w:num w:numId="23">
    <w:abstractNumId w:val="2"/>
  </w:num>
  <w:num w:numId="24">
    <w:abstractNumId w:val="21"/>
  </w:num>
  <w:num w:numId="25">
    <w:abstractNumId w:val="32"/>
  </w:num>
  <w:num w:numId="26">
    <w:abstractNumId w:val="5"/>
  </w:num>
  <w:num w:numId="27">
    <w:abstractNumId w:val="23"/>
  </w:num>
  <w:num w:numId="28">
    <w:abstractNumId w:val="4"/>
  </w:num>
  <w:num w:numId="29">
    <w:abstractNumId w:val="25"/>
  </w:num>
  <w:num w:numId="30">
    <w:abstractNumId w:val="20"/>
  </w:num>
  <w:num w:numId="31">
    <w:abstractNumId w:val="24"/>
  </w:num>
  <w:num w:numId="32">
    <w:abstractNumId w:val="18"/>
  </w:num>
  <w:num w:numId="33">
    <w:abstractNumId w:val="26"/>
  </w:num>
  <w:num w:numId="34">
    <w:abstractNumId w:val="7"/>
  </w:num>
  <w:num w:numId="35">
    <w:abstractNumId w:val="34"/>
  </w:num>
  <w:num w:numId="36">
    <w:abstractNumId w:val="3"/>
  </w:num>
  <w:num w:numId="37">
    <w:abstractNumId w:val="30"/>
  </w:num>
  <w:num w:numId="38">
    <w:abstractNumId w:val="14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70"/>
    <w:rsid w:val="00001027"/>
    <w:rsid w:val="00001B55"/>
    <w:rsid w:val="00004244"/>
    <w:rsid w:val="0000708A"/>
    <w:rsid w:val="00011CA5"/>
    <w:rsid w:val="000141D6"/>
    <w:rsid w:val="0001490C"/>
    <w:rsid w:val="000161A8"/>
    <w:rsid w:val="000205C4"/>
    <w:rsid w:val="00020B1D"/>
    <w:rsid w:val="00020CD5"/>
    <w:rsid w:val="00021D79"/>
    <w:rsid w:val="00022A22"/>
    <w:rsid w:val="00023555"/>
    <w:rsid w:val="00023680"/>
    <w:rsid w:val="00024EFF"/>
    <w:rsid w:val="000267C5"/>
    <w:rsid w:val="0003009A"/>
    <w:rsid w:val="0003160F"/>
    <w:rsid w:val="0003280B"/>
    <w:rsid w:val="000328BD"/>
    <w:rsid w:val="00033294"/>
    <w:rsid w:val="00033654"/>
    <w:rsid w:val="00034791"/>
    <w:rsid w:val="000440A2"/>
    <w:rsid w:val="0004501D"/>
    <w:rsid w:val="00045374"/>
    <w:rsid w:val="00045AEB"/>
    <w:rsid w:val="00045D82"/>
    <w:rsid w:val="00045DD0"/>
    <w:rsid w:val="000468A9"/>
    <w:rsid w:val="00046E21"/>
    <w:rsid w:val="00050A93"/>
    <w:rsid w:val="000516F3"/>
    <w:rsid w:val="00054F28"/>
    <w:rsid w:val="00055B69"/>
    <w:rsid w:val="00055D91"/>
    <w:rsid w:val="0005722E"/>
    <w:rsid w:val="00061668"/>
    <w:rsid w:val="00061F9E"/>
    <w:rsid w:val="00064A1E"/>
    <w:rsid w:val="000650F3"/>
    <w:rsid w:val="00070AB9"/>
    <w:rsid w:val="00070ECC"/>
    <w:rsid w:val="00071A6A"/>
    <w:rsid w:val="00072A1B"/>
    <w:rsid w:val="00080239"/>
    <w:rsid w:val="00080AB9"/>
    <w:rsid w:val="00081A59"/>
    <w:rsid w:val="00084FD3"/>
    <w:rsid w:val="00085BAA"/>
    <w:rsid w:val="000867B2"/>
    <w:rsid w:val="00086C52"/>
    <w:rsid w:val="000909F3"/>
    <w:rsid w:val="00090E35"/>
    <w:rsid w:val="00092551"/>
    <w:rsid w:val="000976B9"/>
    <w:rsid w:val="000A1117"/>
    <w:rsid w:val="000A122A"/>
    <w:rsid w:val="000A1379"/>
    <w:rsid w:val="000A1BE4"/>
    <w:rsid w:val="000A5C33"/>
    <w:rsid w:val="000B0DB4"/>
    <w:rsid w:val="000B33D4"/>
    <w:rsid w:val="000B381D"/>
    <w:rsid w:val="000B3BDA"/>
    <w:rsid w:val="000B472C"/>
    <w:rsid w:val="000B4B5C"/>
    <w:rsid w:val="000B5541"/>
    <w:rsid w:val="000D00B0"/>
    <w:rsid w:val="000D08FF"/>
    <w:rsid w:val="000D0A2A"/>
    <w:rsid w:val="000D387E"/>
    <w:rsid w:val="000D3B27"/>
    <w:rsid w:val="000D4614"/>
    <w:rsid w:val="000D462B"/>
    <w:rsid w:val="000D5580"/>
    <w:rsid w:val="000D5E85"/>
    <w:rsid w:val="000D7F78"/>
    <w:rsid w:val="000E07E9"/>
    <w:rsid w:val="000E27A1"/>
    <w:rsid w:val="000E5299"/>
    <w:rsid w:val="000E673D"/>
    <w:rsid w:val="000E7E86"/>
    <w:rsid w:val="000F032A"/>
    <w:rsid w:val="000F2EA3"/>
    <w:rsid w:val="000F3359"/>
    <w:rsid w:val="000F3523"/>
    <w:rsid w:val="000F63EA"/>
    <w:rsid w:val="001010A0"/>
    <w:rsid w:val="00104708"/>
    <w:rsid w:val="0010517F"/>
    <w:rsid w:val="00105D5B"/>
    <w:rsid w:val="00107628"/>
    <w:rsid w:val="001078EC"/>
    <w:rsid w:val="00110694"/>
    <w:rsid w:val="001122FF"/>
    <w:rsid w:val="00114346"/>
    <w:rsid w:val="00115824"/>
    <w:rsid w:val="00116560"/>
    <w:rsid w:val="00120A16"/>
    <w:rsid w:val="0012169A"/>
    <w:rsid w:val="00125EB6"/>
    <w:rsid w:val="00127324"/>
    <w:rsid w:val="001279E7"/>
    <w:rsid w:val="0013099F"/>
    <w:rsid w:val="00132789"/>
    <w:rsid w:val="00133BB2"/>
    <w:rsid w:val="00134A90"/>
    <w:rsid w:val="00135E43"/>
    <w:rsid w:val="001377F0"/>
    <w:rsid w:val="0014305F"/>
    <w:rsid w:val="0014393D"/>
    <w:rsid w:val="00144054"/>
    <w:rsid w:val="0014683E"/>
    <w:rsid w:val="00150EE1"/>
    <w:rsid w:val="00152FD6"/>
    <w:rsid w:val="00154DF7"/>
    <w:rsid w:val="001570DC"/>
    <w:rsid w:val="00160985"/>
    <w:rsid w:val="0016142B"/>
    <w:rsid w:val="001616E8"/>
    <w:rsid w:val="00161ED6"/>
    <w:rsid w:val="001635E8"/>
    <w:rsid w:val="00163FEA"/>
    <w:rsid w:val="001644AF"/>
    <w:rsid w:val="001647BA"/>
    <w:rsid w:val="001660E0"/>
    <w:rsid w:val="001667B6"/>
    <w:rsid w:val="001674BE"/>
    <w:rsid w:val="00171A00"/>
    <w:rsid w:val="00171C36"/>
    <w:rsid w:val="00172644"/>
    <w:rsid w:val="00173E18"/>
    <w:rsid w:val="00174E46"/>
    <w:rsid w:val="00174F6C"/>
    <w:rsid w:val="00183234"/>
    <w:rsid w:val="00184216"/>
    <w:rsid w:val="00192120"/>
    <w:rsid w:val="001928A2"/>
    <w:rsid w:val="00193C3D"/>
    <w:rsid w:val="00193E8C"/>
    <w:rsid w:val="00197962"/>
    <w:rsid w:val="001A0811"/>
    <w:rsid w:val="001A2645"/>
    <w:rsid w:val="001A3888"/>
    <w:rsid w:val="001A5732"/>
    <w:rsid w:val="001A5938"/>
    <w:rsid w:val="001A6165"/>
    <w:rsid w:val="001A68F2"/>
    <w:rsid w:val="001B2997"/>
    <w:rsid w:val="001B2E93"/>
    <w:rsid w:val="001B49CF"/>
    <w:rsid w:val="001B4C4F"/>
    <w:rsid w:val="001C1155"/>
    <w:rsid w:val="001C3A3E"/>
    <w:rsid w:val="001C44F0"/>
    <w:rsid w:val="001C5B5F"/>
    <w:rsid w:val="001C7172"/>
    <w:rsid w:val="001C7D03"/>
    <w:rsid w:val="001D12C8"/>
    <w:rsid w:val="001D259D"/>
    <w:rsid w:val="001D3168"/>
    <w:rsid w:val="001D3B92"/>
    <w:rsid w:val="001D419A"/>
    <w:rsid w:val="001D52BC"/>
    <w:rsid w:val="001D7321"/>
    <w:rsid w:val="001E273D"/>
    <w:rsid w:val="001E46B4"/>
    <w:rsid w:val="001E5953"/>
    <w:rsid w:val="001E69ED"/>
    <w:rsid w:val="001E78CB"/>
    <w:rsid w:val="001E7BBD"/>
    <w:rsid w:val="001F216C"/>
    <w:rsid w:val="001F3138"/>
    <w:rsid w:val="001F3A6A"/>
    <w:rsid w:val="001F3B07"/>
    <w:rsid w:val="001F4108"/>
    <w:rsid w:val="001F640C"/>
    <w:rsid w:val="001F6B65"/>
    <w:rsid w:val="00204FD7"/>
    <w:rsid w:val="0020647A"/>
    <w:rsid w:val="00207EDE"/>
    <w:rsid w:val="002117FF"/>
    <w:rsid w:val="002127F8"/>
    <w:rsid w:val="00212C2C"/>
    <w:rsid w:val="002131A8"/>
    <w:rsid w:val="00216ACE"/>
    <w:rsid w:val="0021726E"/>
    <w:rsid w:val="00217401"/>
    <w:rsid w:val="00217FF3"/>
    <w:rsid w:val="00220C7F"/>
    <w:rsid w:val="0022249A"/>
    <w:rsid w:val="00222CAD"/>
    <w:rsid w:val="00223776"/>
    <w:rsid w:val="002256F8"/>
    <w:rsid w:val="00225C50"/>
    <w:rsid w:val="00226A3A"/>
    <w:rsid w:val="00226A77"/>
    <w:rsid w:val="00226F39"/>
    <w:rsid w:val="002300D3"/>
    <w:rsid w:val="00230647"/>
    <w:rsid w:val="0023122A"/>
    <w:rsid w:val="00231D90"/>
    <w:rsid w:val="002333F3"/>
    <w:rsid w:val="00235F85"/>
    <w:rsid w:val="00241162"/>
    <w:rsid w:val="00244581"/>
    <w:rsid w:val="0024629C"/>
    <w:rsid w:val="0025159F"/>
    <w:rsid w:val="00251BA8"/>
    <w:rsid w:val="00255A25"/>
    <w:rsid w:val="002563C5"/>
    <w:rsid w:val="00260B72"/>
    <w:rsid w:val="002638AB"/>
    <w:rsid w:val="00264458"/>
    <w:rsid w:val="002679FE"/>
    <w:rsid w:val="00270A27"/>
    <w:rsid w:val="00270DDC"/>
    <w:rsid w:val="00273BC7"/>
    <w:rsid w:val="002756F4"/>
    <w:rsid w:val="00275BA0"/>
    <w:rsid w:val="00276719"/>
    <w:rsid w:val="002778E3"/>
    <w:rsid w:val="00280FCB"/>
    <w:rsid w:val="002866AD"/>
    <w:rsid w:val="002918B2"/>
    <w:rsid w:val="002946C6"/>
    <w:rsid w:val="00294C91"/>
    <w:rsid w:val="00294E8E"/>
    <w:rsid w:val="00295A8C"/>
    <w:rsid w:val="002A09D5"/>
    <w:rsid w:val="002A0D16"/>
    <w:rsid w:val="002A192F"/>
    <w:rsid w:val="002A1983"/>
    <w:rsid w:val="002A19AB"/>
    <w:rsid w:val="002A1D84"/>
    <w:rsid w:val="002A21D7"/>
    <w:rsid w:val="002A2B92"/>
    <w:rsid w:val="002A2C51"/>
    <w:rsid w:val="002A3C03"/>
    <w:rsid w:val="002A4D31"/>
    <w:rsid w:val="002A793F"/>
    <w:rsid w:val="002B18D7"/>
    <w:rsid w:val="002B34E5"/>
    <w:rsid w:val="002B3F61"/>
    <w:rsid w:val="002B4142"/>
    <w:rsid w:val="002B503C"/>
    <w:rsid w:val="002B5D77"/>
    <w:rsid w:val="002B6694"/>
    <w:rsid w:val="002C03AA"/>
    <w:rsid w:val="002C1A5D"/>
    <w:rsid w:val="002C1CD4"/>
    <w:rsid w:val="002C20A4"/>
    <w:rsid w:val="002C387B"/>
    <w:rsid w:val="002C3DD7"/>
    <w:rsid w:val="002C4229"/>
    <w:rsid w:val="002C5DFB"/>
    <w:rsid w:val="002C600D"/>
    <w:rsid w:val="002C62B3"/>
    <w:rsid w:val="002C6EF2"/>
    <w:rsid w:val="002C7DF8"/>
    <w:rsid w:val="002D0CEC"/>
    <w:rsid w:val="002D13A1"/>
    <w:rsid w:val="002D39B4"/>
    <w:rsid w:val="002D5E5F"/>
    <w:rsid w:val="002D6140"/>
    <w:rsid w:val="002D656C"/>
    <w:rsid w:val="002D6DB7"/>
    <w:rsid w:val="002D725B"/>
    <w:rsid w:val="002E1376"/>
    <w:rsid w:val="002E1D4C"/>
    <w:rsid w:val="002E24F0"/>
    <w:rsid w:val="002E4A40"/>
    <w:rsid w:val="002E518D"/>
    <w:rsid w:val="002E6AAE"/>
    <w:rsid w:val="002E6C91"/>
    <w:rsid w:val="002E720C"/>
    <w:rsid w:val="002E79D4"/>
    <w:rsid w:val="002F206B"/>
    <w:rsid w:val="002F2A37"/>
    <w:rsid w:val="002F510B"/>
    <w:rsid w:val="002F55AC"/>
    <w:rsid w:val="002F6289"/>
    <w:rsid w:val="002F6761"/>
    <w:rsid w:val="002F6B2D"/>
    <w:rsid w:val="0030223E"/>
    <w:rsid w:val="00302257"/>
    <w:rsid w:val="003113C7"/>
    <w:rsid w:val="0032156F"/>
    <w:rsid w:val="00321A18"/>
    <w:rsid w:val="00321BFE"/>
    <w:rsid w:val="00322DA3"/>
    <w:rsid w:val="0032410B"/>
    <w:rsid w:val="00324292"/>
    <w:rsid w:val="0032512C"/>
    <w:rsid w:val="003252C0"/>
    <w:rsid w:val="00325A42"/>
    <w:rsid w:val="00325B0D"/>
    <w:rsid w:val="00325C39"/>
    <w:rsid w:val="003262C9"/>
    <w:rsid w:val="00327A2B"/>
    <w:rsid w:val="003321F1"/>
    <w:rsid w:val="0033408C"/>
    <w:rsid w:val="0033557F"/>
    <w:rsid w:val="0033590C"/>
    <w:rsid w:val="003360BC"/>
    <w:rsid w:val="00337E3E"/>
    <w:rsid w:val="00340665"/>
    <w:rsid w:val="003413B2"/>
    <w:rsid w:val="0034199A"/>
    <w:rsid w:val="00341FBE"/>
    <w:rsid w:val="003425DA"/>
    <w:rsid w:val="00342E40"/>
    <w:rsid w:val="003444AF"/>
    <w:rsid w:val="00344962"/>
    <w:rsid w:val="00346263"/>
    <w:rsid w:val="003502B2"/>
    <w:rsid w:val="00350AAE"/>
    <w:rsid w:val="00353048"/>
    <w:rsid w:val="0035622A"/>
    <w:rsid w:val="0036214E"/>
    <w:rsid w:val="00362D5D"/>
    <w:rsid w:val="00362F26"/>
    <w:rsid w:val="003641E1"/>
    <w:rsid w:val="00365707"/>
    <w:rsid w:val="00365966"/>
    <w:rsid w:val="00365A1E"/>
    <w:rsid w:val="003720E6"/>
    <w:rsid w:val="0037378F"/>
    <w:rsid w:val="003807B0"/>
    <w:rsid w:val="00380954"/>
    <w:rsid w:val="00380CD5"/>
    <w:rsid w:val="00391797"/>
    <w:rsid w:val="0039337E"/>
    <w:rsid w:val="00393BCA"/>
    <w:rsid w:val="003940A5"/>
    <w:rsid w:val="0039573F"/>
    <w:rsid w:val="003A1CDE"/>
    <w:rsid w:val="003A3499"/>
    <w:rsid w:val="003A3A05"/>
    <w:rsid w:val="003A4958"/>
    <w:rsid w:val="003A4F53"/>
    <w:rsid w:val="003A63B3"/>
    <w:rsid w:val="003B1AC7"/>
    <w:rsid w:val="003B430A"/>
    <w:rsid w:val="003B497C"/>
    <w:rsid w:val="003B5949"/>
    <w:rsid w:val="003B65D8"/>
    <w:rsid w:val="003C1480"/>
    <w:rsid w:val="003C260E"/>
    <w:rsid w:val="003C2864"/>
    <w:rsid w:val="003C2EFD"/>
    <w:rsid w:val="003C7AA6"/>
    <w:rsid w:val="003D03B5"/>
    <w:rsid w:val="003D12BE"/>
    <w:rsid w:val="003D3B0F"/>
    <w:rsid w:val="003D5233"/>
    <w:rsid w:val="003D67DE"/>
    <w:rsid w:val="003E00E9"/>
    <w:rsid w:val="003E02A9"/>
    <w:rsid w:val="003E06A6"/>
    <w:rsid w:val="003E2452"/>
    <w:rsid w:val="003E3FF8"/>
    <w:rsid w:val="003E4C62"/>
    <w:rsid w:val="003E5D7E"/>
    <w:rsid w:val="003E7052"/>
    <w:rsid w:val="003F11AA"/>
    <w:rsid w:val="003F1C3D"/>
    <w:rsid w:val="003F2531"/>
    <w:rsid w:val="003F296E"/>
    <w:rsid w:val="00400298"/>
    <w:rsid w:val="00402F56"/>
    <w:rsid w:val="00404EFB"/>
    <w:rsid w:val="004072D8"/>
    <w:rsid w:val="00407618"/>
    <w:rsid w:val="004103F0"/>
    <w:rsid w:val="00410594"/>
    <w:rsid w:val="004111C2"/>
    <w:rsid w:val="00411D74"/>
    <w:rsid w:val="004135C5"/>
    <w:rsid w:val="0041412A"/>
    <w:rsid w:val="00416C06"/>
    <w:rsid w:val="004173C5"/>
    <w:rsid w:val="00417449"/>
    <w:rsid w:val="0041798C"/>
    <w:rsid w:val="00417DE3"/>
    <w:rsid w:val="00421F69"/>
    <w:rsid w:val="00423DF1"/>
    <w:rsid w:val="00425382"/>
    <w:rsid w:val="004301DB"/>
    <w:rsid w:val="004307AE"/>
    <w:rsid w:val="00431003"/>
    <w:rsid w:val="00432EE2"/>
    <w:rsid w:val="0043495A"/>
    <w:rsid w:val="004362F7"/>
    <w:rsid w:val="0043631F"/>
    <w:rsid w:val="00441165"/>
    <w:rsid w:val="0044117D"/>
    <w:rsid w:val="00441EA0"/>
    <w:rsid w:val="00442076"/>
    <w:rsid w:val="00443598"/>
    <w:rsid w:val="0044446A"/>
    <w:rsid w:val="0044455E"/>
    <w:rsid w:val="004458D1"/>
    <w:rsid w:val="00446073"/>
    <w:rsid w:val="00447727"/>
    <w:rsid w:val="00450D4C"/>
    <w:rsid w:val="0045287F"/>
    <w:rsid w:val="00452C3E"/>
    <w:rsid w:val="00454F29"/>
    <w:rsid w:val="004554C6"/>
    <w:rsid w:val="0045644C"/>
    <w:rsid w:val="00456FF8"/>
    <w:rsid w:val="004611E5"/>
    <w:rsid w:val="00463D46"/>
    <w:rsid w:val="00464C8B"/>
    <w:rsid w:val="0046631A"/>
    <w:rsid w:val="004669E7"/>
    <w:rsid w:val="00467729"/>
    <w:rsid w:val="00467C14"/>
    <w:rsid w:val="004701D8"/>
    <w:rsid w:val="00471F0E"/>
    <w:rsid w:val="0047207E"/>
    <w:rsid w:val="0047211E"/>
    <w:rsid w:val="00472407"/>
    <w:rsid w:val="00472D65"/>
    <w:rsid w:val="00472F0F"/>
    <w:rsid w:val="0047555F"/>
    <w:rsid w:val="00475578"/>
    <w:rsid w:val="004768C7"/>
    <w:rsid w:val="00476FE9"/>
    <w:rsid w:val="00477A8E"/>
    <w:rsid w:val="004801AF"/>
    <w:rsid w:val="0048047D"/>
    <w:rsid w:val="0048105C"/>
    <w:rsid w:val="00481A9C"/>
    <w:rsid w:val="00481BAE"/>
    <w:rsid w:val="0048419B"/>
    <w:rsid w:val="00484A5C"/>
    <w:rsid w:val="00484D41"/>
    <w:rsid w:val="00485631"/>
    <w:rsid w:val="004919DF"/>
    <w:rsid w:val="00495140"/>
    <w:rsid w:val="00495445"/>
    <w:rsid w:val="00496C8A"/>
    <w:rsid w:val="00497266"/>
    <w:rsid w:val="00497E01"/>
    <w:rsid w:val="004A00D0"/>
    <w:rsid w:val="004A0735"/>
    <w:rsid w:val="004A0AD1"/>
    <w:rsid w:val="004A10DE"/>
    <w:rsid w:val="004A1C6B"/>
    <w:rsid w:val="004A48BF"/>
    <w:rsid w:val="004B34A8"/>
    <w:rsid w:val="004B4328"/>
    <w:rsid w:val="004B4899"/>
    <w:rsid w:val="004B5B2F"/>
    <w:rsid w:val="004B699C"/>
    <w:rsid w:val="004B6B8A"/>
    <w:rsid w:val="004B6DA5"/>
    <w:rsid w:val="004B7E43"/>
    <w:rsid w:val="004C01B3"/>
    <w:rsid w:val="004C0B53"/>
    <w:rsid w:val="004C2C78"/>
    <w:rsid w:val="004C3522"/>
    <w:rsid w:val="004C3DD7"/>
    <w:rsid w:val="004C5CDC"/>
    <w:rsid w:val="004C7060"/>
    <w:rsid w:val="004D28B3"/>
    <w:rsid w:val="004D376A"/>
    <w:rsid w:val="004D5172"/>
    <w:rsid w:val="004D51AC"/>
    <w:rsid w:val="004D6CFE"/>
    <w:rsid w:val="004E1555"/>
    <w:rsid w:val="004E2DF1"/>
    <w:rsid w:val="004E537B"/>
    <w:rsid w:val="004E573E"/>
    <w:rsid w:val="004E5BF9"/>
    <w:rsid w:val="004F12EC"/>
    <w:rsid w:val="004F4E21"/>
    <w:rsid w:val="00500678"/>
    <w:rsid w:val="00500BF4"/>
    <w:rsid w:val="005025E0"/>
    <w:rsid w:val="00505343"/>
    <w:rsid w:val="00506D9D"/>
    <w:rsid w:val="005072C8"/>
    <w:rsid w:val="00507679"/>
    <w:rsid w:val="005104A7"/>
    <w:rsid w:val="00510F0F"/>
    <w:rsid w:val="00511915"/>
    <w:rsid w:val="00511CD1"/>
    <w:rsid w:val="00522E36"/>
    <w:rsid w:val="00526014"/>
    <w:rsid w:val="0052659E"/>
    <w:rsid w:val="00530097"/>
    <w:rsid w:val="005304A9"/>
    <w:rsid w:val="00531706"/>
    <w:rsid w:val="00534D45"/>
    <w:rsid w:val="00535252"/>
    <w:rsid w:val="00535500"/>
    <w:rsid w:val="005356EA"/>
    <w:rsid w:val="005363A9"/>
    <w:rsid w:val="00536F26"/>
    <w:rsid w:val="005404A9"/>
    <w:rsid w:val="005423B9"/>
    <w:rsid w:val="00544C10"/>
    <w:rsid w:val="00545A72"/>
    <w:rsid w:val="00545E6A"/>
    <w:rsid w:val="00545F69"/>
    <w:rsid w:val="00546F74"/>
    <w:rsid w:val="00547233"/>
    <w:rsid w:val="0054738A"/>
    <w:rsid w:val="00551322"/>
    <w:rsid w:val="005515DE"/>
    <w:rsid w:val="0055173D"/>
    <w:rsid w:val="005527B6"/>
    <w:rsid w:val="00552D81"/>
    <w:rsid w:val="00552F70"/>
    <w:rsid w:val="00553188"/>
    <w:rsid w:val="005532B7"/>
    <w:rsid w:val="005561BD"/>
    <w:rsid w:val="00556AE2"/>
    <w:rsid w:val="00560081"/>
    <w:rsid w:val="00560494"/>
    <w:rsid w:val="005623B9"/>
    <w:rsid w:val="005623F6"/>
    <w:rsid w:val="0056267B"/>
    <w:rsid w:val="00563CA6"/>
    <w:rsid w:val="00563D8F"/>
    <w:rsid w:val="00565A9C"/>
    <w:rsid w:val="00566E62"/>
    <w:rsid w:val="00571C5D"/>
    <w:rsid w:val="0057340F"/>
    <w:rsid w:val="00573B32"/>
    <w:rsid w:val="00575D2A"/>
    <w:rsid w:val="00576687"/>
    <w:rsid w:val="00577719"/>
    <w:rsid w:val="0058286B"/>
    <w:rsid w:val="0058327A"/>
    <w:rsid w:val="00585E2E"/>
    <w:rsid w:val="00587269"/>
    <w:rsid w:val="00590CE1"/>
    <w:rsid w:val="00591BC5"/>
    <w:rsid w:val="00591CE5"/>
    <w:rsid w:val="00591D65"/>
    <w:rsid w:val="00594D68"/>
    <w:rsid w:val="005955D8"/>
    <w:rsid w:val="005A076B"/>
    <w:rsid w:val="005A1144"/>
    <w:rsid w:val="005A3967"/>
    <w:rsid w:val="005A4C78"/>
    <w:rsid w:val="005A63CF"/>
    <w:rsid w:val="005A6C38"/>
    <w:rsid w:val="005A7C7A"/>
    <w:rsid w:val="005B06FB"/>
    <w:rsid w:val="005B0D38"/>
    <w:rsid w:val="005B1B4C"/>
    <w:rsid w:val="005B3582"/>
    <w:rsid w:val="005B3E65"/>
    <w:rsid w:val="005B4BDC"/>
    <w:rsid w:val="005B6443"/>
    <w:rsid w:val="005B65D9"/>
    <w:rsid w:val="005B69BC"/>
    <w:rsid w:val="005C0144"/>
    <w:rsid w:val="005C460B"/>
    <w:rsid w:val="005C4B08"/>
    <w:rsid w:val="005C5014"/>
    <w:rsid w:val="005C7251"/>
    <w:rsid w:val="005D2D95"/>
    <w:rsid w:val="005D2E55"/>
    <w:rsid w:val="005D6C3A"/>
    <w:rsid w:val="005D70EB"/>
    <w:rsid w:val="005D731D"/>
    <w:rsid w:val="005D7CB0"/>
    <w:rsid w:val="005E0327"/>
    <w:rsid w:val="005E13E3"/>
    <w:rsid w:val="005E18AF"/>
    <w:rsid w:val="005E24FF"/>
    <w:rsid w:val="005E2E8E"/>
    <w:rsid w:val="005E359F"/>
    <w:rsid w:val="005E554C"/>
    <w:rsid w:val="005E6AA6"/>
    <w:rsid w:val="005E7353"/>
    <w:rsid w:val="005F14D2"/>
    <w:rsid w:val="005F5917"/>
    <w:rsid w:val="005F740F"/>
    <w:rsid w:val="00601177"/>
    <w:rsid w:val="0060261A"/>
    <w:rsid w:val="006040EE"/>
    <w:rsid w:val="006049B3"/>
    <w:rsid w:val="00604D79"/>
    <w:rsid w:val="006058B4"/>
    <w:rsid w:val="00612891"/>
    <w:rsid w:val="00614677"/>
    <w:rsid w:val="00615ECE"/>
    <w:rsid w:val="00617E8C"/>
    <w:rsid w:val="006229BF"/>
    <w:rsid w:val="00622EF7"/>
    <w:rsid w:val="0062363F"/>
    <w:rsid w:val="00623863"/>
    <w:rsid w:val="006243CE"/>
    <w:rsid w:val="0062470C"/>
    <w:rsid w:val="006258AC"/>
    <w:rsid w:val="00625BA0"/>
    <w:rsid w:val="00627059"/>
    <w:rsid w:val="0062738D"/>
    <w:rsid w:val="00631BC4"/>
    <w:rsid w:val="00632D54"/>
    <w:rsid w:val="006352D8"/>
    <w:rsid w:val="00636BE9"/>
    <w:rsid w:val="00636F5B"/>
    <w:rsid w:val="0063729D"/>
    <w:rsid w:val="006404C1"/>
    <w:rsid w:val="00641092"/>
    <w:rsid w:val="00641A6F"/>
    <w:rsid w:val="00641F24"/>
    <w:rsid w:val="006424B2"/>
    <w:rsid w:val="00643EAA"/>
    <w:rsid w:val="00653AD9"/>
    <w:rsid w:val="00654540"/>
    <w:rsid w:val="00655A8F"/>
    <w:rsid w:val="00657DE6"/>
    <w:rsid w:val="00661054"/>
    <w:rsid w:val="00670854"/>
    <w:rsid w:val="0067178E"/>
    <w:rsid w:val="00674059"/>
    <w:rsid w:val="00680C87"/>
    <w:rsid w:val="006829CC"/>
    <w:rsid w:val="00683083"/>
    <w:rsid w:val="00683231"/>
    <w:rsid w:val="00690844"/>
    <w:rsid w:val="00691F76"/>
    <w:rsid w:val="00691FF1"/>
    <w:rsid w:val="00694394"/>
    <w:rsid w:val="00695B8C"/>
    <w:rsid w:val="00696283"/>
    <w:rsid w:val="00696F03"/>
    <w:rsid w:val="006976BA"/>
    <w:rsid w:val="006A4208"/>
    <w:rsid w:val="006A4254"/>
    <w:rsid w:val="006A44B8"/>
    <w:rsid w:val="006A52E6"/>
    <w:rsid w:val="006A5921"/>
    <w:rsid w:val="006A5C35"/>
    <w:rsid w:val="006A5F18"/>
    <w:rsid w:val="006B1F1A"/>
    <w:rsid w:val="006B421C"/>
    <w:rsid w:val="006B42DB"/>
    <w:rsid w:val="006B44E6"/>
    <w:rsid w:val="006B4969"/>
    <w:rsid w:val="006B518C"/>
    <w:rsid w:val="006B787E"/>
    <w:rsid w:val="006C0A92"/>
    <w:rsid w:val="006C0D37"/>
    <w:rsid w:val="006C333F"/>
    <w:rsid w:val="006C4620"/>
    <w:rsid w:val="006C47FF"/>
    <w:rsid w:val="006C4E32"/>
    <w:rsid w:val="006C5A77"/>
    <w:rsid w:val="006C7B89"/>
    <w:rsid w:val="006D0157"/>
    <w:rsid w:val="006D121E"/>
    <w:rsid w:val="006D27EB"/>
    <w:rsid w:val="006D2CA6"/>
    <w:rsid w:val="006D4E76"/>
    <w:rsid w:val="006D5094"/>
    <w:rsid w:val="006D6EB2"/>
    <w:rsid w:val="006D7B2C"/>
    <w:rsid w:val="006E027B"/>
    <w:rsid w:val="006E1038"/>
    <w:rsid w:val="006E4666"/>
    <w:rsid w:val="006E50E9"/>
    <w:rsid w:val="006E65E1"/>
    <w:rsid w:val="006E776B"/>
    <w:rsid w:val="006F4FE0"/>
    <w:rsid w:val="006F5B69"/>
    <w:rsid w:val="006F7987"/>
    <w:rsid w:val="006F7FDE"/>
    <w:rsid w:val="00701095"/>
    <w:rsid w:val="00702CFA"/>
    <w:rsid w:val="0070353B"/>
    <w:rsid w:val="007035C3"/>
    <w:rsid w:val="00703846"/>
    <w:rsid w:val="00706328"/>
    <w:rsid w:val="00706E90"/>
    <w:rsid w:val="00710CCE"/>
    <w:rsid w:val="00711A15"/>
    <w:rsid w:val="00711CE0"/>
    <w:rsid w:val="00712359"/>
    <w:rsid w:val="007133D6"/>
    <w:rsid w:val="007174C4"/>
    <w:rsid w:val="007178BC"/>
    <w:rsid w:val="00721ED3"/>
    <w:rsid w:val="00722942"/>
    <w:rsid w:val="00727579"/>
    <w:rsid w:val="00727690"/>
    <w:rsid w:val="0073024A"/>
    <w:rsid w:val="00730845"/>
    <w:rsid w:val="00731B59"/>
    <w:rsid w:val="00733806"/>
    <w:rsid w:val="00733E20"/>
    <w:rsid w:val="0073533A"/>
    <w:rsid w:val="00735B7A"/>
    <w:rsid w:val="00735D5B"/>
    <w:rsid w:val="00736769"/>
    <w:rsid w:val="00737428"/>
    <w:rsid w:val="0074047F"/>
    <w:rsid w:val="00740B3E"/>
    <w:rsid w:val="00741547"/>
    <w:rsid w:val="00741604"/>
    <w:rsid w:val="00742501"/>
    <w:rsid w:val="00744240"/>
    <w:rsid w:val="00745BD6"/>
    <w:rsid w:val="00746C5B"/>
    <w:rsid w:val="00750ECE"/>
    <w:rsid w:val="0075225E"/>
    <w:rsid w:val="0075335A"/>
    <w:rsid w:val="007536BA"/>
    <w:rsid w:val="00753993"/>
    <w:rsid w:val="00754432"/>
    <w:rsid w:val="00755197"/>
    <w:rsid w:val="007554C4"/>
    <w:rsid w:val="00756EF6"/>
    <w:rsid w:val="007578B7"/>
    <w:rsid w:val="0076122B"/>
    <w:rsid w:val="007656AB"/>
    <w:rsid w:val="00765C81"/>
    <w:rsid w:val="00767441"/>
    <w:rsid w:val="00767BFA"/>
    <w:rsid w:val="00771808"/>
    <w:rsid w:val="00772215"/>
    <w:rsid w:val="0077253E"/>
    <w:rsid w:val="007779B5"/>
    <w:rsid w:val="00780928"/>
    <w:rsid w:val="00780EF9"/>
    <w:rsid w:val="00783F79"/>
    <w:rsid w:val="00784B46"/>
    <w:rsid w:val="00784BF6"/>
    <w:rsid w:val="00785494"/>
    <w:rsid w:val="00785BBB"/>
    <w:rsid w:val="00786B54"/>
    <w:rsid w:val="00787E8A"/>
    <w:rsid w:val="00790C4F"/>
    <w:rsid w:val="007926E3"/>
    <w:rsid w:val="00792CD3"/>
    <w:rsid w:val="007949FD"/>
    <w:rsid w:val="00796A74"/>
    <w:rsid w:val="0079767A"/>
    <w:rsid w:val="007A165C"/>
    <w:rsid w:val="007A1CD8"/>
    <w:rsid w:val="007A40EA"/>
    <w:rsid w:val="007A4A2E"/>
    <w:rsid w:val="007A4C3B"/>
    <w:rsid w:val="007A50B1"/>
    <w:rsid w:val="007B45C8"/>
    <w:rsid w:val="007B6335"/>
    <w:rsid w:val="007B70E7"/>
    <w:rsid w:val="007C0CDE"/>
    <w:rsid w:val="007C1CBE"/>
    <w:rsid w:val="007C565B"/>
    <w:rsid w:val="007D07D4"/>
    <w:rsid w:val="007D1082"/>
    <w:rsid w:val="007D19DD"/>
    <w:rsid w:val="007D29B0"/>
    <w:rsid w:val="007D481E"/>
    <w:rsid w:val="007D4ACA"/>
    <w:rsid w:val="007D5523"/>
    <w:rsid w:val="007D5AB2"/>
    <w:rsid w:val="007D5EC2"/>
    <w:rsid w:val="007D64C5"/>
    <w:rsid w:val="007D7623"/>
    <w:rsid w:val="007E1347"/>
    <w:rsid w:val="007E3E05"/>
    <w:rsid w:val="007E644F"/>
    <w:rsid w:val="007E7247"/>
    <w:rsid w:val="007F0504"/>
    <w:rsid w:val="007F1AA7"/>
    <w:rsid w:val="007F1AE0"/>
    <w:rsid w:val="007F23DB"/>
    <w:rsid w:val="007F263B"/>
    <w:rsid w:val="007F6399"/>
    <w:rsid w:val="007F651F"/>
    <w:rsid w:val="00800AA3"/>
    <w:rsid w:val="00803A40"/>
    <w:rsid w:val="00804B30"/>
    <w:rsid w:val="008050C4"/>
    <w:rsid w:val="008053A2"/>
    <w:rsid w:val="00805D4A"/>
    <w:rsid w:val="0080698F"/>
    <w:rsid w:val="00806DDD"/>
    <w:rsid w:val="00813EF1"/>
    <w:rsid w:val="00814C58"/>
    <w:rsid w:val="0081734D"/>
    <w:rsid w:val="0082023C"/>
    <w:rsid w:val="00821D06"/>
    <w:rsid w:val="00823D9F"/>
    <w:rsid w:val="0082408D"/>
    <w:rsid w:val="008249DF"/>
    <w:rsid w:val="0083000C"/>
    <w:rsid w:val="00830681"/>
    <w:rsid w:val="00830D25"/>
    <w:rsid w:val="008319BB"/>
    <w:rsid w:val="008360E2"/>
    <w:rsid w:val="00836389"/>
    <w:rsid w:val="00836CB6"/>
    <w:rsid w:val="00837559"/>
    <w:rsid w:val="00837DB2"/>
    <w:rsid w:val="00843253"/>
    <w:rsid w:val="008435C3"/>
    <w:rsid w:val="0084457D"/>
    <w:rsid w:val="00846BBA"/>
    <w:rsid w:val="00847B43"/>
    <w:rsid w:val="008503E4"/>
    <w:rsid w:val="0085152B"/>
    <w:rsid w:val="008518DA"/>
    <w:rsid w:val="008554EE"/>
    <w:rsid w:val="00855E45"/>
    <w:rsid w:val="00855ECF"/>
    <w:rsid w:val="00856250"/>
    <w:rsid w:val="00857245"/>
    <w:rsid w:val="00857C66"/>
    <w:rsid w:val="00861156"/>
    <w:rsid w:val="00861162"/>
    <w:rsid w:val="008634C9"/>
    <w:rsid w:val="00864C1D"/>
    <w:rsid w:val="00865EB0"/>
    <w:rsid w:val="008668D0"/>
    <w:rsid w:val="00866909"/>
    <w:rsid w:val="008673DF"/>
    <w:rsid w:val="00867BFC"/>
    <w:rsid w:val="00870B70"/>
    <w:rsid w:val="0087117E"/>
    <w:rsid w:val="00871ABA"/>
    <w:rsid w:val="00873742"/>
    <w:rsid w:val="00874BD7"/>
    <w:rsid w:val="00874C73"/>
    <w:rsid w:val="00875EB3"/>
    <w:rsid w:val="008763E5"/>
    <w:rsid w:val="00877DBF"/>
    <w:rsid w:val="00890639"/>
    <w:rsid w:val="00890F25"/>
    <w:rsid w:val="008927EA"/>
    <w:rsid w:val="00892F8D"/>
    <w:rsid w:val="0089360B"/>
    <w:rsid w:val="008948AC"/>
    <w:rsid w:val="00894ABA"/>
    <w:rsid w:val="008953D6"/>
    <w:rsid w:val="008955EE"/>
    <w:rsid w:val="00895940"/>
    <w:rsid w:val="00896BC8"/>
    <w:rsid w:val="008971B1"/>
    <w:rsid w:val="008974D6"/>
    <w:rsid w:val="008A37D0"/>
    <w:rsid w:val="008A4231"/>
    <w:rsid w:val="008A462E"/>
    <w:rsid w:val="008A52E4"/>
    <w:rsid w:val="008A6691"/>
    <w:rsid w:val="008A7497"/>
    <w:rsid w:val="008A7CAF"/>
    <w:rsid w:val="008B57DF"/>
    <w:rsid w:val="008B7C69"/>
    <w:rsid w:val="008B7D9F"/>
    <w:rsid w:val="008C0ACF"/>
    <w:rsid w:val="008C0E36"/>
    <w:rsid w:val="008C168B"/>
    <w:rsid w:val="008C49D5"/>
    <w:rsid w:val="008C4C37"/>
    <w:rsid w:val="008C5075"/>
    <w:rsid w:val="008C554E"/>
    <w:rsid w:val="008C6B79"/>
    <w:rsid w:val="008C72E0"/>
    <w:rsid w:val="008C76A4"/>
    <w:rsid w:val="008C78BE"/>
    <w:rsid w:val="008C7C0E"/>
    <w:rsid w:val="008D1D7A"/>
    <w:rsid w:val="008D35AE"/>
    <w:rsid w:val="008D380D"/>
    <w:rsid w:val="008D613B"/>
    <w:rsid w:val="008D710E"/>
    <w:rsid w:val="008D75A9"/>
    <w:rsid w:val="008E0E70"/>
    <w:rsid w:val="008E1997"/>
    <w:rsid w:val="008E214C"/>
    <w:rsid w:val="008E4797"/>
    <w:rsid w:val="008E5CDD"/>
    <w:rsid w:val="008E621A"/>
    <w:rsid w:val="008E6CDC"/>
    <w:rsid w:val="008E7284"/>
    <w:rsid w:val="008F0DCA"/>
    <w:rsid w:val="008F0F08"/>
    <w:rsid w:val="008F2A6F"/>
    <w:rsid w:val="008F4297"/>
    <w:rsid w:val="008F6AB4"/>
    <w:rsid w:val="008F6B99"/>
    <w:rsid w:val="008F6EF3"/>
    <w:rsid w:val="00900C69"/>
    <w:rsid w:val="009028D5"/>
    <w:rsid w:val="00906927"/>
    <w:rsid w:val="0091098F"/>
    <w:rsid w:val="00911061"/>
    <w:rsid w:val="00912594"/>
    <w:rsid w:val="009143E0"/>
    <w:rsid w:val="00914838"/>
    <w:rsid w:val="00915DDA"/>
    <w:rsid w:val="00915E7F"/>
    <w:rsid w:val="00916323"/>
    <w:rsid w:val="0092078F"/>
    <w:rsid w:val="00921F8D"/>
    <w:rsid w:val="00924E20"/>
    <w:rsid w:val="009261B7"/>
    <w:rsid w:val="0092656C"/>
    <w:rsid w:val="009301C8"/>
    <w:rsid w:val="00931009"/>
    <w:rsid w:val="0093462E"/>
    <w:rsid w:val="009362B0"/>
    <w:rsid w:val="00936EEB"/>
    <w:rsid w:val="00936EFC"/>
    <w:rsid w:val="009410B5"/>
    <w:rsid w:val="00944621"/>
    <w:rsid w:val="00946B1A"/>
    <w:rsid w:val="009502A8"/>
    <w:rsid w:val="00950D91"/>
    <w:rsid w:val="00951431"/>
    <w:rsid w:val="00951F0B"/>
    <w:rsid w:val="0095272D"/>
    <w:rsid w:val="00952E3B"/>
    <w:rsid w:val="00957067"/>
    <w:rsid w:val="00957F35"/>
    <w:rsid w:val="0096220F"/>
    <w:rsid w:val="009659F3"/>
    <w:rsid w:val="00965B9C"/>
    <w:rsid w:val="0096758E"/>
    <w:rsid w:val="0097096A"/>
    <w:rsid w:val="00970CD5"/>
    <w:rsid w:val="009715D8"/>
    <w:rsid w:val="009726AD"/>
    <w:rsid w:val="00973278"/>
    <w:rsid w:val="009737C9"/>
    <w:rsid w:val="0097473F"/>
    <w:rsid w:val="00974B80"/>
    <w:rsid w:val="009752AC"/>
    <w:rsid w:val="009756BB"/>
    <w:rsid w:val="00980348"/>
    <w:rsid w:val="0098067D"/>
    <w:rsid w:val="00981917"/>
    <w:rsid w:val="00984828"/>
    <w:rsid w:val="009864BC"/>
    <w:rsid w:val="00986848"/>
    <w:rsid w:val="00986E4D"/>
    <w:rsid w:val="00987516"/>
    <w:rsid w:val="0098789C"/>
    <w:rsid w:val="00991FF8"/>
    <w:rsid w:val="009956FE"/>
    <w:rsid w:val="0099583D"/>
    <w:rsid w:val="0099598A"/>
    <w:rsid w:val="00995F79"/>
    <w:rsid w:val="00997CAC"/>
    <w:rsid w:val="009A271F"/>
    <w:rsid w:val="009A5B1B"/>
    <w:rsid w:val="009A6A5A"/>
    <w:rsid w:val="009B031C"/>
    <w:rsid w:val="009B07C6"/>
    <w:rsid w:val="009B399D"/>
    <w:rsid w:val="009B3C76"/>
    <w:rsid w:val="009B4098"/>
    <w:rsid w:val="009B4749"/>
    <w:rsid w:val="009B497C"/>
    <w:rsid w:val="009B5140"/>
    <w:rsid w:val="009B5330"/>
    <w:rsid w:val="009B60DD"/>
    <w:rsid w:val="009B664B"/>
    <w:rsid w:val="009B70EE"/>
    <w:rsid w:val="009B7658"/>
    <w:rsid w:val="009B7BC6"/>
    <w:rsid w:val="009C287A"/>
    <w:rsid w:val="009C4346"/>
    <w:rsid w:val="009C63F6"/>
    <w:rsid w:val="009D1E56"/>
    <w:rsid w:val="009D1F7F"/>
    <w:rsid w:val="009D23D4"/>
    <w:rsid w:val="009D2B21"/>
    <w:rsid w:val="009D6E62"/>
    <w:rsid w:val="009D6FA0"/>
    <w:rsid w:val="009D7E52"/>
    <w:rsid w:val="009E063E"/>
    <w:rsid w:val="009E1465"/>
    <w:rsid w:val="009E3346"/>
    <w:rsid w:val="009E5FCA"/>
    <w:rsid w:val="009E6D56"/>
    <w:rsid w:val="009E7BFE"/>
    <w:rsid w:val="009F0F34"/>
    <w:rsid w:val="009F1FF7"/>
    <w:rsid w:val="009F289C"/>
    <w:rsid w:val="009F46B8"/>
    <w:rsid w:val="009F55B9"/>
    <w:rsid w:val="009F5BE6"/>
    <w:rsid w:val="009F6E31"/>
    <w:rsid w:val="009F7B5F"/>
    <w:rsid w:val="009F7C9F"/>
    <w:rsid w:val="00A00AAA"/>
    <w:rsid w:val="00A013FC"/>
    <w:rsid w:val="00A03BEF"/>
    <w:rsid w:val="00A04493"/>
    <w:rsid w:val="00A062B4"/>
    <w:rsid w:val="00A0789F"/>
    <w:rsid w:val="00A07FC4"/>
    <w:rsid w:val="00A124F8"/>
    <w:rsid w:val="00A12CA2"/>
    <w:rsid w:val="00A14551"/>
    <w:rsid w:val="00A16013"/>
    <w:rsid w:val="00A163B8"/>
    <w:rsid w:val="00A176E8"/>
    <w:rsid w:val="00A2024F"/>
    <w:rsid w:val="00A218A0"/>
    <w:rsid w:val="00A22040"/>
    <w:rsid w:val="00A22F1E"/>
    <w:rsid w:val="00A23D93"/>
    <w:rsid w:val="00A24F13"/>
    <w:rsid w:val="00A2554E"/>
    <w:rsid w:val="00A256A6"/>
    <w:rsid w:val="00A258C7"/>
    <w:rsid w:val="00A27F8C"/>
    <w:rsid w:val="00A31396"/>
    <w:rsid w:val="00A315B1"/>
    <w:rsid w:val="00A320DF"/>
    <w:rsid w:val="00A35ABF"/>
    <w:rsid w:val="00A362DF"/>
    <w:rsid w:val="00A372EB"/>
    <w:rsid w:val="00A402DB"/>
    <w:rsid w:val="00A4259A"/>
    <w:rsid w:val="00A43CC1"/>
    <w:rsid w:val="00A457BD"/>
    <w:rsid w:val="00A47803"/>
    <w:rsid w:val="00A504FE"/>
    <w:rsid w:val="00A50F5A"/>
    <w:rsid w:val="00A50F8B"/>
    <w:rsid w:val="00A52F2F"/>
    <w:rsid w:val="00A543D0"/>
    <w:rsid w:val="00A54B2F"/>
    <w:rsid w:val="00A5568B"/>
    <w:rsid w:val="00A579F2"/>
    <w:rsid w:val="00A61A4C"/>
    <w:rsid w:val="00A61C17"/>
    <w:rsid w:val="00A6228D"/>
    <w:rsid w:val="00A623AE"/>
    <w:rsid w:val="00A637A2"/>
    <w:rsid w:val="00A652C3"/>
    <w:rsid w:val="00A66608"/>
    <w:rsid w:val="00A67661"/>
    <w:rsid w:val="00A708D6"/>
    <w:rsid w:val="00A70DE5"/>
    <w:rsid w:val="00A725A6"/>
    <w:rsid w:val="00A73F7F"/>
    <w:rsid w:val="00A75455"/>
    <w:rsid w:val="00A77243"/>
    <w:rsid w:val="00A778E3"/>
    <w:rsid w:val="00A805AE"/>
    <w:rsid w:val="00A8274D"/>
    <w:rsid w:val="00A84446"/>
    <w:rsid w:val="00A853F2"/>
    <w:rsid w:val="00A85BD1"/>
    <w:rsid w:val="00A86F7C"/>
    <w:rsid w:val="00A922CD"/>
    <w:rsid w:val="00A92FC8"/>
    <w:rsid w:val="00A94A49"/>
    <w:rsid w:val="00A950A3"/>
    <w:rsid w:val="00A96874"/>
    <w:rsid w:val="00AA117D"/>
    <w:rsid w:val="00AA1716"/>
    <w:rsid w:val="00AA1B7F"/>
    <w:rsid w:val="00AA1BC5"/>
    <w:rsid w:val="00AA230D"/>
    <w:rsid w:val="00AA4B5C"/>
    <w:rsid w:val="00AA52C7"/>
    <w:rsid w:val="00AA5833"/>
    <w:rsid w:val="00AA5D7D"/>
    <w:rsid w:val="00AB1A89"/>
    <w:rsid w:val="00AB3AF2"/>
    <w:rsid w:val="00AB5B42"/>
    <w:rsid w:val="00AB62AE"/>
    <w:rsid w:val="00AB6799"/>
    <w:rsid w:val="00AC0611"/>
    <w:rsid w:val="00AC16D4"/>
    <w:rsid w:val="00AC266C"/>
    <w:rsid w:val="00AC4D84"/>
    <w:rsid w:val="00AC51A8"/>
    <w:rsid w:val="00AC55A5"/>
    <w:rsid w:val="00AC6415"/>
    <w:rsid w:val="00AC77F6"/>
    <w:rsid w:val="00AD3F35"/>
    <w:rsid w:val="00AD40DE"/>
    <w:rsid w:val="00AD7C43"/>
    <w:rsid w:val="00AE04E7"/>
    <w:rsid w:val="00AE2FD3"/>
    <w:rsid w:val="00AE40DE"/>
    <w:rsid w:val="00AE4BAE"/>
    <w:rsid w:val="00AE76C3"/>
    <w:rsid w:val="00AF0039"/>
    <w:rsid w:val="00AF03CF"/>
    <w:rsid w:val="00AF0926"/>
    <w:rsid w:val="00AF0CA5"/>
    <w:rsid w:val="00AF2547"/>
    <w:rsid w:val="00AF36F2"/>
    <w:rsid w:val="00AF3D39"/>
    <w:rsid w:val="00AF6794"/>
    <w:rsid w:val="00B02C63"/>
    <w:rsid w:val="00B0395E"/>
    <w:rsid w:val="00B04D67"/>
    <w:rsid w:val="00B05D01"/>
    <w:rsid w:val="00B07029"/>
    <w:rsid w:val="00B0782E"/>
    <w:rsid w:val="00B11E82"/>
    <w:rsid w:val="00B12105"/>
    <w:rsid w:val="00B1244E"/>
    <w:rsid w:val="00B12F04"/>
    <w:rsid w:val="00B14DE2"/>
    <w:rsid w:val="00B16756"/>
    <w:rsid w:val="00B17C11"/>
    <w:rsid w:val="00B20298"/>
    <w:rsid w:val="00B21616"/>
    <w:rsid w:val="00B22A9C"/>
    <w:rsid w:val="00B23D9F"/>
    <w:rsid w:val="00B24BF7"/>
    <w:rsid w:val="00B265E2"/>
    <w:rsid w:val="00B27743"/>
    <w:rsid w:val="00B300EC"/>
    <w:rsid w:val="00B34027"/>
    <w:rsid w:val="00B34C5E"/>
    <w:rsid w:val="00B374CB"/>
    <w:rsid w:val="00B4079F"/>
    <w:rsid w:val="00B43BE5"/>
    <w:rsid w:val="00B463D6"/>
    <w:rsid w:val="00B46801"/>
    <w:rsid w:val="00B4724F"/>
    <w:rsid w:val="00B47E73"/>
    <w:rsid w:val="00B5263A"/>
    <w:rsid w:val="00B53949"/>
    <w:rsid w:val="00B54D5C"/>
    <w:rsid w:val="00B60263"/>
    <w:rsid w:val="00B625C8"/>
    <w:rsid w:val="00B62C25"/>
    <w:rsid w:val="00B62F03"/>
    <w:rsid w:val="00B63633"/>
    <w:rsid w:val="00B63A39"/>
    <w:rsid w:val="00B644B5"/>
    <w:rsid w:val="00B66D27"/>
    <w:rsid w:val="00B67773"/>
    <w:rsid w:val="00B717AE"/>
    <w:rsid w:val="00B741CA"/>
    <w:rsid w:val="00B74985"/>
    <w:rsid w:val="00B74A85"/>
    <w:rsid w:val="00B75F9B"/>
    <w:rsid w:val="00B80771"/>
    <w:rsid w:val="00B823CE"/>
    <w:rsid w:val="00B82684"/>
    <w:rsid w:val="00B8291A"/>
    <w:rsid w:val="00B82E0F"/>
    <w:rsid w:val="00B8689F"/>
    <w:rsid w:val="00B8702A"/>
    <w:rsid w:val="00B87628"/>
    <w:rsid w:val="00B87BE3"/>
    <w:rsid w:val="00B87C45"/>
    <w:rsid w:val="00B906E6"/>
    <w:rsid w:val="00B90DF9"/>
    <w:rsid w:val="00B929FC"/>
    <w:rsid w:val="00B952C5"/>
    <w:rsid w:val="00B96800"/>
    <w:rsid w:val="00BA0808"/>
    <w:rsid w:val="00BA166C"/>
    <w:rsid w:val="00BA20E4"/>
    <w:rsid w:val="00BA2DA1"/>
    <w:rsid w:val="00BA3636"/>
    <w:rsid w:val="00BA388B"/>
    <w:rsid w:val="00BA39EF"/>
    <w:rsid w:val="00BA3E67"/>
    <w:rsid w:val="00BA6489"/>
    <w:rsid w:val="00BA6E1C"/>
    <w:rsid w:val="00BB0DE9"/>
    <w:rsid w:val="00BB10DE"/>
    <w:rsid w:val="00BB26BB"/>
    <w:rsid w:val="00BB4D2D"/>
    <w:rsid w:val="00BC2A0F"/>
    <w:rsid w:val="00BC31BA"/>
    <w:rsid w:val="00BC3402"/>
    <w:rsid w:val="00BC5450"/>
    <w:rsid w:val="00BC6995"/>
    <w:rsid w:val="00BD28F6"/>
    <w:rsid w:val="00BD2E9E"/>
    <w:rsid w:val="00BD35ED"/>
    <w:rsid w:val="00BD4CEF"/>
    <w:rsid w:val="00BD528F"/>
    <w:rsid w:val="00BD57FC"/>
    <w:rsid w:val="00BD75DE"/>
    <w:rsid w:val="00BD780C"/>
    <w:rsid w:val="00BE0040"/>
    <w:rsid w:val="00BE0186"/>
    <w:rsid w:val="00BF1262"/>
    <w:rsid w:val="00BF3D66"/>
    <w:rsid w:val="00BF5463"/>
    <w:rsid w:val="00BF5E08"/>
    <w:rsid w:val="00BF68EA"/>
    <w:rsid w:val="00BF76D8"/>
    <w:rsid w:val="00C0038D"/>
    <w:rsid w:val="00C00A8C"/>
    <w:rsid w:val="00C03A00"/>
    <w:rsid w:val="00C03E69"/>
    <w:rsid w:val="00C04F56"/>
    <w:rsid w:val="00C05053"/>
    <w:rsid w:val="00C0628D"/>
    <w:rsid w:val="00C12AB7"/>
    <w:rsid w:val="00C12DB9"/>
    <w:rsid w:val="00C154F4"/>
    <w:rsid w:val="00C15ED1"/>
    <w:rsid w:val="00C166B2"/>
    <w:rsid w:val="00C16DCD"/>
    <w:rsid w:val="00C17776"/>
    <w:rsid w:val="00C20D27"/>
    <w:rsid w:val="00C21194"/>
    <w:rsid w:val="00C227DA"/>
    <w:rsid w:val="00C232F2"/>
    <w:rsid w:val="00C253F6"/>
    <w:rsid w:val="00C25A78"/>
    <w:rsid w:val="00C301F1"/>
    <w:rsid w:val="00C31A5A"/>
    <w:rsid w:val="00C31F17"/>
    <w:rsid w:val="00C32452"/>
    <w:rsid w:val="00C32921"/>
    <w:rsid w:val="00C3610C"/>
    <w:rsid w:val="00C36EBB"/>
    <w:rsid w:val="00C4047F"/>
    <w:rsid w:val="00C454B1"/>
    <w:rsid w:val="00C470E6"/>
    <w:rsid w:val="00C47D28"/>
    <w:rsid w:val="00C50BBE"/>
    <w:rsid w:val="00C51B4A"/>
    <w:rsid w:val="00C521E8"/>
    <w:rsid w:val="00C528E5"/>
    <w:rsid w:val="00C52E07"/>
    <w:rsid w:val="00C531DA"/>
    <w:rsid w:val="00C544FA"/>
    <w:rsid w:val="00C55888"/>
    <w:rsid w:val="00C6153A"/>
    <w:rsid w:val="00C61F40"/>
    <w:rsid w:val="00C61FD9"/>
    <w:rsid w:val="00C61FE1"/>
    <w:rsid w:val="00C64B45"/>
    <w:rsid w:val="00C65921"/>
    <w:rsid w:val="00C659FE"/>
    <w:rsid w:val="00C672E2"/>
    <w:rsid w:val="00C70D9D"/>
    <w:rsid w:val="00C7331F"/>
    <w:rsid w:val="00C76C07"/>
    <w:rsid w:val="00C77BDA"/>
    <w:rsid w:val="00C805BE"/>
    <w:rsid w:val="00C8062D"/>
    <w:rsid w:val="00C833EE"/>
    <w:rsid w:val="00C84279"/>
    <w:rsid w:val="00C84978"/>
    <w:rsid w:val="00C9510C"/>
    <w:rsid w:val="00C96982"/>
    <w:rsid w:val="00C97497"/>
    <w:rsid w:val="00C976BD"/>
    <w:rsid w:val="00CA1C1B"/>
    <w:rsid w:val="00CA3150"/>
    <w:rsid w:val="00CA4A28"/>
    <w:rsid w:val="00CA6AF2"/>
    <w:rsid w:val="00CA7B8D"/>
    <w:rsid w:val="00CB169D"/>
    <w:rsid w:val="00CB2912"/>
    <w:rsid w:val="00CB42F5"/>
    <w:rsid w:val="00CB43F1"/>
    <w:rsid w:val="00CB5FBA"/>
    <w:rsid w:val="00CB60AC"/>
    <w:rsid w:val="00CB6640"/>
    <w:rsid w:val="00CB7328"/>
    <w:rsid w:val="00CC0740"/>
    <w:rsid w:val="00CC080A"/>
    <w:rsid w:val="00CC202F"/>
    <w:rsid w:val="00CC460F"/>
    <w:rsid w:val="00CC4DB0"/>
    <w:rsid w:val="00CD28AE"/>
    <w:rsid w:val="00CD55F1"/>
    <w:rsid w:val="00CD56A1"/>
    <w:rsid w:val="00CD5F19"/>
    <w:rsid w:val="00CE008A"/>
    <w:rsid w:val="00CE08F9"/>
    <w:rsid w:val="00CE0FE2"/>
    <w:rsid w:val="00CE2052"/>
    <w:rsid w:val="00CE467F"/>
    <w:rsid w:val="00CE59BD"/>
    <w:rsid w:val="00CE6259"/>
    <w:rsid w:val="00CE757B"/>
    <w:rsid w:val="00CE764F"/>
    <w:rsid w:val="00CE7C48"/>
    <w:rsid w:val="00CF0181"/>
    <w:rsid w:val="00CF0986"/>
    <w:rsid w:val="00CF6A7A"/>
    <w:rsid w:val="00CF6A92"/>
    <w:rsid w:val="00D0034D"/>
    <w:rsid w:val="00D0054C"/>
    <w:rsid w:val="00D02DA1"/>
    <w:rsid w:val="00D04CC3"/>
    <w:rsid w:val="00D062FC"/>
    <w:rsid w:val="00D067C5"/>
    <w:rsid w:val="00D0762F"/>
    <w:rsid w:val="00D07BC1"/>
    <w:rsid w:val="00D10567"/>
    <w:rsid w:val="00D11479"/>
    <w:rsid w:val="00D11D6F"/>
    <w:rsid w:val="00D11F9B"/>
    <w:rsid w:val="00D14A9E"/>
    <w:rsid w:val="00D15158"/>
    <w:rsid w:val="00D15321"/>
    <w:rsid w:val="00D161B9"/>
    <w:rsid w:val="00D216E0"/>
    <w:rsid w:val="00D22D48"/>
    <w:rsid w:val="00D244C1"/>
    <w:rsid w:val="00D24A9A"/>
    <w:rsid w:val="00D2579B"/>
    <w:rsid w:val="00D26ECB"/>
    <w:rsid w:val="00D301FD"/>
    <w:rsid w:val="00D30E46"/>
    <w:rsid w:val="00D32704"/>
    <w:rsid w:val="00D32BED"/>
    <w:rsid w:val="00D34172"/>
    <w:rsid w:val="00D34C3B"/>
    <w:rsid w:val="00D354DC"/>
    <w:rsid w:val="00D35778"/>
    <w:rsid w:val="00D357AB"/>
    <w:rsid w:val="00D35BBA"/>
    <w:rsid w:val="00D35DD3"/>
    <w:rsid w:val="00D408DC"/>
    <w:rsid w:val="00D44D54"/>
    <w:rsid w:val="00D45448"/>
    <w:rsid w:val="00D461CA"/>
    <w:rsid w:val="00D50B15"/>
    <w:rsid w:val="00D51A6F"/>
    <w:rsid w:val="00D51CFF"/>
    <w:rsid w:val="00D5225E"/>
    <w:rsid w:val="00D524A1"/>
    <w:rsid w:val="00D52655"/>
    <w:rsid w:val="00D52CC3"/>
    <w:rsid w:val="00D53B7B"/>
    <w:rsid w:val="00D55C24"/>
    <w:rsid w:val="00D56819"/>
    <w:rsid w:val="00D6296A"/>
    <w:rsid w:val="00D63C58"/>
    <w:rsid w:val="00D63D70"/>
    <w:rsid w:val="00D63EBD"/>
    <w:rsid w:val="00D66333"/>
    <w:rsid w:val="00D66445"/>
    <w:rsid w:val="00D66971"/>
    <w:rsid w:val="00D67227"/>
    <w:rsid w:val="00D67CFB"/>
    <w:rsid w:val="00D67F29"/>
    <w:rsid w:val="00D709B5"/>
    <w:rsid w:val="00D70D3C"/>
    <w:rsid w:val="00D72681"/>
    <w:rsid w:val="00D73F15"/>
    <w:rsid w:val="00D740ED"/>
    <w:rsid w:val="00D74654"/>
    <w:rsid w:val="00D7515F"/>
    <w:rsid w:val="00D761F3"/>
    <w:rsid w:val="00D779DA"/>
    <w:rsid w:val="00D8023C"/>
    <w:rsid w:val="00D8087E"/>
    <w:rsid w:val="00D90936"/>
    <w:rsid w:val="00D929A0"/>
    <w:rsid w:val="00D93826"/>
    <w:rsid w:val="00D96277"/>
    <w:rsid w:val="00D972B0"/>
    <w:rsid w:val="00D97731"/>
    <w:rsid w:val="00DA0E83"/>
    <w:rsid w:val="00DA11A7"/>
    <w:rsid w:val="00DA4537"/>
    <w:rsid w:val="00DA633A"/>
    <w:rsid w:val="00DA695E"/>
    <w:rsid w:val="00DA748E"/>
    <w:rsid w:val="00DB162F"/>
    <w:rsid w:val="00DB3D5C"/>
    <w:rsid w:val="00DB4A7E"/>
    <w:rsid w:val="00DB584E"/>
    <w:rsid w:val="00DB73EA"/>
    <w:rsid w:val="00DC1576"/>
    <w:rsid w:val="00DC1E6B"/>
    <w:rsid w:val="00DC2BFF"/>
    <w:rsid w:val="00DC3BD7"/>
    <w:rsid w:val="00DC4B61"/>
    <w:rsid w:val="00DC699D"/>
    <w:rsid w:val="00DD07DF"/>
    <w:rsid w:val="00DD2194"/>
    <w:rsid w:val="00DD2FF4"/>
    <w:rsid w:val="00DD3BD9"/>
    <w:rsid w:val="00DD6266"/>
    <w:rsid w:val="00DD6724"/>
    <w:rsid w:val="00DD7096"/>
    <w:rsid w:val="00DE1613"/>
    <w:rsid w:val="00DE1819"/>
    <w:rsid w:val="00DE1AA0"/>
    <w:rsid w:val="00DE20FF"/>
    <w:rsid w:val="00DE2897"/>
    <w:rsid w:val="00DE4E28"/>
    <w:rsid w:val="00DE6BA8"/>
    <w:rsid w:val="00DE7397"/>
    <w:rsid w:val="00DF1170"/>
    <w:rsid w:val="00DF1522"/>
    <w:rsid w:val="00DF18D4"/>
    <w:rsid w:val="00DF44DE"/>
    <w:rsid w:val="00DF59F9"/>
    <w:rsid w:val="00E00271"/>
    <w:rsid w:val="00E00D62"/>
    <w:rsid w:val="00E01BA9"/>
    <w:rsid w:val="00E025DE"/>
    <w:rsid w:val="00E04A97"/>
    <w:rsid w:val="00E0534D"/>
    <w:rsid w:val="00E05DB8"/>
    <w:rsid w:val="00E10A90"/>
    <w:rsid w:val="00E1103D"/>
    <w:rsid w:val="00E1112A"/>
    <w:rsid w:val="00E111E7"/>
    <w:rsid w:val="00E22359"/>
    <w:rsid w:val="00E236DD"/>
    <w:rsid w:val="00E2477D"/>
    <w:rsid w:val="00E24A5A"/>
    <w:rsid w:val="00E24BE2"/>
    <w:rsid w:val="00E30F3A"/>
    <w:rsid w:val="00E322B0"/>
    <w:rsid w:val="00E3352E"/>
    <w:rsid w:val="00E336C1"/>
    <w:rsid w:val="00E33F9D"/>
    <w:rsid w:val="00E3437F"/>
    <w:rsid w:val="00E35D99"/>
    <w:rsid w:val="00E3661B"/>
    <w:rsid w:val="00E3752B"/>
    <w:rsid w:val="00E37ED8"/>
    <w:rsid w:val="00E41E55"/>
    <w:rsid w:val="00E424FC"/>
    <w:rsid w:val="00E42552"/>
    <w:rsid w:val="00E44B06"/>
    <w:rsid w:val="00E45B24"/>
    <w:rsid w:val="00E46BF5"/>
    <w:rsid w:val="00E475D6"/>
    <w:rsid w:val="00E47EB6"/>
    <w:rsid w:val="00E516F0"/>
    <w:rsid w:val="00E52813"/>
    <w:rsid w:val="00E52CAD"/>
    <w:rsid w:val="00E544F7"/>
    <w:rsid w:val="00E55233"/>
    <w:rsid w:val="00E5651F"/>
    <w:rsid w:val="00E5686B"/>
    <w:rsid w:val="00E57BA4"/>
    <w:rsid w:val="00E615F6"/>
    <w:rsid w:val="00E63616"/>
    <w:rsid w:val="00E63B2C"/>
    <w:rsid w:val="00E67D9B"/>
    <w:rsid w:val="00E71458"/>
    <w:rsid w:val="00E73F5C"/>
    <w:rsid w:val="00E7472B"/>
    <w:rsid w:val="00E76E0B"/>
    <w:rsid w:val="00E80727"/>
    <w:rsid w:val="00E807FD"/>
    <w:rsid w:val="00E81049"/>
    <w:rsid w:val="00E8226F"/>
    <w:rsid w:val="00E822C9"/>
    <w:rsid w:val="00E83B0F"/>
    <w:rsid w:val="00E83BCF"/>
    <w:rsid w:val="00E846AF"/>
    <w:rsid w:val="00E84942"/>
    <w:rsid w:val="00E85114"/>
    <w:rsid w:val="00E86BC0"/>
    <w:rsid w:val="00E87DD8"/>
    <w:rsid w:val="00E900FC"/>
    <w:rsid w:val="00E9018B"/>
    <w:rsid w:val="00E9020E"/>
    <w:rsid w:val="00E90514"/>
    <w:rsid w:val="00E91A4A"/>
    <w:rsid w:val="00E91F5A"/>
    <w:rsid w:val="00E9297D"/>
    <w:rsid w:val="00E938B0"/>
    <w:rsid w:val="00E93D0E"/>
    <w:rsid w:val="00E9596D"/>
    <w:rsid w:val="00EA08B2"/>
    <w:rsid w:val="00EA0936"/>
    <w:rsid w:val="00EA2C3A"/>
    <w:rsid w:val="00EA6AA6"/>
    <w:rsid w:val="00EA77F6"/>
    <w:rsid w:val="00EB0C9B"/>
    <w:rsid w:val="00EB1C22"/>
    <w:rsid w:val="00EB1FA1"/>
    <w:rsid w:val="00EB28F2"/>
    <w:rsid w:val="00EB3C76"/>
    <w:rsid w:val="00EB4098"/>
    <w:rsid w:val="00EB5634"/>
    <w:rsid w:val="00EB57FF"/>
    <w:rsid w:val="00EB75B8"/>
    <w:rsid w:val="00EC0031"/>
    <w:rsid w:val="00EC56F6"/>
    <w:rsid w:val="00EC7500"/>
    <w:rsid w:val="00ED0FF2"/>
    <w:rsid w:val="00ED15A1"/>
    <w:rsid w:val="00ED1BD4"/>
    <w:rsid w:val="00ED2F94"/>
    <w:rsid w:val="00ED3DF6"/>
    <w:rsid w:val="00ED54E6"/>
    <w:rsid w:val="00ED62E7"/>
    <w:rsid w:val="00ED767C"/>
    <w:rsid w:val="00ED7A8F"/>
    <w:rsid w:val="00EE1583"/>
    <w:rsid w:val="00EE2534"/>
    <w:rsid w:val="00EE2AB6"/>
    <w:rsid w:val="00EE57CC"/>
    <w:rsid w:val="00EE584C"/>
    <w:rsid w:val="00EF0697"/>
    <w:rsid w:val="00EF213D"/>
    <w:rsid w:val="00EF2B05"/>
    <w:rsid w:val="00EF2DD1"/>
    <w:rsid w:val="00EF3888"/>
    <w:rsid w:val="00EF5F04"/>
    <w:rsid w:val="00EF7126"/>
    <w:rsid w:val="00F00617"/>
    <w:rsid w:val="00F01975"/>
    <w:rsid w:val="00F04726"/>
    <w:rsid w:val="00F0479F"/>
    <w:rsid w:val="00F078BE"/>
    <w:rsid w:val="00F123C6"/>
    <w:rsid w:val="00F12761"/>
    <w:rsid w:val="00F13407"/>
    <w:rsid w:val="00F13E13"/>
    <w:rsid w:val="00F142CA"/>
    <w:rsid w:val="00F15F25"/>
    <w:rsid w:val="00F20102"/>
    <w:rsid w:val="00F2067B"/>
    <w:rsid w:val="00F21C0F"/>
    <w:rsid w:val="00F22EA7"/>
    <w:rsid w:val="00F23430"/>
    <w:rsid w:val="00F26FB5"/>
    <w:rsid w:val="00F27282"/>
    <w:rsid w:val="00F27A5C"/>
    <w:rsid w:val="00F326FB"/>
    <w:rsid w:val="00F34301"/>
    <w:rsid w:val="00F34518"/>
    <w:rsid w:val="00F34752"/>
    <w:rsid w:val="00F36A8B"/>
    <w:rsid w:val="00F379E0"/>
    <w:rsid w:val="00F40AA7"/>
    <w:rsid w:val="00F40DE4"/>
    <w:rsid w:val="00F412E8"/>
    <w:rsid w:val="00F4220E"/>
    <w:rsid w:val="00F423D3"/>
    <w:rsid w:val="00F42F1E"/>
    <w:rsid w:val="00F44C5D"/>
    <w:rsid w:val="00F45614"/>
    <w:rsid w:val="00F45F42"/>
    <w:rsid w:val="00F50F1B"/>
    <w:rsid w:val="00F5256E"/>
    <w:rsid w:val="00F528A2"/>
    <w:rsid w:val="00F53ED6"/>
    <w:rsid w:val="00F544D8"/>
    <w:rsid w:val="00F54606"/>
    <w:rsid w:val="00F578B6"/>
    <w:rsid w:val="00F621BC"/>
    <w:rsid w:val="00F6388E"/>
    <w:rsid w:val="00F6493D"/>
    <w:rsid w:val="00F64B58"/>
    <w:rsid w:val="00F64D79"/>
    <w:rsid w:val="00F64D96"/>
    <w:rsid w:val="00F667FB"/>
    <w:rsid w:val="00F70A66"/>
    <w:rsid w:val="00F753AC"/>
    <w:rsid w:val="00F754A6"/>
    <w:rsid w:val="00F77202"/>
    <w:rsid w:val="00F8242D"/>
    <w:rsid w:val="00F82829"/>
    <w:rsid w:val="00F83D74"/>
    <w:rsid w:val="00F877C7"/>
    <w:rsid w:val="00F878ED"/>
    <w:rsid w:val="00F9004C"/>
    <w:rsid w:val="00F90D48"/>
    <w:rsid w:val="00F90EAF"/>
    <w:rsid w:val="00F92A93"/>
    <w:rsid w:val="00F92B72"/>
    <w:rsid w:val="00F94888"/>
    <w:rsid w:val="00F953BD"/>
    <w:rsid w:val="00F95D94"/>
    <w:rsid w:val="00F96735"/>
    <w:rsid w:val="00F975C6"/>
    <w:rsid w:val="00F97AD8"/>
    <w:rsid w:val="00FA0135"/>
    <w:rsid w:val="00FA1AEE"/>
    <w:rsid w:val="00FA28FE"/>
    <w:rsid w:val="00FA3474"/>
    <w:rsid w:val="00FA49CC"/>
    <w:rsid w:val="00FA6EA3"/>
    <w:rsid w:val="00FB13E9"/>
    <w:rsid w:val="00FB2B6C"/>
    <w:rsid w:val="00FB43B7"/>
    <w:rsid w:val="00FB7843"/>
    <w:rsid w:val="00FC0593"/>
    <w:rsid w:val="00FC2162"/>
    <w:rsid w:val="00FC30F9"/>
    <w:rsid w:val="00FC4150"/>
    <w:rsid w:val="00FC46B8"/>
    <w:rsid w:val="00FC4A12"/>
    <w:rsid w:val="00FC4A16"/>
    <w:rsid w:val="00FC51FB"/>
    <w:rsid w:val="00FC53A5"/>
    <w:rsid w:val="00FC5EDA"/>
    <w:rsid w:val="00FC7D90"/>
    <w:rsid w:val="00FD07E4"/>
    <w:rsid w:val="00FD0FC6"/>
    <w:rsid w:val="00FD3CAF"/>
    <w:rsid w:val="00FD4AD3"/>
    <w:rsid w:val="00FD7285"/>
    <w:rsid w:val="00FE0411"/>
    <w:rsid w:val="00FE0852"/>
    <w:rsid w:val="00FE1D35"/>
    <w:rsid w:val="00FF047B"/>
    <w:rsid w:val="00FF0C4F"/>
    <w:rsid w:val="00FF0DCB"/>
    <w:rsid w:val="00FF19DD"/>
    <w:rsid w:val="00FF29B0"/>
    <w:rsid w:val="00FF2F8C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19" w:qFormat="1"/>
    <w:lsdException w:name="List Bullet" w:uiPriority="4" w:qFormat="1"/>
    <w:lsdException w:name="List Bullet 2" w:uiPriority="99"/>
    <w:lsdException w:name="Default Paragraph Font" w:uiPriority="1"/>
    <w:lsdException w:name="Body Text" w:uiPriority="99"/>
    <w:lsdException w:name="Note Heading" w:uiPriority="19"/>
    <w:lsdException w:name="Hyperlink" w:uiPriority="99"/>
    <w:lsdException w:name="Strong" w:uiPriority="19" w:qFormat="1"/>
    <w:lsdException w:name="Emphasis" w:uiPriority="19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57CC"/>
    <w:rPr>
      <w:rFonts w:eastAsia="Arial"/>
      <w:lang w:eastAsia="ja-JP"/>
    </w:rPr>
  </w:style>
  <w:style w:type="paragraph" w:styleId="1">
    <w:name w:val="heading 1"/>
    <w:basedOn w:val="a0"/>
    <w:next w:val="a0"/>
    <w:link w:val="1Char"/>
    <w:qFormat/>
    <w:rsid w:val="001B2997"/>
    <w:pPr>
      <w:keepNext/>
      <w:spacing w:after="120"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20">
    <w:name w:val="heading 2"/>
    <w:basedOn w:val="a0"/>
    <w:next w:val="a0"/>
    <w:link w:val="2Char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3">
    <w:name w:val="heading 3"/>
    <w:basedOn w:val="a0"/>
    <w:next w:val="a0"/>
    <w:link w:val="3Char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 w:val="24"/>
      <w:szCs w:val="24"/>
    </w:rPr>
  </w:style>
  <w:style w:type="paragraph" w:styleId="4">
    <w:name w:val="heading 4"/>
    <w:basedOn w:val="a0"/>
    <w:next w:val="a0"/>
    <w:link w:val="4Char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qFormat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6">
    <w:name w:val="heading 6"/>
    <w:basedOn w:val="a0"/>
    <w:next w:val="a0"/>
    <w:link w:val="6Char"/>
    <w:uiPriority w:val="9"/>
    <w:qFormat/>
    <w:rsid w:val="00EE57CC"/>
    <w:pPr>
      <w:numPr>
        <w:ilvl w:val="5"/>
        <w:numId w:val="4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0"/>
    <w:next w:val="a0"/>
    <w:link w:val="7Char"/>
    <w:uiPriority w:val="9"/>
    <w:qFormat/>
    <w:rsid w:val="00EE57CC"/>
    <w:pPr>
      <w:numPr>
        <w:ilvl w:val="6"/>
        <w:numId w:val="4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rsid w:val="00EE57CC"/>
    <w:pPr>
      <w:numPr>
        <w:ilvl w:val="7"/>
        <w:numId w:val="4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rsid w:val="00EE57CC"/>
    <w:pPr>
      <w:numPr>
        <w:ilvl w:val="8"/>
        <w:numId w:val="4"/>
      </w:numPr>
      <w:spacing w:before="24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idden">
    <w:name w:val="Hidden"/>
    <w:basedOn w:val="a0"/>
    <w:next w:val="a0"/>
    <w:uiPriority w:val="99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a3"/>
    <w:rsid w:val="00EE57CC"/>
    <w:pPr>
      <w:numPr>
        <w:numId w:val="6"/>
      </w:numPr>
    </w:pPr>
  </w:style>
  <w:style w:type="paragraph" w:customStyle="1" w:styleId="Note">
    <w:name w:val="Note"/>
    <w:basedOn w:val="a0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a0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a0"/>
    <w:uiPriority w:val="24"/>
    <w:qFormat/>
    <w:rsid w:val="00EE57CC"/>
    <w:pPr>
      <w:numPr>
        <w:numId w:val="8"/>
      </w:numPr>
      <w:contextualSpacing/>
    </w:pPr>
  </w:style>
  <w:style w:type="table" w:styleId="21">
    <w:name w:val="Table Classic 2"/>
    <w:basedOn w:val="a2"/>
    <w:rsid w:val="00EE57C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0"/>
    <w:uiPriority w:val="4"/>
    <w:qFormat/>
    <w:rsid w:val="008C0E36"/>
    <w:pPr>
      <w:numPr>
        <w:numId w:val="11"/>
      </w:numPr>
      <w:tabs>
        <w:tab w:val="num" w:pos="227"/>
      </w:tabs>
      <w:ind w:left="227" w:hanging="227"/>
      <w:contextualSpacing/>
    </w:pPr>
  </w:style>
  <w:style w:type="paragraph" w:styleId="a4">
    <w:name w:val="caption"/>
    <w:basedOn w:val="a0"/>
    <w:next w:val="a0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10">
    <w:name w:val="toc 1"/>
    <w:basedOn w:val="a0"/>
    <w:next w:val="a0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22">
    <w:name w:val="toc 2"/>
    <w:basedOn w:val="a0"/>
    <w:next w:val="a0"/>
    <w:uiPriority w:val="39"/>
    <w:rsid w:val="00EE57CC"/>
    <w:pPr>
      <w:spacing w:after="80"/>
    </w:pPr>
  </w:style>
  <w:style w:type="paragraph" w:styleId="30">
    <w:name w:val="toc 3"/>
    <w:basedOn w:val="a0"/>
    <w:next w:val="a0"/>
    <w:uiPriority w:val="39"/>
    <w:rsid w:val="00EE57CC"/>
    <w:pPr>
      <w:spacing w:before="60" w:after="80"/>
      <w:ind w:left="360"/>
    </w:pPr>
    <w:rPr>
      <w:sz w:val="20"/>
    </w:rPr>
  </w:style>
  <w:style w:type="table" w:styleId="a5">
    <w:name w:val="Table Grid"/>
    <w:basedOn w:val="a2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7"/>
      </w:numPr>
    </w:pPr>
  </w:style>
  <w:style w:type="paragraph" w:styleId="a6">
    <w:name w:val="footer"/>
    <w:basedOn w:val="a0"/>
    <w:link w:val="Char"/>
    <w:uiPriority w:val="99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a7">
    <w:name w:val="header"/>
    <w:basedOn w:val="a0"/>
    <w:link w:val="Char0"/>
    <w:uiPriority w:val="99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a6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a3"/>
    <w:rsid w:val="00EE57CC"/>
    <w:pPr>
      <w:numPr>
        <w:numId w:val="8"/>
      </w:numPr>
    </w:pPr>
  </w:style>
  <w:style w:type="paragraph" w:styleId="2">
    <w:name w:val="List Bullet 2"/>
    <w:basedOn w:val="a0"/>
    <w:uiPriority w:val="99"/>
    <w:rsid w:val="00EE57CC"/>
    <w:pPr>
      <w:numPr>
        <w:numId w:val="5"/>
      </w:numPr>
      <w:contextualSpacing/>
    </w:pPr>
  </w:style>
  <w:style w:type="paragraph" w:styleId="a8">
    <w:name w:val="Document Map"/>
    <w:basedOn w:val="a0"/>
    <w:link w:val="Char1"/>
    <w:uiPriority w:val="99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3"/>
    <w:rsid w:val="00EE57CC"/>
    <w:pPr>
      <w:numPr>
        <w:numId w:val="1"/>
      </w:numPr>
    </w:pPr>
  </w:style>
  <w:style w:type="numbering" w:customStyle="1" w:styleId="BulletsTable">
    <w:name w:val="Bullets Table"/>
    <w:basedOn w:val="a3"/>
    <w:rsid w:val="00805D4A"/>
    <w:pPr>
      <w:numPr>
        <w:numId w:val="2"/>
      </w:numPr>
    </w:pPr>
  </w:style>
  <w:style w:type="paragraph" w:styleId="a9">
    <w:name w:val="Balloon Text"/>
    <w:basedOn w:val="a0"/>
    <w:link w:val="Char2"/>
    <w:uiPriority w:val="99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1"/>
    <w:link w:val="a9"/>
    <w:uiPriority w:val="99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a0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a0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a0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a0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a0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a6"/>
    <w:uiPriority w:val="99"/>
    <w:rsid w:val="00EE57CC"/>
    <w:pPr>
      <w:spacing w:after="120"/>
    </w:pPr>
  </w:style>
  <w:style w:type="paragraph" w:customStyle="1" w:styleId="FooterPageNumber">
    <w:name w:val="Footer Page Number"/>
    <w:basedOn w:val="a6"/>
    <w:uiPriority w:val="99"/>
    <w:rsid w:val="00EE57CC"/>
    <w:pPr>
      <w:pBdr>
        <w:top w:val="single" w:sz="4" w:space="1" w:color="auto"/>
      </w:pBdr>
      <w:jc w:val="right"/>
    </w:pPr>
  </w:style>
  <w:style w:type="paragraph" w:styleId="aa">
    <w:name w:val="List Paragraph"/>
    <w:basedOn w:val="a0"/>
    <w:uiPriority w:val="99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a0"/>
    <w:uiPriority w:val="99"/>
    <w:rsid w:val="00EE57CC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a0"/>
    <w:next w:val="a0"/>
    <w:uiPriority w:val="99"/>
    <w:rsid w:val="00EE57CC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ab">
    <w:name w:val="Body Text"/>
    <w:basedOn w:val="a0"/>
    <w:link w:val="Char3"/>
    <w:uiPriority w:val="99"/>
    <w:rsid w:val="00EE57CC"/>
    <w:pPr>
      <w:spacing w:after="120"/>
      <w:ind w:left="227"/>
    </w:pPr>
  </w:style>
  <w:style w:type="character" w:customStyle="1" w:styleId="Char3">
    <w:name w:val="正文文本 Char"/>
    <w:basedOn w:val="a1"/>
    <w:link w:val="ab"/>
    <w:uiPriority w:val="99"/>
    <w:rsid w:val="00EE57CC"/>
    <w:rPr>
      <w:rFonts w:eastAsia="Arial"/>
      <w:lang w:eastAsia="ja-JP"/>
    </w:rPr>
  </w:style>
  <w:style w:type="character" w:customStyle="1" w:styleId="Char0">
    <w:name w:val="页眉 Char"/>
    <w:basedOn w:val="a1"/>
    <w:link w:val="a7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a7"/>
    <w:uiPriority w:val="99"/>
    <w:rsid w:val="00EE57CC"/>
    <w:pPr>
      <w:pBdr>
        <w:bottom w:val="single" w:sz="4" w:space="1" w:color="auto"/>
      </w:pBdr>
    </w:pPr>
  </w:style>
  <w:style w:type="character" w:customStyle="1" w:styleId="6Char">
    <w:name w:val="标题 6 Char"/>
    <w:basedOn w:val="a1"/>
    <w:link w:val="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7Char">
    <w:name w:val="标题 7 Char"/>
    <w:basedOn w:val="a1"/>
    <w:link w:val="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8Char">
    <w:name w:val="标题 8 Char"/>
    <w:basedOn w:val="a1"/>
    <w:link w:val="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9Char">
    <w:name w:val="标题 9 Char"/>
    <w:basedOn w:val="a1"/>
    <w:link w:val="9"/>
    <w:uiPriority w:val="9"/>
    <w:rsid w:val="00EE57CC"/>
    <w:rPr>
      <w:rFonts w:eastAsia="Arial"/>
      <w:lang w:eastAsia="ja-JP"/>
    </w:rPr>
  </w:style>
  <w:style w:type="paragraph" w:styleId="ac">
    <w:name w:val="footnote text"/>
    <w:basedOn w:val="a0"/>
    <w:link w:val="Char4"/>
    <w:uiPriority w:val="99"/>
    <w:rsid w:val="00EE57CC"/>
    <w:rPr>
      <w:sz w:val="16"/>
      <w:szCs w:val="16"/>
    </w:rPr>
  </w:style>
  <w:style w:type="character" w:customStyle="1" w:styleId="Char4">
    <w:name w:val="脚注文本 Char"/>
    <w:basedOn w:val="a1"/>
    <w:link w:val="ac"/>
    <w:uiPriority w:val="99"/>
    <w:rsid w:val="00EE57CC"/>
    <w:rPr>
      <w:rFonts w:eastAsia="Arial"/>
      <w:sz w:val="16"/>
      <w:szCs w:val="16"/>
      <w:lang w:eastAsia="ja-JP"/>
    </w:rPr>
  </w:style>
  <w:style w:type="character" w:styleId="ad">
    <w:name w:val="Hyperlink"/>
    <w:basedOn w:val="a1"/>
    <w:uiPriority w:val="99"/>
    <w:unhideWhenUsed/>
    <w:rsid w:val="00EE57CC"/>
    <w:rPr>
      <w:color w:val="0000FF" w:themeColor="hyperlink"/>
      <w:u w:val="single"/>
    </w:rPr>
  </w:style>
  <w:style w:type="character" w:customStyle="1" w:styleId="Char">
    <w:name w:val="页脚 Char"/>
    <w:basedOn w:val="a1"/>
    <w:link w:val="a6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1"/>
    <w:next w:val="a0"/>
    <w:uiPriority w:val="14"/>
    <w:qFormat/>
    <w:rsid w:val="00EE57CC"/>
    <w:pPr>
      <w:numPr>
        <w:numId w:val="10"/>
      </w:numPr>
    </w:pPr>
  </w:style>
  <w:style w:type="paragraph" w:customStyle="1" w:styleId="Heading2Numbered">
    <w:name w:val="Heading 2 (Numbered)"/>
    <w:basedOn w:val="20"/>
    <w:next w:val="a0"/>
    <w:uiPriority w:val="14"/>
    <w:qFormat/>
    <w:rsid w:val="00EE57CC"/>
    <w:pPr>
      <w:numPr>
        <w:ilvl w:val="1"/>
        <w:numId w:val="10"/>
      </w:numPr>
    </w:pPr>
  </w:style>
  <w:style w:type="paragraph" w:customStyle="1" w:styleId="TableListBullet">
    <w:name w:val="Table List Bullet"/>
    <w:basedOn w:val="a0"/>
    <w:uiPriority w:val="4"/>
    <w:qFormat/>
    <w:rsid w:val="00805D4A"/>
    <w:pPr>
      <w:numPr>
        <w:numId w:val="12"/>
      </w:numPr>
      <w:contextualSpacing/>
    </w:pPr>
  </w:style>
  <w:style w:type="paragraph" w:customStyle="1" w:styleId="VisibleGuidance">
    <w:name w:val="Visible Guidance"/>
    <w:basedOn w:val="a0"/>
    <w:next w:val="a0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a3"/>
    <w:rsid w:val="00EE57CC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9"/>
      </w:numPr>
    </w:pPr>
  </w:style>
  <w:style w:type="character" w:styleId="ae">
    <w:name w:val="Strong"/>
    <w:basedOn w:val="a1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3"/>
    <w:next w:val="a0"/>
    <w:uiPriority w:val="14"/>
    <w:qFormat/>
    <w:rsid w:val="00EE57CC"/>
    <w:pPr>
      <w:numPr>
        <w:ilvl w:val="2"/>
        <w:numId w:val="10"/>
      </w:numPr>
    </w:pPr>
  </w:style>
  <w:style w:type="character" w:styleId="HTML">
    <w:name w:val="HTML Acronym"/>
    <w:basedOn w:val="a1"/>
    <w:rsid w:val="00EE57CC"/>
  </w:style>
  <w:style w:type="character" w:styleId="af">
    <w:name w:val="Placeholder Text"/>
    <w:basedOn w:val="a1"/>
    <w:uiPriority w:val="99"/>
    <w:semiHidden/>
    <w:rsid w:val="005D6C3A"/>
    <w:rPr>
      <w:color w:val="808080"/>
    </w:rPr>
  </w:style>
  <w:style w:type="paragraph" w:customStyle="1" w:styleId="TableNormal1">
    <w:name w:val="Table Normal1"/>
    <w:basedOn w:val="a0"/>
    <w:uiPriority w:val="99"/>
    <w:rsid w:val="00A062B4"/>
    <w:pPr>
      <w:spacing w:before="60"/>
    </w:pPr>
    <w:rPr>
      <w:rFonts w:ascii="Arial Narrow" w:eastAsia="Arial Narrow" w:hAnsi="Arial Narrow" w:cs="Arial Narrow"/>
      <w:sz w:val="20"/>
      <w:szCs w:val="20"/>
      <w:lang w:val="en-US" w:eastAsia="zh-CN"/>
    </w:rPr>
  </w:style>
  <w:style w:type="paragraph" w:customStyle="1" w:styleId="Style1">
    <w:name w:val="Style1"/>
    <w:basedOn w:val="a0"/>
    <w:link w:val="Style1Char"/>
    <w:qFormat/>
    <w:rsid w:val="00011CA5"/>
    <w:pPr>
      <w:tabs>
        <w:tab w:val="left" w:pos="8820"/>
      </w:tabs>
      <w:ind w:left="360" w:right="4"/>
    </w:pPr>
    <w:rPr>
      <w:rFonts w:ascii="微软雅黑" w:eastAsia="微软雅黑" w:hAnsi="微软雅黑" w:cs="宋体"/>
      <w:lang w:val="en-US" w:eastAsia="zh-CN"/>
    </w:rPr>
  </w:style>
  <w:style w:type="character" w:customStyle="1" w:styleId="Style1Char">
    <w:name w:val="Style1 Char"/>
    <w:basedOn w:val="a1"/>
    <w:link w:val="Style1"/>
    <w:rsid w:val="00011CA5"/>
    <w:rPr>
      <w:rFonts w:ascii="微软雅黑" w:eastAsia="微软雅黑" w:hAnsi="微软雅黑" w:cs="宋体"/>
      <w:lang w:val="en-US" w:eastAsia="zh-CN"/>
    </w:rPr>
  </w:style>
  <w:style w:type="paragraph" w:customStyle="1" w:styleId="Style2">
    <w:name w:val="Style2"/>
    <w:basedOn w:val="Style1"/>
    <w:link w:val="Style2Char"/>
    <w:rsid w:val="00011CA5"/>
  </w:style>
  <w:style w:type="character" w:customStyle="1" w:styleId="Style2Char">
    <w:name w:val="Style2 Char"/>
    <w:basedOn w:val="Style1Char"/>
    <w:link w:val="Style2"/>
    <w:rsid w:val="00011CA5"/>
    <w:rPr>
      <w:rFonts w:ascii="微软雅黑" w:eastAsia="微软雅黑" w:hAnsi="微软雅黑" w:cs="宋体"/>
      <w:lang w:val="en-US" w:eastAsia="zh-CN"/>
    </w:rPr>
  </w:style>
  <w:style w:type="character" w:styleId="af0">
    <w:name w:val="FollowedHyperlink"/>
    <w:basedOn w:val="a1"/>
    <w:rsid w:val="00BA3636"/>
    <w:rPr>
      <w:color w:val="800080" w:themeColor="followedHyperlink"/>
      <w:u w:val="single"/>
    </w:rPr>
  </w:style>
  <w:style w:type="character" w:customStyle="1" w:styleId="4Char">
    <w:name w:val="标题 4 Char"/>
    <w:basedOn w:val="a1"/>
    <w:link w:val="4"/>
    <w:uiPriority w:val="9"/>
    <w:rsid w:val="00CE0FE2"/>
    <w:rPr>
      <w:rFonts w:eastAsia="Calibri" w:cs="Calibri"/>
      <w:b/>
      <w:bCs/>
      <w:i/>
      <w:iCs/>
      <w:color w:val="4F81BD" w:themeColor="accent1"/>
      <w:lang w:eastAsia="ja-JP"/>
    </w:rPr>
  </w:style>
  <w:style w:type="paragraph" w:styleId="af1">
    <w:name w:val="Normal (Web)"/>
    <w:basedOn w:val="a0"/>
    <w:uiPriority w:val="99"/>
    <w:unhideWhenUsed/>
    <w:rsid w:val="001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character" w:customStyle="1" w:styleId="1Char">
    <w:name w:val="标题 1 Char"/>
    <w:basedOn w:val="a1"/>
    <w:link w:val="1"/>
    <w:rsid w:val="00F27282"/>
    <w:rPr>
      <w:rFonts w:eastAsia="Calibri" w:cs="Calibri"/>
      <w:b/>
      <w:bCs/>
      <w:color w:val="4F81BD" w:themeColor="accent1"/>
      <w:kern w:val="32"/>
      <w:sz w:val="32"/>
      <w:szCs w:val="32"/>
      <w:lang w:eastAsia="ja-JP"/>
    </w:rPr>
  </w:style>
  <w:style w:type="character" w:customStyle="1" w:styleId="2Char">
    <w:name w:val="标题 2 Char"/>
    <w:basedOn w:val="a1"/>
    <w:link w:val="20"/>
    <w:rsid w:val="00F27282"/>
    <w:rPr>
      <w:rFonts w:eastAsia="Calibri" w:cs="Calibri"/>
      <w:b/>
      <w:bCs/>
      <w:color w:val="4F81BD" w:themeColor="accent1"/>
      <w:sz w:val="28"/>
      <w:szCs w:val="28"/>
      <w:lang w:eastAsia="ja-JP"/>
    </w:rPr>
  </w:style>
  <w:style w:type="character" w:customStyle="1" w:styleId="3Char">
    <w:name w:val="标题 3 Char"/>
    <w:basedOn w:val="a1"/>
    <w:link w:val="3"/>
    <w:rsid w:val="00F27282"/>
    <w:rPr>
      <w:rFonts w:eastAsia="Calibri" w:cs="Calibri"/>
      <w:b/>
      <w:color w:val="4F81BD" w:themeColor="accent1"/>
      <w:sz w:val="24"/>
      <w:szCs w:val="24"/>
      <w:lang w:eastAsia="ja-JP"/>
    </w:rPr>
  </w:style>
  <w:style w:type="character" w:customStyle="1" w:styleId="5Char">
    <w:name w:val="标题 5 Char"/>
    <w:basedOn w:val="a1"/>
    <w:link w:val="5"/>
    <w:uiPriority w:val="9"/>
    <w:rsid w:val="00F27282"/>
    <w:rPr>
      <w:rFonts w:eastAsia="Arial"/>
      <w:bCs/>
      <w:i/>
      <w:iCs/>
      <w:color w:val="4F81BD" w:themeColor="accent1"/>
      <w:lang w:eastAsia="ja-JP"/>
    </w:rPr>
  </w:style>
  <w:style w:type="character" w:customStyle="1" w:styleId="Char1">
    <w:name w:val="文档结构图 Char"/>
    <w:basedOn w:val="a1"/>
    <w:link w:val="a8"/>
    <w:uiPriority w:val="99"/>
    <w:semiHidden/>
    <w:rsid w:val="00F27282"/>
    <w:rPr>
      <w:rFonts w:ascii="Tahoma" w:eastAsia="Arial" w:hAnsi="Tahoma" w:cs="Tahoma"/>
      <w:shd w:val="clear" w:color="auto" w:fill="000080"/>
      <w:lang w:eastAsia="ja-JP"/>
    </w:rPr>
  </w:style>
  <w:style w:type="paragraph" w:customStyle="1" w:styleId="af2">
    <w:name w:val="代码"/>
    <w:next w:val="CodeBlock"/>
    <w:uiPriority w:val="99"/>
    <w:qFormat/>
    <w:rsid w:val="00F27282"/>
    <w:pPr>
      <w:shd w:val="pct10" w:color="auto" w:fill="auto"/>
      <w:spacing w:after="0" w:line="240" w:lineRule="auto"/>
    </w:pPr>
    <w:rPr>
      <w:rFonts w:eastAsia="宋体"/>
      <w:lang w:eastAsia="zh-CN"/>
    </w:rPr>
  </w:style>
  <w:style w:type="character" w:customStyle="1" w:styleId="lwcollapsibleareatitle1">
    <w:name w:val="lw_collapsiblearea_title1"/>
    <w:basedOn w:val="a1"/>
    <w:rsid w:val="00F27282"/>
    <w:rPr>
      <w:rFonts w:ascii="Segoe UI" w:hAnsi="Segoe UI" w:cs="Segoe UI" w:hint="default"/>
      <w:b/>
      <w:bCs/>
      <w:color w:val="3F529C"/>
      <w:sz w:val="40"/>
      <w:szCs w:val="40"/>
    </w:rPr>
  </w:style>
  <w:style w:type="character" w:customStyle="1" w:styleId="sentence">
    <w:name w:val="sentence"/>
    <w:basedOn w:val="a1"/>
    <w:rsid w:val="00F27282"/>
  </w:style>
  <w:style w:type="character" w:customStyle="1" w:styleId="code">
    <w:name w:val="code"/>
    <w:basedOn w:val="a1"/>
    <w:rsid w:val="00F27282"/>
  </w:style>
  <w:style w:type="paragraph" w:customStyle="1" w:styleId="Seagull2Heading1">
    <w:name w:val="Seagull2 Heading 1"/>
    <w:basedOn w:val="1"/>
    <w:link w:val="Seagull2Heading1Char"/>
    <w:qFormat/>
    <w:rsid w:val="00507679"/>
    <w:pPr>
      <w:numPr>
        <w:numId w:val="15"/>
      </w:numPr>
    </w:pPr>
    <w:rPr>
      <w:rFonts w:ascii="微软雅黑" w:eastAsia="微软雅黑" w:hAnsi="微软雅黑" w:cs="宋体"/>
    </w:rPr>
  </w:style>
  <w:style w:type="paragraph" w:customStyle="1" w:styleId="Seagull2Heading2">
    <w:name w:val="Seagull2 Heading 2"/>
    <w:basedOn w:val="20"/>
    <w:link w:val="Seagull2Heading2Char"/>
    <w:qFormat/>
    <w:rsid w:val="00507679"/>
    <w:pPr>
      <w:numPr>
        <w:ilvl w:val="1"/>
        <w:numId w:val="15"/>
      </w:numPr>
    </w:pPr>
    <w:rPr>
      <w:rFonts w:ascii="微软雅黑" w:eastAsia="微软雅黑" w:hAnsi="微软雅黑"/>
    </w:rPr>
  </w:style>
  <w:style w:type="character" w:customStyle="1" w:styleId="Seagull2Heading1Char">
    <w:name w:val="Seagull2 Heading 1 Char"/>
    <w:basedOn w:val="1Char"/>
    <w:link w:val="Seagull2Heading1"/>
    <w:rsid w:val="00507679"/>
    <w:rPr>
      <w:rFonts w:ascii="微软雅黑" w:eastAsia="微软雅黑" w:hAnsi="微软雅黑" w:cs="宋体"/>
      <w:b/>
      <w:bCs/>
      <w:color w:val="4F81BD" w:themeColor="accent1"/>
      <w:kern w:val="32"/>
      <w:sz w:val="32"/>
      <w:szCs w:val="32"/>
      <w:lang w:eastAsia="ja-JP"/>
    </w:rPr>
  </w:style>
  <w:style w:type="paragraph" w:customStyle="1" w:styleId="Seagull2Heading3">
    <w:name w:val="Seagull2 Heading 3"/>
    <w:basedOn w:val="3"/>
    <w:link w:val="Seagull2Heading3Char"/>
    <w:qFormat/>
    <w:rsid w:val="00507679"/>
    <w:pPr>
      <w:numPr>
        <w:ilvl w:val="2"/>
        <w:numId w:val="15"/>
      </w:numPr>
    </w:pPr>
    <w:rPr>
      <w:rFonts w:ascii="微软雅黑" w:eastAsia="微软雅黑" w:hAnsi="微软雅黑" w:cs="宋体"/>
      <w:lang w:eastAsia="zh-CN"/>
    </w:rPr>
  </w:style>
  <w:style w:type="character" w:customStyle="1" w:styleId="Seagull2Heading2Char">
    <w:name w:val="Seagull2 Heading 2 Char"/>
    <w:basedOn w:val="a1"/>
    <w:link w:val="Seagull2Heading2"/>
    <w:rsid w:val="00507679"/>
    <w:rPr>
      <w:rFonts w:ascii="微软雅黑" w:eastAsia="微软雅黑" w:hAnsi="微软雅黑" w:cs="Calibri"/>
      <w:b/>
      <w:bCs/>
      <w:color w:val="4F81BD" w:themeColor="accent1"/>
      <w:sz w:val="28"/>
      <w:szCs w:val="28"/>
      <w:lang w:eastAsia="ja-JP"/>
    </w:rPr>
  </w:style>
  <w:style w:type="paragraph" w:customStyle="1" w:styleId="Seagull2Heading4">
    <w:name w:val="Seagull2 Heading 4"/>
    <w:basedOn w:val="4"/>
    <w:link w:val="Seagull2Heading4Char"/>
    <w:qFormat/>
    <w:rsid w:val="00507679"/>
    <w:pPr>
      <w:numPr>
        <w:ilvl w:val="3"/>
        <w:numId w:val="15"/>
      </w:numPr>
      <w:ind w:left="1728"/>
    </w:pPr>
    <w:rPr>
      <w:rFonts w:ascii="微软雅黑" w:eastAsia="微软雅黑" w:hAnsi="微软雅黑"/>
      <w:lang w:eastAsia="zh-CN"/>
    </w:rPr>
  </w:style>
  <w:style w:type="character" w:customStyle="1" w:styleId="Seagull2Heading3Char">
    <w:name w:val="Seagull2 Heading 3 Char"/>
    <w:basedOn w:val="a1"/>
    <w:link w:val="Seagull2Heading3"/>
    <w:rsid w:val="00507679"/>
    <w:rPr>
      <w:rFonts w:ascii="微软雅黑" w:eastAsia="微软雅黑" w:hAnsi="微软雅黑" w:cs="宋体"/>
      <w:b/>
      <w:color w:val="4F81BD" w:themeColor="accent1"/>
      <w:sz w:val="24"/>
      <w:szCs w:val="24"/>
      <w:lang w:eastAsia="zh-CN"/>
    </w:rPr>
  </w:style>
  <w:style w:type="paragraph" w:customStyle="1" w:styleId="Seagull2Normal1">
    <w:name w:val="Seagull2 Normal 1"/>
    <w:basedOn w:val="Style1"/>
    <w:link w:val="Seagull2Normal1Char"/>
    <w:qFormat/>
    <w:rsid w:val="00507679"/>
  </w:style>
  <w:style w:type="character" w:customStyle="1" w:styleId="Seagull2Heading4Char">
    <w:name w:val="Seagull2 Heading 4 Char"/>
    <w:basedOn w:val="4Char"/>
    <w:link w:val="Seagull2Heading4"/>
    <w:rsid w:val="00507679"/>
    <w:rPr>
      <w:rFonts w:ascii="微软雅黑" w:eastAsia="微软雅黑" w:hAnsi="微软雅黑" w:cs="Calibri"/>
      <w:b/>
      <w:bCs/>
      <w:i/>
      <w:iCs/>
      <w:color w:val="4F81BD" w:themeColor="accent1"/>
      <w:lang w:eastAsia="zh-CN"/>
    </w:rPr>
  </w:style>
  <w:style w:type="paragraph" w:customStyle="1" w:styleId="Seagull2Normal2">
    <w:name w:val="Seagull2 Normal 2"/>
    <w:basedOn w:val="a0"/>
    <w:link w:val="Seagull2Normal2Char"/>
    <w:qFormat/>
    <w:rsid w:val="00507679"/>
    <w:pPr>
      <w:ind w:left="709"/>
    </w:pPr>
    <w:rPr>
      <w:rFonts w:ascii="微软雅黑" w:eastAsia="微软雅黑" w:hAnsi="微软雅黑"/>
      <w:lang w:eastAsia="zh-CN"/>
    </w:rPr>
  </w:style>
  <w:style w:type="character" w:customStyle="1" w:styleId="Seagull2Normal1Char">
    <w:name w:val="Seagull2 Normal 1 Char"/>
    <w:basedOn w:val="Style1Char"/>
    <w:link w:val="Seagull2Normal1"/>
    <w:rsid w:val="00507679"/>
    <w:rPr>
      <w:rFonts w:ascii="微软雅黑" w:eastAsia="微软雅黑" w:hAnsi="微软雅黑" w:cs="宋体"/>
      <w:lang w:val="en-US" w:eastAsia="zh-CN"/>
    </w:rPr>
  </w:style>
  <w:style w:type="character" w:customStyle="1" w:styleId="Seagull2Normal2Char">
    <w:name w:val="Seagull2 Normal 2 Char"/>
    <w:basedOn w:val="a1"/>
    <w:link w:val="Seagull2Normal2"/>
    <w:rsid w:val="00507679"/>
    <w:rPr>
      <w:rFonts w:ascii="微软雅黑" w:eastAsia="微软雅黑" w:hAnsi="微软雅黑"/>
      <w:lang w:eastAsia="zh-CN"/>
    </w:rPr>
  </w:style>
  <w:style w:type="paragraph" w:customStyle="1" w:styleId="074">
    <w:name w:val="样式 左侧:  0.74 厘米"/>
    <w:basedOn w:val="a0"/>
    <w:rsid w:val="00CF6A7A"/>
    <w:pPr>
      <w:widowControl w:val="0"/>
      <w:spacing w:after="0" w:line="360" w:lineRule="auto"/>
      <w:ind w:firstLineChars="200" w:firstLine="200"/>
      <w:jc w:val="both"/>
    </w:pPr>
    <w:rPr>
      <w:rFonts w:ascii="Times New Roman" w:eastAsia="仿宋_GB2312" w:hAnsi="Times New Roman" w:cs="宋体"/>
      <w:kern w:val="2"/>
      <w:sz w:val="24"/>
      <w:szCs w:val="20"/>
      <w:lang w:val="en-US" w:eastAsia="zh-CN"/>
    </w:rPr>
  </w:style>
  <w:style w:type="character" w:styleId="af3">
    <w:name w:val="footnote reference"/>
    <w:basedOn w:val="a1"/>
    <w:rsid w:val="008C49D5"/>
    <w:rPr>
      <w:vertAlign w:val="superscript"/>
    </w:rPr>
  </w:style>
  <w:style w:type="character" w:customStyle="1" w:styleId="identifier">
    <w:name w:val="identifier"/>
    <w:basedOn w:val="a1"/>
    <w:rsid w:val="00617E8C"/>
  </w:style>
  <w:style w:type="character" w:customStyle="1" w:styleId="parameter">
    <w:name w:val="parameter"/>
    <w:basedOn w:val="a1"/>
    <w:rsid w:val="00AF3D39"/>
  </w:style>
  <w:style w:type="character" w:customStyle="1" w:styleId="cs">
    <w:name w:val="cs"/>
    <w:basedOn w:val="a1"/>
    <w:rsid w:val="005623B9"/>
  </w:style>
  <w:style w:type="character" w:customStyle="1" w:styleId="vb">
    <w:name w:val="vb"/>
    <w:basedOn w:val="a1"/>
    <w:rsid w:val="005623B9"/>
  </w:style>
  <w:style w:type="character" w:customStyle="1" w:styleId="cpp">
    <w:name w:val="cpp"/>
    <w:basedOn w:val="a1"/>
    <w:rsid w:val="005623B9"/>
  </w:style>
  <w:style w:type="character" w:customStyle="1" w:styleId="nu">
    <w:name w:val="nu"/>
    <w:basedOn w:val="a1"/>
    <w:rsid w:val="005623B9"/>
  </w:style>
  <w:style w:type="character" w:customStyle="1" w:styleId="fs">
    <w:name w:val="fs"/>
    <w:basedOn w:val="a1"/>
    <w:rsid w:val="00562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19" w:qFormat="1"/>
    <w:lsdException w:name="List Bullet" w:uiPriority="4" w:qFormat="1"/>
    <w:lsdException w:name="List Bullet 2" w:uiPriority="99"/>
    <w:lsdException w:name="Default Paragraph Font" w:uiPriority="1"/>
    <w:lsdException w:name="Body Text" w:uiPriority="99"/>
    <w:lsdException w:name="Note Heading" w:uiPriority="19"/>
    <w:lsdException w:name="Hyperlink" w:uiPriority="99"/>
    <w:lsdException w:name="Strong" w:uiPriority="19" w:qFormat="1"/>
    <w:lsdException w:name="Emphasis" w:uiPriority="19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57CC"/>
    <w:rPr>
      <w:rFonts w:eastAsia="Arial"/>
      <w:lang w:eastAsia="ja-JP"/>
    </w:rPr>
  </w:style>
  <w:style w:type="paragraph" w:styleId="1">
    <w:name w:val="heading 1"/>
    <w:basedOn w:val="a0"/>
    <w:next w:val="a0"/>
    <w:link w:val="1Char"/>
    <w:qFormat/>
    <w:rsid w:val="001B2997"/>
    <w:pPr>
      <w:keepNext/>
      <w:spacing w:after="120"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20">
    <w:name w:val="heading 2"/>
    <w:basedOn w:val="a0"/>
    <w:next w:val="a0"/>
    <w:link w:val="2Char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3">
    <w:name w:val="heading 3"/>
    <w:basedOn w:val="a0"/>
    <w:next w:val="a0"/>
    <w:link w:val="3Char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 w:val="24"/>
      <w:szCs w:val="24"/>
    </w:rPr>
  </w:style>
  <w:style w:type="paragraph" w:styleId="4">
    <w:name w:val="heading 4"/>
    <w:basedOn w:val="a0"/>
    <w:next w:val="a0"/>
    <w:link w:val="4Char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qFormat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6">
    <w:name w:val="heading 6"/>
    <w:basedOn w:val="a0"/>
    <w:next w:val="a0"/>
    <w:link w:val="6Char"/>
    <w:uiPriority w:val="9"/>
    <w:qFormat/>
    <w:rsid w:val="00EE57CC"/>
    <w:pPr>
      <w:numPr>
        <w:ilvl w:val="5"/>
        <w:numId w:val="4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0"/>
    <w:next w:val="a0"/>
    <w:link w:val="7Char"/>
    <w:uiPriority w:val="9"/>
    <w:qFormat/>
    <w:rsid w:val="00EE57CC"/>
    <w:pPr>
      <w:numPr>
        <w:ilvl w:val="6"/>
        <w:numId w:val="4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rsid w:val="00EE57CC"/>
    <w:pPr>
      <w:numPr>
        <w:ilvl w:val="7"/>
        <w:numId w:val="4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rsid w:val="00EE57CC"/>
    <w:pPr>
      <w:numPr>
        <w:ilvl w:val="8"/>
        <w:numId w:val="4"/>
      </w:numPr>
      <w:spacing w:before="24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idden">
    <w:name w:val="Hidden"/>
    <w:basedOn w:val="a0"/>
    <w:next w:val="a0"/>
    <w:uiPriority w:val="99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a3"/>
    <w:rsid w:val="00EE57CC"/>
    <w:pPr>
      <w:numPr>
        <w:numId w:val="6"/>
      </w:numPr>
    </w:pPr>
  </w:style>
  <w:style w:type="paragraph" w:customStyle="1" w:styleId="Note">
    <w:name w:val="Note"/>
    <w:basedOn w:val="a0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a0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a0"/>
    <w:uiPriority w:val="24"/>
    <w:qFormat/>
    <w:rsid w:val="00EE57CC"/>
    <w:pPr>
      <w:numPr>
        <w:numId w:val="8"/>
      </w:numPr>
      <w:contextualSpacing/>
    </w:pPr>
  </w:style>
  <w:style w:type="table" w:styleId="21">
    <w:name w:val="Table Classic 2"/>
    <w:basedOn w:val="a2"/>
    <w:rsid w:val="00EE57C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0"/>
    <w:uiPriority w:val="4"/>
    <w:qFormat/>
    <w:rsid w:val="008C0E36"/>
    <w:pPr>
      <w:numPr>
        <w:numId w:val="11"/>
      </w:numPr>
      <w:tabs>
        <w:tab w:val="num" w:pos="227"/>
      </w:tabs>
      <w:ind w:left="227" w:hanging="227"/>
      <w:contextualSpacing/>
    </w:pPr>
  </w:style>
  <w:style w:type="paragraph" w:styleId="a4">
    <w:name w:val="caption"/>
    <w:basedOn w:val="a0"/>
    <w:next w:val="a0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10">
    <w:name w:val="toc 1"/>
    <w:basedOn w:val="a0"/>
    <w:next w:val="a0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22">
    <w:name w:val="toc 2"/>
    <w:basedOn w:val="a0"/>
    <w:next w:val="a0"/>
    <w:uiPriority w:val="39"/>
    <w:rsid w:val="00EE57CC"/>
    <w:pPr>
      <w:spacing w:after="80"/>
    </w:pPr>
  </w:style>
  <w:style w:type="paragraph" w:styleId="30">
    <w:name w:val="toc 3"/>
    <w:basedOn w:val="a0"/>
    <w:next w:val="a0"/>
    <w:uiPriority w:val="39"/>
    <w:rsid w:val="00EE57CC"/>
    <w:pPr>
      <w:spacing w:before="60" w:after="80"/>
      <w:ind w:left="360"/>
    </w:pPr>
    <w:rPr>
      <w:sz w:val="20"/>
    </w:rPr>
  </w:style>
  <w:style w:type="table" w:styleId="a5">
    <w:name w:val="Table Grid"/>
    <w:basedOn w:val="a2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7"/>
      </w:numPr>
    </w:pPr>
  </w:style>
  <w:style w:type="paragraph" w:styleId="a6">
    <w:name w:val="footer"/>
    <w:basedOn w:val="a0"/>
    <w:link w:val="Char"/>
    <w:uiPriority w:val="99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a7">
    <w:name w:val="header"/>
    <w:basedOn w:val="a0"/>
    <w:link w:val="Char0"/>
    <w:uiPriority w:val="99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a6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a3"/>
    <w:rsid w:val="00EE57CC"/>
    <w:pPr>
      <w:numPr>
        <w:numId w:val="8"/>
      </w:numPr>
    </w:pPr>
  </w:style>
  <w:style w:type="paragraph" w:styleId="2">
    <w:name w:val="List Bullet 2"/>
    <w:basedOn w:val="a0"/>
    <w:uiPriority w:val="99"/>
    <w:rsid w:val="00EE57CC"/>
    <w:pPr>
      <w:numPr>
        <w:numId w:val="5"/>
      </w:numPr>
      <w:contextualSpacing/>
    </w:pPr>
  </w:style>
  <w:style w:type="paragraph" w:styleId="a8">
    <w:name w:val="Document Map"/>
    <w:basedOn w:val="a0"/>
    <w:link w:val="Char1"/>
    <w:uiPriority w:val="99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3"/>
    <w:rsid w:val="00EE57CC"/>
    <w:pPr>
      <w:numPr>
        <w:numId w:val="1"/>
      </w:numPr>
    </w:pPr>
  </w:style>
  <w:style w:type="numbering" w:customStyle="1" w:styleId="BulletsTable">
    <w:name w:val="Bullets Table"/>
    <w:basedOn w:val="a3"/>
    <w:rsid w:val="00805D4A"/>
    <w:pPr>
      <w:numPr>
        <w:numId w:val="2"/>
      </w:numPr>
    </w:pPr>
  </w:style>
  <w:style w:type="paragraph" w:styleId="a9">
    <w:name w:val="Balloon Text"/>
    <w:basedOn w:val="a0"/>
    <w:link w:val="Char2"/>
    <w:uiPriority w:val="99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1"/>
    <w:link w:val="a9"/>
    <w:uiPriority w:val="99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a0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a0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a0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a0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a0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a6"/>
    <w:uiPriority w:val="99"/>
    <w:rsid w:val="00EE57CC"/>
    <w:pPr>
      <w:spacing w:after="120"/>
    </w:pPr>
  </w:style>
  <w:style w:type="paragraph" w:customStyle="1" w:styleId="FooterPageNumber">
    <w:name w:val="Footer Page Number"/>
    <w:basedOn w:val="a6"/>
    <w:uiPriority w:val="99"/>
    <w:rsid w:val="00EE57CC"/>
    <w:pPr>
      <w:pBdr>
        <w:top w:val="single" w:sz="4" w:space="1" w:color="auto"/>
      </w:pBdr>
      <w:jc w:val="right"/>
    </w:pPr>
  </w:style>
  <w:style w:type="paragraph" w:styleId="aa">
    <w:name w:val="List Paragraph"/>
    <w:basedOn w:val="a0"/>
    <w:uiPriority w:val="99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a0"/>
    <w:uiPriority w:val="99"/>
    <w:rsid w:val="00EE57CC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a0"/>
    <w:next w:val="a0"/>
    <w:uiPriority w:val="99"/>
    <w:rsid w:val="00EE57CC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ab">
    <w:name w:val="Body Text"/>
    <w:basedOn w:val="a0"/>
    <w:link w:val="Char3"/>
    <w:uiPriority w:val="99"/>
    <w:rsid w:val="00EE57CC"/>
    <w:pPr>
      <w:spacing w:after="120"/>
      <w:ind w:left="227"/>
    </w:pPr>
  </w:style>
  <w:style w:type="character" w:customStyle="1" w:styleId="Char3">
    <w:name w:val="正文文本 Char"/>
    <w:basedOn w:val="a1"/>
    <w:link w:val="ab"/>
    <w:uiPriority w:val="99"/>
    <w:rsid w:val="00EE57CC"/>
    <w:rPr>
      <w:rFonts w:eastAsia="Arial"/>
      <w:lang w:eastAsia="ja-JP"/>
    </w:rPr>
  </w:style>
  <w:style w:type="character" w:customStyle="1" w:styleId="Char0">
    <w:name w:val="页眉 Char"/>
    <w:basedOn w:val="a1"/>
    <w:link w:val="a7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a7"/>
    <w:uiPriority w:val="99"/>
    <w:rsid w:val="00EE57CC"/>
    <w:pPr>
      <w:pBdr>
        <w:bottom w:val="single" w:sz="4" w:space="1" w:color="auto"/>
      </w:pBdr>
    </w:pPr>
  </w:style>
  <w:style w:type="character" w:customStyle="1" w:styleId="6Char">
    <w:name w:val="标题 6 Char"/>
    <w:basedOn w:val="a1"/>
    <w:link w:val="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7Char">
    <w:name w:val="标题 7 Char"/>
    <w:basedOn w:val="a1"/>
    <w:link w:val="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8Char">
    <w:name w:val="标题 8 Char"/>
    <w:basedOn w:val="a1"/>
    <w:link w:val="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9Char">
    <w:name w:val="标题 9 Char"/>
    <w:basedOn w:val="a1"/>
    <w:link w:val="9"/>
    <w:uiPriority w:val="9"/>
    <w:rsid w:val="00EE57CC"/>
    <w:rPr>
      <w:rFonts w:eastAsia="Arial"/>
      <w:lang w:eastAsia="ja-JP"/>
    </w:rPr>
  </w:style>
  <w:style w:type="paragraph" w:styleId="ac">
    <w:name w:val="footnote text"/>
    <w:basedOn w:val="a0"/>
    <w:link w:val="Char4"/>
    <w:uiPriority w:val="99"/>
    <w:rsid w:val="00EE57CC"/>
    <w:rPr>
      <w:sz w:val="16"/>
      <w:szCs w:val="16"/>
    </w:rPr>
  </w:style>
  <w:style w:type="character" w:customStyle="1" w:styleId="Char4">
    <w:name w:val="脚注文本 Char"/>
    <w:basedOn w:val="a1"/>
    <w:link w:val="ac"/>
    <w:uiPriority w:val="99"/>
    <w:rsid w:val="00EE57CC"/>
    <w:rPr>
      <w:rFonts w:eastAsia="Arial"/>
      <w:sz w:val="16"/>
      <w:szCs w:val="16"/>
      <w:lang w:eastAsia="ja-JP"/>
    </w:rPr>
  </w:style>
  <w:style w:type="character" w:styleId="ad">
    <w:name w:val="Hyperlink"/>
    <w:basedOn w:val="a1"/>
    <w:uiPriority w:val="99"/>
    <w:unhideWhenUsed/>
    <w:rsid w:val="00EE57CC"/>
    <w:rPr>
      <w:color w:val="0000FF" w:themeColor="hyperlink"/>
      <w:u w:val="single"/>
    </w:rPr>
  </w:style>
  <w:style w:type="character" w:customStyle="1" w:styleId="Char">
    <w:name w:val="页脚 Char"/>
    <w:basedOn w:val="a1"/>
    <w:link w:val="a6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1"/>
    <w:next w:val="a0"/>
    <w:uiPriority w:val="14"/>
    <w:qFormat/>
    <w:rsid w:val="00EE57CC"/>
    <w:pPr>
      <w:numPr>
        <w:numId w:val="10"/>
      </w:numPr>
    </w:pPr>
  </w:style>
  <w:style w:type="paragraph" w:customStyle="1" w:styleId="Heading2Numbered">
    <w:name w:val="Heading 2 (Numbered)"/>
    <w:basedOn w:val="20"/>
    <w:next w:val="a0"/>
    <w:uiPriority w:val="14"/>
    <w:qFormat/>
    <w:rsid w:val="00EE57CC"/>
    <w:pPr>
      <w:numPr>
        <w:ilvl w:val="1"/>
        <w:numId w:val="10"/>
      </w:numPr>
    </w:pPr>
  </w:style>
  <w:style w:type="paragraph" w:customStyle="1" w:styleId="TableListBullet">
    <w:name w:val="Table List Bullet"/>
    <w:basedOn w:val="a0"/>
    <w:uiPriority w:val="4"/>
    <w:qFormat/>
    <w:rsid w:val="00805D4A"/>
    <w:pPr>
      <w:numPr>
        <w:numId w:val="12"/>
      </w:numPr>
      <w:contextualSpacing/>
    </w:pPr>
  </w:style>
  <w:style w:type="paragraph" w:customStyle="1" w:styleId="VisibleGuidance">
    <w:name w:val="Visible Guidance"/>
    <w:basedOn w:val="a0"/>
    <w:next w:val="a0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a3"/>
    <w:rsid w:val="00EE57CC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9"/>
      </w:numPr>
    </w:pPr>
  </w:style>
  <w:style w:type="character" w:styleId="ae">
    <w:name w:val="Strong"/>
    <w:basedOn w:val="a1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3"/>
    <w:next w:val="a0"/>
    <w:uiPriority w:val="14"/>
    <w:qFormat/>
    <w:rsid w:val="00EE57CC"/>
    <w:pPr>
      <w:numPr>
        <w:ilvl w:val="2"/>
        <w:numId w:val="10"/>
      </w:numPr>
    </w:pPr>
  </w:style>
  <w:style w:type="character" w:styleId="HTML">
    <w:name w:val="HTML Acronym"/>
    <w:basedOn w:val="a1"/>
    <w:rsid w:val="00EE57CC"/>
  </w:style>
  <w:style w:type="character" w:styleId="af">
    <w:name w:val="Placeholder Text"/>
    <w:basedOn w:val="a1"/>
    <w:uiPriority w:val="99"/>
    <w:semiHidden/>
    <w:rsid w:val="005D6C3A"/>
    <w:rPr>
      <w:color w:val="808080"/>
    </w:rPr>
  </w:style>
  <w:style w:type="paragraph" w:customStyle="1" w:styleId="TableNormal1">
    <w:name w:val="Table Normal1"/>
    <w:basedOn w:val="a0"/>
    <w:uiPriority w:val="99"/>
    <w:rsid w:val="00A062B4"/>
    <w:pPr>
      <w:spacing w:before="60"/>
    </w:pPr>
    <w:rPr>
      <w:rFonts w:ascii="Arial Narrow" w:eastAsia="Arial Narrow" w:hAnsi="Arial Narrow" w:cs="Arial Narrow"/>
      <w:sz w:val="20"/>
      <w:szCs w:val="20"/>
      <w:lang w:val="en-US" w:eastAsia="zh-CN"/>
    </w:rPr>
  </w:style>
  <w:style w:type="paragraph" w:customStyle="1" w:styleId="Style1">
    <w:name w:val="Style1"/>
    <w:basedOn w:val="a0"/>
    <w:link w:val="Style1Char"/>
    <w:qFormat/>
    <w:rsid w:val="00011CA5"/>
    <w:pPr>
      <w:tabs>
        <w:tab w:val="left" w:pos="8820"/>
      </w:tabs>
      <w:ind w:left="360" w:right="4"/>
    </w:pPr>
    <w:rPr>
      <w:rFonts w:ascii="微软雅黑" w:eastAsia="微软雅黑" w:hAnsi="微软雅黑" w:cs="宋体"/>
      <w:lang w:val="en-US" w:eastAsia="zh-CN"/>
    </w:rPr>
  </w:style>
  <w:style w:type="character" w:customStyle="1" w:styleId="Style1Char">
    <w:name w:val="Style1 Char"/>
    <w:basedOn w:val="a1"/>
    <w:link w:val="Style1"/>
    <w:rsid w:val="00011CA5"/>
    <w:rPr>
      <w:rFonts w:ascii="微软雅黑" w:eastAsia="微软雅黑" w:hAnsi="微软雅黑" w:cs="宋体"/>
      <w:lang w:val="en-US" w:eastAsia="zh-CN"/>
    </w:rPr>
  </w:style>
  <w:style w:type="paragraph" w:customStyle="1" w:styleId="Style2">
    <w:name w:val="Style2"/>
    <w:basedOn w:val="Style1"/>
    <w:link w:val="Style2Char"/>
    <w:rsid w:val="00011CA5"/>
  </w:style>
  <w:style w:type="character" w:customStyle="1" w:styleId="Style2Char">
    <w:name w:val="Style2 Char"/>
    <w:basedOn w:val="Style1Char"/>
    <w:link w:val="Style2"/>
    <w:rsid w:val="00011CA5"/>
    <w:rPr>
      <w:rFonts w:ascii="微软雅黑" w:eastAsia="微软雅黑" w:hAnsi="微软雅黑" w:cs="宋体"/>
      <w:lang w:val="en-US" w:eastAsia="zh-CN"/>
    </w:rPr>
  </w:style>
  <w:style w:type="character" w:styleId="af0">
    <w:name w:val="FollowedHyperlink"/>
    <w:basedOn w:val="a1"/>
    <w:rsid w:val="00BA3636"/>
    <w:rPr>
      <w:color w:val="800080" w:themeColor="followedHyperlink"/>
      <w:u w:val="single"/>
    </w:rPr>
  </w:style>
  <w:style w:type="character" w:customStyle="1" w:styleId="4Char">
    <w:name w:val="标题 4 Char"/>
    <w:basedOn w:val="a1"/>
    <w:link w:val="4"/>
    <w:uiPriority w:val="9"/>
    <w:rsid w:val="00CE0FE2"/>
    <w:rPr>
      <w:rFonts w:eastAsia="Calibri" w:cs="Calibri"/>
      <w:b/>
      <w:bCs/>
      <w:i/>
      <w:iCs/>
      <w:color w:val="4F81BD" w:themeColor="accent1"/>
      <w:lang w:eastAsia="ja-JP"/>
    </w:rPr>
  </w:style>
  <w:style w:type="paragraph" w:styleId="af1">
    <w:name w:val="Normal (Web)"/>
    <w:basedOn w:val="a0"/>
    <w:uiPriority w:val="99"/>
    <w:unhideWhenUsed/>
    <w:rsid w:val="00135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character" w:customStyle="1" w:styleId="1Char">
    <w:name w:val="标题 1 Char"/>
    <w:basedOn w:val="a1"/>
    <w:link w:val="1"/>
    <w:rsid w:val="00F27282"/>
    <w:rPr>
      <w:rFonts w:eastAsia="Calibri" w:cs="Calibri"/>
      <w:b/>
      <w:bCs/>
      <w:color w:val="4F81BD" w:themeColor="accent1"/>
      <w:kern w:val="32"/>
      <w:sz w:val="32"/>
      <w:szCs w:val="32"/>
      <w:lang w:eastAsia="ja-JP"/>
    </w:rPr>
  </w:style>
  <w:style w:type="character" w:customStyle="1" w:styleId="2Char">
    <w:name w:val="标题 2 Char"/>
    <w:basedOn w:val="a1"/>
    <w:link w:val="20"/>
    <w:rsid w:val="00F27282"/>
    <w:rPr>
      <w:rFonts w:eastAsia="Calibri" w:cs="Calibri"/>
      <w:b/>
      <w:bCs/>
      <w:color w:val="4F81BD" w:themeColor="accent1"/>
      <w:sz w:val="28"/>
      <w:szCs w:val="28"/>
      <w:lang w:eastAsia="ja-JP"/>
    </w:rPr>
  </w:style>
  <w:style w:type="character" w:customStyle="1" w:styleId="3Char">
    <w:name w:val="标题 3 Char"/>
    <w:basedOn w:val="a1"/>
    <w:link w:val="3"/>
    <w:rsid w:val="00F27282"/>
    <w:rPr>
      <w:rFonts w:eastAsia="Calibri" w:cs="Calibri"/>
      <w:b/>
      <w:color w:val="4F81BD" w:themeColor="accent1"/>
      <w:sz w:val="24"/>
      <w:szCs w:val="24"/>
      <w:lang w:eastAsia="ja-JP"/>
    </w:rPr>
  </w:style>
  <w:style w:type="character" w:customStyle="1" w:styleId="5Char">
    <w:name w:val="标题 5 Char"/>
    <w:basedOn w:val="a1"/>
    <w:link w:val="5"/>
    <w:uiPriority w:val="9"/>
    <w:rsid w:val="00F27282"/>
    <w:rPr>
      <w:rFonts w:eastAsia="Arial"/>
      <w:bCs/>
      <w:i/>
      <w:iCs/>
      <w:color w:val="4F81BD" w:themeColor="accent1"/>
      <w:lang w:eastAsia="ja-JP"/>
    </w:rPr>
  </w:style>
  <w:style w:type="character" w:customStyle="1" w:styleId="Char1">
    <w:name w:val="文档结构图 Char"/>
    <w:basedOn w:val="a1"/>
    <w:link w:val="a8"/>
    <w:uiPriority w:val="99"/>
    <w:semiHidden/>
    <w:rsid w:val="00F27282"/>
    <w:rPr>
      <w:rFonts w:ascii="Tahoma" w:eastAsia="Arial" w:hAnsi="Tahoma" w:cs="Tahoma"/>
      <w:shd w:val="clear" w:color="auto" w:fill="000080"/>
      <w:lang w:eastAsia="ja-JP"/>
    </w:rPr>
  </w:style>
  <w:style w:type="paragraph" w:customStyle="1" w:styleId="af2">
    <w:name w:val="代码"/>
    <w:next w:val="CodeBlock"/>
    <w:uiPriority w:val="99"/>
    <w:qFormat/>
    <w:rsid w:val="00F27282"/>
    <w:pPr>
      <w:shd w:val="pct10" w:color="auto" w:fill="auto"/>
      <w:spacing w:after="0" w:line="240" w:lineRule="auto"/>
    </w:pPr>
    <w:rPr>
      <w:rFonts w:eastAsia="宋体"/>
      <w:lang w:eastAsia="zh-CN"/>
    </w:rPr>
  </w:style>
  <w:style w:type="character" w:customStyle="1" w:styleId="lwcollapsibleareatitle1">
    <w:name w:val="lw_collapsiblearea_title1"/>
    <w:basedOn w:val="a1"/>
    <w:rsid w:val="00F27282"/>
    <w:rPr>
      <w:rFonts w:ascii="Segoe UI" w:hAnsi="Segoe UI" w:cs="Segoe UI" w:hint="default"/>
      <w:b/>
      <w:bCs/>
      <w:color w:val="3F529C"/>
      <w:sz w:val="40"/>
      <w:szCs w:val="40"/>
    </w:rPr>
  </w:style>
  <w:style w:type="character" w:customStyle="1" w:styleId="sentence">
    <w:name w:val="sentence"/>
    <w:basedOn w:val="a1"/>
    <w:rsid w:val="00F27282"/>
  </w:style>
  <w:style w:type="character" w:customStyle="1" w:styleId="code">
    <w:name w:val="code"/>
    <w:basedOn w:val="a1"/>
    <w:rsid w:val="00F27282"/>
  </w:style>
  <w:style w:type="paragraph" w:customStyle="1" w:styleId="Seagull2Heading1">
    <w:name w:val="Seagull2 Heading 1"/>
    <w:basedOn w:val="1"/>
    <w:link w:val="Seagull2Heading1Char"/>
    <w:qFormat/>
    <w:rsid w:val="00507679"/>
    <w:pPr>
      <w:numPr>
        <w:numId w:val="15"/>
      </w:numPr>
    </w:pPr>
    <w:rPr>
      <w:rFonts w:ascii="微软雅黑" w:eastAsia="微软雅黑" w:hAnsi="微软雅黑" w:cs="宋体"/>
    </w:rPr>
  </w:style>
  <w:style w:type="paragraph" w:customStyle="1" w:styleId="Seagull2Heading2">
    <w:name w:val="Seagull2 Heading 2"/>
    <w:basedOn w:val="20"/>
    <w:link w:val="Seagull2Heading2Char"/>
    <w:qFormat/>
    <w:rsid w:val="00507679"/>
    <w:pPr>
      <w:numPr>
        <w:ilvl w:val="1"/>
        <w:numId w:val="15"/>
      </w:numPr>
    </w:pPr>
    <w:rPr>
      <w:rFonts w:ascii="微软雅黑" w:eastAsia="微软雅黑" w:hAnsi="微软雅黑"/>
    </w:rPr>
  </w:style>
  <w:style w:type="character" w:customStyle="1" w:styleId="Seagull2Heading1Char">
    <w:name w:val="Seagull2 Heading 1 Char"/>
    <w:basedOn w:val="1Char"/>
    <w:link w:val="Seagull2Heading1"/>
    <w:rsid w:val="00507679"/>
    <w:rPr>
      <w:rFonts w:ascii="微软雅黑" w:eastAsia="微软雅黑" w:hAnsi="微软雅黑" w:cs="宋体"/>
      <w:b/>
      <w:bCs/>
      <w:color w:val="4F81BD" w:themeColor="accent1"/>
      <w:kern w:val="32"/>
      <w:sz w:val="32"/>
      <w:szCs w:val="32"/>
      <w:lang w:eastAsia="ja-JP"/>
    </w:rPr>
  </w:style>
  <w:style w:type="paragraph" w:customStyle="1" w:styleId="Seagull2Heading3">
    <w:name w:val="Seagull2 Heading 3"/>
    <w:basedOn w:val="3"/>
    <w:link w:val="Seagull2Heading3Char"/>
    <w:qFormat/>
    <w:rsid w:val="00507679"/>
    <w:pPr>
      <w:numPr>
        <w:ilvl w:val="2"/>
        <w:numId w:val="15"/>
      </w:numPr>
    </w:pPr>
    <w:rPr>
      <w:rFonts w:ascii="微软雅黑" w:eastAsia="微软雅黑" w:hAnsi="微软雅黑" w:cs="宋体"/>
      <w:lang w:eastAsia="zh-CN"/>
    </w:rPr>
  </w:style>
  <w:style w:type="character" w:customStyle="1" w:styleId="Seagull2Heading2Char">
    <w:name w:val="Seagull2 Heading 2 Char"/>
    <w:basedOn w:val="a1"/>
    <w:link w:val="Seagull2Heading2"/>
    <w:rsid w:val="00507679"/>
    <w:rPr>
      <w:rFonts w:ascii="微软雅黑" w:eastAsia="微软雅黑" w:hAnsi="微软雅黑" w:cs="Calibri"/>
      <w:b/>
      <w:bCs/>
      <w:color w:val="4F81BD" w:themeColor="accent1"/>
      <w:sz w:val="28"/>
      <w:szCs w:val="28"/>
      <w:lang w:eastAsia="ja-JP"/>
    </w:rPr>
  </w:style>
  <w:style w:type="paragraph" w:customStyle="1" w:styleId="Seagull2Heading4">
    <w:name w:val="Seagull2 Heading 4"/>
    <w:basedOn w:val="4"/>
    <w:link w:val="Seagull2Heading4Char"/>
    <w:qFormat/>
    <w:rsid w:val="00507679"/>
    <w:pPr>
      <w:numPr>
        <w:ilvl w:val="3"/>
        <w:numId w:val="15"/>
      </w:numPr>
      <w:ind w:left="1728"/>
    </w:pPr>
    <w:rPr>
      <w:rFonts w:ascii="微软雅黑" w:eastAsia="微软雅黑" w:hAnsi="微软雅黑"/>
      <w:lang w:eastAsia="zh-CN"/>
    </w:rPr>
  </w:style>
  <w:style w:type="character" w:customStyle="1" w:styleId="Seagull2Heading3Char">
    <w:name w:val="Seagull2 Heading 3 Char"/>
    <w:basedOn w:val="a1"/>
    <w:link w:val="Seagull2Heading3"/>
    <w:rsid w:val="00507679"/>
    <w:rPr>
      <w:rFonts w:ascii="微软雅黑" w:eastAsia="微软雅黑" w:hAnsi="微软雅黑" w:cs="宋体"/>
      <w:b/>
      <w:color w:val="4F81BD" w:themeColor="accent1"/>
      <w:sz w:val="24"/>
      <w:szCs w:val="24"/>
      <w:lang w:eastAsia="zh-CN"/>
    </w:rPr>
  </w:style>
  <w:style w:type="paragraph" w:customStyle="1" w:styleId="Seagull2Normal1">
    <w:name w:val="Seagull2 Normal 1"/>
    <w:basedOn w:val="Style1"/>
    <w:link w:val="Seagull2Normal1Char"/>
    <w:qFormat/>
    <w:rsid w:val="00507679"/>
  </w:style>
  <w:style w:type="character" w:customStyle="1" w:styleId="Seagull2Heading4Char">
    <w:name w:val="Seagull2 Heading 4 Char"/>
    <w:basedOn w:val="4Char"/>
    <w:link w:val="Seagull2Heading4"/>
    <w:rsid w:val="00507679"/>
    <w:rPr>
      <w:rFonts w:ascii="微软雅黑" w:eastAsia="微软雅黑" w:hAnsi="微软雅黑" w:cs="Calibri"/>
      <w:b/>
      <w:bCs/>
      <w:i/>
      <w:iCs/>
      <w:color w:val="4F81BD" w:themeColor="accent1"/>
      <w:lang w:eastAsia="zh-CN"/>
    </w:rPr>
  </w:style>
  <w:style w:type="paragraph" w:customStyle="1" w:styleId="Seagull2Normal2">
    <w:name w:val="Seagull2 Normal 2"/>
    <w:basedOn w:val="a0"/>
    <w:link w:val="Seagull2Normal2Char"/>
    <w:qFormat/>
    <w:rsid w:val="00507679"/>
    <w:pPr>
      <w:ind w:left="709"/>
    </w:pPr>
    <w:rPr>
      <w:rFonts w:ascii="微软雅黑" w:eastAsia="微软雅黑" w:hAnsi="微软雅黑"/>
      <w:lang w:eastAsia="zh-CN"/>
    </w:rPr>
  </w:style>
  <w:style w:type="character" w:customStyle="1" w:styleId="Seagull2Normal1Char">
    <w:name w:val="Seagull2 Normal 1 Char"/>
    <w:basedOn w:val="Style1Char"/>
    <w:link w:val="Seagull2Normal1"/>
    <w:rsid w:val="00507679"/>
    <w:rPr>
      <w:rFonts w:ascii="微软雅黑" w:eastAsia="微软雅黑" w:hAnsi="微软雅黑" w:cs="宋体"/>
      <w:lang w:val="en-US" w:eastAsia="zh-CN"/>
    </w:rPr>
  </w:style>
  <w:style w:type="character" w:customStyle="1" w:styleId="Seagull2Normal2Char">
    <w:name w:val="Seagull2 Normal 2 Char"/>
    <w:basedOn w:val="a1"/>
    <w:link w:val="Seagull2Normal2"/>
    <w:rsid w:val="00507679"/>
    <w:rPr>
      <w:rFonts w:ascii="微软雅黑" w:eastAsia="微软雅黑" w:hAnsi="微软雅黑"/>
      <w:lang w:eastAsia="zh-CN"/>
    </w:rPr>
  </w:style>
  <w:style w:type="paragraph" w:customStyle="1" w:styleId="074">
    <w:name w:val="样式 左侧:  0.74 厘米"/>
    <w:basedOn w:val="a0"/>
    <w:rsid w:val="00CF6A7A"/>
    <w:pPr>
      <w:widowControl w:val="0"/>
      <w:spacing w:after="0" w:line="360" w:lineRule="auto"/>
      <w:ind w:firstLineChars="200" w:firstLine="200"/>
      <w:jc w:val="both"/>
    </w:pPr>
    <w:rPr>
      <w:rFonts w:ascii="Times New Roman" w:eastAsia="仿宋_GB2312" w:hAnsi="Times New Roman" w:cs="宋体"/>
      <w:kern w:val="2"/>
      <w:sz w:val="24"/>
      <w:szCs w:val="20"/>
      <w:lang w:val="en-US" w:eastAsia="zh-CN"/>
    </w:rPr>
  </w:style>
  <w:style w:type="character" w:styleId="af3">
    <w:name w:val="footnote reference"/>
    <w:basedOn w:val="a1"/>
    <w:rsid w:val="008C49D5"/>
    <w:rPr>
      <w:vertAlign w:val="superscript"/>
    </w:rPr>
  </w:style>
  <w:style w:type="character" w:customStyle="1" w:styleId="identifier">
    <w:name w:val="identifier"/>
    <w:basedOn w:val="a1"/>
    <w:rsid w:val="00617E8C"/>
  </w:style>
  <w:style w:type="character" w:customStyle="1" w:styleId="parameter">
    <w:name w:val="parameter"/>
    <w:basedOn w:val="a1"/>
    <w:rsid w:val="00AF3D39"/>
  </w:style>
  <w:style w:type="character" w:customStyle="1" w:styleId="cs">
    <w:name w:val="cs"/>
    <w:basedOn w:val="a1"/>
    <w:rsid w:val="005623B9"/>
  </w:style>
  <w:style w:type="character" w:customStyle="1" w:styleId="vb">
    <w:name w:val="vb"/>
    <w:basedOn w:val="a1"/>
    <w:rsid w:val="005623B9"/>
  </w:style>
  <w:style w:type="character" w:customStyle="1" w:styleId="cpp">
    <w:name w:val="cpp"/>
    <w:basedOn w:val="a1"/>
    <w:rsid w:val="005623B9"/>
  </w:style>
  <w:style w:type="character" w:customStyle="1" w:styleId="nu">
    <w:name w:val="nu"/>
    <w:basedOn w:val="a1"/>
    <w:rsid w:val="005623B9"/>
  </w:style>
  <w:style w:type="character" w:customStyle="1" w:styleId="fs">
    <w:name w:val="fs"/>
    <w:basedOn w:val="a1"/>
    <w:rsid w:val="0056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9680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055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76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1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3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0300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1548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18503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720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3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5356">
                  <w:marLeft w:val="-6101"/>
                  <w:marRight w:val="-610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2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1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33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732112">
                                          <w:marLeft w:val="0"/>
                                          <w:marRight w:val="0"/>
                                          <w:marTop w:val="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&#30740;&#31350;\SDMServices\Help\Documentation.chm::/html/70f188c4-eaf0-ef4c-9156-e41bf69b792e.htm" TargetMode="External"/><Relationship Id="rId21" Type="http://schemas.openxmlformats.org/officeDocument/2006/relationships/oleObject" Target="embeddings/oleObject3.bin"/><Relationship Id="rId42" Type="http://schemas.openxmlformats.org/officeDocument/2006/relationships/hyperlink" Target="mk:@MSITStore:E:\&#30740;&#31350;\SDMServices\Help\Documentation.chm::/html/70f188c4-eaf0-ef4c-9156-e41bf69b792e.htm" TargetMode="External"/><Relationship Id="rId47" Type="http://schemas.openxmlformats.org/officeDocument/2006/relationships/oleObject" Target="embeddings/oleObject4.bin"/><Relationship Id="rId63" Type="http://schemas.openxmlformats.org/officeDocument/2006/relationships/image" Target="media/image9.emf"/><Relationship Id="rId68" Type="http://schemas.openxmlformats.org/officeDocument/2006/relationships/hyperlink" Target="mk:@MSITStore:E:\&#30740;&#31350;\SDMServices\Help\Documentation.chm::/html/c356db8e-d18d-3bac-69fa-9b9a3207c30b.htm" TargetMode="External"/><Relationship Id="rId7" Type="http://schemas.microsoft.com/office/2007/relationships/stylesWithEffects" Target="stylesWithEffect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hyperlink" Target="mk:@MSITStore:E:\&#30740;&#31350;\SDMServices\Help\Documentation.chm::/html/70f188c4-eaf0-ef4c-9156-e41bf69b792e.htm" TargetMode="External"/><Relationship Id="rId11" Type="http://schemas.openxmlformats.org/officeDocument/2006/relationships/endnotes" Target="endnotes.xml"/><Relationship Id="rId24" Type="http://schemas.openxmlformats.org/officeDocument/2006/relationships/hyperlink" Target="mk:@MSITStore:E:\&#30740;&#31350;\SDMServices\Help\Documentation.chm::/html/420a4f89-b3d7-97bd-3a9e-7fba694d8866.htm" TargetMode="External"/><Relationship Id="rId32" Type="http://schemas.openxmlformats.org/officeDocument/2006/relationships/hyperlink" Target="mk:@MSITStore:E:\&#30740;&#31350;\SDMServices\Help\Documentation.chm::/html/70f188c4-eaf0-ef4c-9156-e41bf69b792e.htm" TargetMode="External"/><Relationship Id="rId37" Type="http://schemas.openxmlformats.org/officeDocument/2006/relationships/hyperlink" Target="mk:@MSITStore:E:\&#30740;&#31350;\SDMServices\Help\Documentation.chm::/html/70f188c4-eaf0-ef4c-9156-e41bf69b792e.htm" TargetMode="External"/><Relationship Id="rId40" Type="http://schemas.openxmlformats.org/officeDocument/2006/relationships/hyperlink" Target="mk:@MSITStore:E:\&#30740;&#31350;\SDMServices\Help\Documentation.chm::/html/420a4f89-b3d7-97bd-3a9e-7fba694d8866.htm" TargetMode="External"/><Relationship Id="rId45" Type="http://schemas.openxmlformats.org/officeDocument/2006/relationships/hyperlink" Target="mk:@MSITStore:E:\&#30740;&#31350;\SDMServices\Help\Documentation.chm::/html/219764bd-4398-42fb-bb5e-4e18ff15d96f.htm" TargetMode="External"/><Relationship Id="rId53" Type="http://schemas.openxmlformats.org/officeDocument/2006/relationships/hyperlink" Target="mk:@MSITStore:E:\&#30740;&#31350;\SDMServices\Help\Documentation.chm::/html/420a4f89-b3d7-97bd-3a9e-7fba694d8866.htm" TargetMode="External"/><Relationship Id="rId58" Type="http://schemas.openxmlformats.org/officeDocument/2006/relationships/hyperlink" Target="mk:@MSITStore:E:\&#30740;&#31350;\SDMServices\Help\Documentation.chm::/html/420a4f89-b3d7-97bd-3a9e-7fba694d8866.htm" TargetMode="External"/><Relationship Id="rId66" Type="http://schemas.openxmlformats.org/officeDocument/2006/relationships/hyperlink" Target="mk:@MSITStore:E:\&#30740;&#31350;\SDMServices\Help\Documentation.chm::/html/c356db8e-d18d-3bac-69fa-9b9a3207c30b.htm" TargetMode="External"/><Relationship Id="rId5" Type="http://schemas.openxmlformats.org/officeDocument/2006/relationships/numbering" Target="numbering.xml"/><Relationship Id="rId61" Type="http://schemas.openxmlformats.org/officeDocument/2006/relationships/hyperlink" Target="mk:@MSITStore:E:\&#30740;&#31350;\SDMServices\Help\Documentation.chm::/html/420a4f89-b3d7-97bd-3a9e-7fba694d8866.htm" TargetMode="External"/><Relationship Id="rId19" Type="http://schemas.openxmlformats.org/officeDocument/2006/relationships/oleObject" Target="embeddings/oleObject2.bin"/><Relationship Id="rId14" Type="http://schemas.openxmlformats.org/officeDocument/2006/relationships/image" Target="media/image3.png"/><Relationship Id="rId22" Type="http://schemas.openxmlformats.org/officeDocument/2006/relationships/hyperlink" Target="mk:@MSITStore:E:\&#30740;&#31350;\SDMServices\Help\Documentation.chm::/html/3e2f085d-0c6c-5142-edb5-d13b5ea47afa.htm" TargetMode="External"/><Relationship Id="rId27" Type="http://schemas.openxmlformats.org/officeDocument/2006/relationships/hyperlink" Target="mk:@MSITStore:E:\&#30740;&#31350;\SDMServices\Help\Documentation.chm::/html/3e2f085d-0c6c-5142-edb5-d13b5ea47afa.htm" TargetMode="External"/><Relationship Id="rId30" Type="http://schemas.openxmlformats.org/officeDocument/2006/relationships/hyperlink" Target="mk:@MSITStore:E:\&#30740;&#31350;\SDMServices\Help\Documentation.chm::/html/70f188c4-eaf0-ef4c-9156-e41bf69b792e.htm" TargetMode="External"/><Relationship Id="rId35" Type="http://schemas.openxmlformats.org/officeDocument/2006/relationships/hyperlink" Target="mk:@MSITStore:E:\&#30740;&#31350;\SDMServices\Help\Documentation.chm::/html/420a4f89-b3d7-97bd-3a9e-7fba694d8866.htm" TargetMode="External"/><Relationship Id="rId43" Type="http://schemas.openxmlformats.org/officeDocument/2006/relationships/hyperlink" Target="mk:@MSITStore:E:\&#30740;&#31350;\SDMServices\Help\Documentation.chm::/html/219764bd-4398-42fb-bb5e-4e18ff15d96f.htm" TargetMode="External"/><Relationship Id="rId48" Type="http://schemas.openxmlformats.org/officeDocument/2006/relationships/hyperlink" Target="mk:@MSITStore:E:\&#30740;&#31350;\SDMServices\Help\Documentation.chm::/html/420a4f89-b3d7-97bd-3a9e-7fba694d8866.htm" TargetMode="External"/><Relationship Id="rId56" Type="http://schemas.openxmlformats.org/officeDocument/2006/relationships/hyperlink" Target="mk:@MSITStore:E:\&#30740;&#31350;\SDMServices\Help\Documentation.chm::/html/0deebddb-e26a-d954-961a-8faf8418f748.htm" TargetMode="External"/><Relationship Id="rId64" Type="http://schemas.openxmlformats.org/officeDocument/2006/relationships/oleObject" Target="embeddings/oleObject6.bin"/><Relationship Id="rId69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oleObject" Target="embeddings/oleObject5.bin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oleObject" Target="embeddings/oleObject1.bin"/><Relationship Id="rId25" Type="http://schemas.openxmlformats.org/officeDocument/2006/relationships/hyperlink" Target="mk:@MSITStore:E:\&#30740;&#31350;\SDMServices\Help\Documentation.chm::/html/3e2f085d-0c6c-5142-edb5-d13b5ea47afa.htm" TargetMode="External"/><Relationship Id="rId33" Type="http://schemas.openxmlformats.org/officeDocument/2006/relationships/hyperlink" Target="mk:@MSITStore:E:\&#30740;&#31350;\SDMServices\Help\Documentation.chm::/html/420a4f89-b3d7-97bd-3a9e-7fba694d8866.htm" TargetMode="External"/><Relationship Id="rId38" Type="http://schemas.openxmlformats.org/officeDocument/2006/relationships/hyperlink" Target="mk:@MSITStore:E:\&#30740;&#31350;\SDMServices\Help\Documentation.chm::/html/70f188c4-eaf0-ef4c-9156-e41bf69b792e.htm" TargetMode="External"/><Relationship Id="rId46" Type="http://schemas.openxmlformats.org/officeDocument/2006/relationships/hyperlink" Target="mk:@MSITStore:E:\&#30740;&#31350;\SDMServices\Help\Documentation.chm::/html/219764bd-4398-42fb-bb5e-4e18ff15d96f.htm" TargetMode="External"/><Relationship Id="rId59" Type="http://schemas.openxmlformats.org/officeDocument/2006/relationships/hyperlink" Target="mk:@MSITStore:E:\&#30740;&#31350;\SDMServices\Help\Documentation.chm::/html/0deebddb-e26a-d954-961a-8faf8418f748.htm" TargetMode="External"/><Relationship Id="rId67" Type="http://schemas.openxmlformats.org/officeDocument/2006/relationships/oleObject" Target="embeddings/oleObject7.bin"/><Relationship Id="rId20" Type="http://schemas.openxmlformats.org/officeDocument/2006/relationships/image" Target="media/image7.emf"/><Relationship Id="rId41" Type="http://schemas.openxmlformats.org/officeDocument/2006/relationships/hyperlink" Target="mk:@MSITStore:E:\&#30740;&#31350;\SDMServices\Help\Documentation.chm::/html/87ff447a-8b57-8c65-b34e-b78afd38a884.htm" TargetMode="External"/><Relationship Id="rId54" Type="http://schemas.openxmlformats.org/officeDocument/2006/relationships/hyperlink" Target="mk:@MSITStore:E:\&#30740;&#31350;\SDMServices\Help\Documentation.chm::/html/5e9fc055-8de0-9e10-65ee-51863bcef700.htm" TargetMode="External"/><Relationship Id="rId62" Type="http://schemas.openxmlformats.org/officeDocument/2006/relationships/hyperlink" Target="mk:@MSITStore:E:\&#30740;&#31350;\SDMServices\Help\Documentation.chm::/html/0deebddb-e26a-d954-961a-8faf8418f748.htm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mk:@MSITStore:E:\&#30740;&#31350;\SDMServices\Help\Documentation.chm::/html/50fb664b-3da5-d964-c44b-4c13d767c04a.htm" TargetMode="External"/><Relationship Id="rId28" Type="http://schemas.openxmlformats.org/officeDocument/2006/relationships/hyperlink" Target="mk:@MSITStore:E:\&#30740;&#31350;\SDMServices\Help\Documentation.chm::/html/70f188c4-eaf0-ef4c-9156-e41bf69b792e.htm" TargetMode="External"/><Relationship Id="rId36" Type="http://schemas.openxmlformats.org/officeDocument/2006/relationships/hyperlink" Target="mk:@MSITStore:E:\&#30740;&#31350;\SDMServices\Help\Documentation.chm::/html/70f188c4-eaf0-ef4c-9156-e41bf69b792e.htm" TargetMode="External"/><Relationship Id="rId49" Type="http://schemas.openxmlformats.org/officeDocument/2006/relationships/hyperlink" Target="mk:@MSITStore:E:\&#30740;&#31350;\SDMServices\Help\Documentation.chm::/html/0deebddb-e26a-d954-961a-8faf8418f748.htm" TargetMode="External"/><Relationship Id="rId57" Type="http://schemas.openxmlformats.org/officeDocument/2006/relationships/hyperlink" Target="mk:@MSITStore:E:\&#30740;&#31350;\SDMServices\Help\Documentation.chm::/html/33880c15-90ee-dea9-c46a-438517b23070.htm" TargetMode="External"/><Relationship Id="rId10" Type="http://schemas.openxmlformats.org/officeDocument/2006/relationships/footnotes" Target="footnotes.xml"/><Relationship Id="rId31" Type="http://schemas.openxmlformats.org/officeDocument/2006/relationships/hyperlink" Target="mk:@MSITStore:E:\&#30740;&#31350;\SDMServices\Help\Documentation.chm::/html/70f188c4-eaf0-ef4c-9156-e41bf69b792e.htm" TargetMode="External"/><Relationship Id="rId44" Type="http://schemas.openxmlformats.org/officeDocument/2006/relationships/hyperlink" Target="mk:@MSITStore:E:\&#30740;&#31350;\SDMServices\Help\Documentation.chm::/html/420a4f89-b3d7-97bd-3a9e-7fba694d8866.htm" TargetMode="External"/><Relationship Id="rId52" Type="http://schemas.openxmlformats.org/officeDocument/2006/relationships/hyperlink" Target="mk:@MSITStore:E:\&#30740;&#31350;\SDMServices\Help\Documentation.chm::/html/a926ab34-72de-1b75-a8a0-5fd444999338.htm" TargetMode="External"/><Relationship Id="rId60" Type="http://schemas.openxmlformats.org/officeDocument/2006/relationships/hyperlink" Target="mk:@MSITStore:E:\&#30740;&#31350;\SDMServices\Help\Documentation.chm::/html/49a55e54-d6a4-6e03-731a-2576bda76161.htm" TargetMode="External"/><Relationship Id="rId65" Type="http://schemas.openxmlformats.org/officeDocument/2006/relationships/hyperlink" Target="mk:@MSITStore:E:\&#30740;&#31350;\SDMServices\Help\Documentation.chm::/html/f752f70a-25e9-2a22-9274-9b85f1723ed2.ht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emf"/><Relationship Id="rId39" Type="http://schemas.openxmlformats.org/officeDocument/2006/relationships/hyperlink" Target="mk:@MSITStore:E:\&#30740;&#31350;\SDMServices\Help\Documentation.chm::/html/70f188c4-eaf0-ef4c-9156-e41bf69b792e.htm" TargetMode="External"/><Relationship Id="rId34" Type="http://schemas.openxmlformats.org/officeDocument/2006/relationships/hyperlink" Target="mk:@MSITStore:E:\&#30740;&#31350;\SDMServices\Help\Documentation.chm::/html/70f188c4-eaf0-ef4c-9156-e41bf69b792e.htm" TargetMode="External"/><Relationship Id="rId50" Type="http://schemas.openxmlformats.org/officeDocument/2006/relationships/image" Target="media/image8.emf"/><Relationship Id="rId55" Type="http://schemas.openxmlformats.org/officeDocument/2006/relationships/hyperlink" Target="mk:@MSITStore:E:\&#30740;&#31350;\SDMServices\Help\Documentation.chm::/html/420a4f89-b3d7-97bd-3a9e-7fba694d8866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-frankm\AppData\Roaming\Microsoft\Templates\document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00636E415347AF27E36432032D00" ma:contentTypeVersion="0" ma:contentTypeDescription="Create a new document." ma:contentTypeScope="" ma:versionID="e65305e8595902f7b3e518c2714690f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D2A8E-5E95-45AC-A0C9-23B3CD4D5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66323-934C-4646-94EF-F3AC84FB2D8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34E2C3D-C355-41CD-9AF0-301714D86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C2D955-B226-417E-B35A-AAEED2F1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documentBase.dotx</Template>
  <TotalTime>1231</TotalTime>
  <Pages>30</Pages>
  <Words>2985</Words>
  <Characters>17016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远洋地产系统规划</vt:lpstr>
    </vt:vector>
  </TitlesOfParts>
  <Manager>胡晓雷</Manager>
  <Company>微软（中国）有限公司</Company>
  <LinksUpToDate>false</LinksUpToDate>
  <CharactersWithSpaces>19962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平台级SOA服务方案</dc:title>
  <dc:subject>设计范本</dc:subject>
  <dc:creator>郑桂龙</dc:creator>
  <cp:lastModifiedBy>ITG</cp:lastModifiedBy>
  <cp:revision>169</cp:revision>
  <cp:lastPrinted>2010-05-06T09:01:00Z</cp:lastPrinted>
  <dcterms:created xsi:type="dcterms:W3CDTF">2011-05-30T08:19:00Z</dcterms:created>
  <dcterms:modified xsi:type="dcterms:W3CDTF">2011-12-15T09:43:00Z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0</vt:lpwstr>
  </property>
  <property fmtid="{D5CDD505-2E9C-101B-9397-08002B2CF9AE}" pid="3" name="Customer">
    <vt:lpwstr>Customer Name</vt:lpwstr>
  </property>
  <property fmtid="{D5CDD505-2E9C-101B-9397-08002B2CF9AE}" pid="4" name="Version">
    <vt:lpwstr>.1</vt:lpwstr>
  </property>
  <property fmtid="{D5CDD505-2E9C-101B-9397-08002B2CF9AE}" pid="5" name="AuthorEmail">
    <vt:lpwstr>qinghu@microsoft.com</vt:lpwstr>
  </property>
  <property fmtid="{D5CDD505-2E9C-101B-9397-08002B2CF9AE}" pid="6" name="AuthorPosition">
    <vt:lpwstr>顾问</vt:lpwstr>
  </property>
  <property fmtid="{D5CDD505-2E9C-101B-9397-08002B2CF9AE}" pid="7" name="DocType">
    <vt:lpwstr> </vt:lpwstr>
  </property>
  <property fmtid="{D5CDD505-2E9C-101B-9397-08002B2CF9AE}" pid="8" name="DocCategory">
    <vt:lpwstr> </vt:lpwstr>
  </property>
  <property fmtid="{D5CDD505-2E9C-101B-9397-08002B2CF9AE}" pid="9" name="Status">
    <vt:lpwstr>草稿</vt:lpwstr>
  </property>
  <property fmtid="{D5CDD505-2E9C-101B-9397-08002B2CF9AE}" pid="10" name="ContentTypeId">
    <vt:lpwstr>0x010100001700636E415347AF27E36432032D00</vt:lpwstr>
  </property>
  <property fmtid="{D5CDD505-2E9C-101B-9397-08002B2CF9AE}" pid="11" name="Author0">
    <vt:lpwstr/>
  </property>
  <property fmtid="{D5CDD505-2E9C-101B-9397-08002B2CF9AE}" pid="12" name="Document Status">
    <vt:lpwstr>Draft</vt:lpwstr>
  </property>
  <property fmtid="{D5CDD505-2E9C-101B-9397-08002B2CF9AE}" pid="13" name="Deliverable Type">
    <vt:lpwstr>Physical Design Plan</vt:lpwstr>
  </property>
</Properties>
</file>